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497" w:type="pct"/>
        <w:tblCellMar>
          <w:left w:w="0" w:type="dxa"/>
          <w:right w:w="0" w:type="dxa"/>
        </w:tblCellMar>
        <w:tblLook w:val="04A0" w:firstRow="1" w:lastRow="0" w:firstColumn="1" w:lastColumn="0" w:noHBand="0" w:noVBand="1"/>
        <w:tblDescription w:val="Title and project status"/>
      </w:tblPr>
      <w:tblGrid>
        <w:gridCol w:w="7852"/>
        <w:gridCol w:w="3658"/>
      </w:tblGrid>
      <w:tr w:rsidR="002F1D37" w:rsidTr="007D21AA">
        <w:tc>
          <w:tcPr>
            <w:tcW w:w="3411" w:type="pct"/>
            <w:vAlign w:val="bottom"/>
          </w:tcPr>
          <w:p w:rsidR="002F1D37" w:rsidRPr="00CB12EA" w:rsidRDefault="007D21AA" w:rsidP="00661A26">
            <w:pPr>
              <w:pStyle w:val="Title"/>
              <w:rPr>
                <w:sz w:val="32"/>
                <w:szCs w:val="32"/>
              </w:rPr>
            </w:pPr>
            <w:r w:rsidRPr="00CB12EA">
              <w:rPr>
                <w:sz w:val="32"/>
                <w:szCs w:val="32"/>
              </w:rPr>
              <w:t>Indonesian Construction SOE: Riding the Wave</w:t>
            </w:r>
          </w:p>
        </w:tc>
        <w:tc>
          <w:tcPr>
            <w:tcW w:w="1589" w:type="pct"/>
            <w:vAlign w:val="bottom"/>
          </w:tcPr>
          <w:p w:rsidR="002F1D37" w:rsidRDefault="002F1D37" w:rsidP="007D21AA">
            <w:pPr>
              <w:pStyle w:val="Subtitle"/>
            </w:pPr>
          </w:p>
        </w:tc>
      </w:tr>
    </w:tbl>
    <w:p w:rsidR="002F1D37" w:rsidRDefault="00CB12EA" w:rsidP="00012B56">
      <w:pPr>
        <w:pStyle w:val="Heading1"/>
        <w:pBdr>
          <w:bottom w:val="single" w:sz="4" w:space="0" w:color="BCB8AC" w:themeColor="text2" w:themeTint="66"/>
        </w:pBdr>
        <w:rPr>
          <w:b/>
          <w:color w:val="0070C0"/>
        </w:rPr>
      </w:pPr>
      <w:r>
        <w:rPr>
          <w:noProof/>
        </w:rPr>
        <w:drawing>
          <wp:anchor distT="0" distB="0" distL="114300" distR="114300" simplePos="0" relativeHeight="251657216" behindDoc="0" locked="0" layoutInCell="1" allowOverlap="1" wp14:anchorId="3E987E58" wp14:editId="7B33BE0C">
            <wp:simplePos x="0" y="0"/>
            <wp:positionH relativeFrom="column">
              <wp:posOffset>5505698</wp:posOffset>
            </wp:positionH>
            <wp:positionV relativeFrom="paragraph">
              <wp:posOffset>-405627</wp:posOffset>
            </wp:positionV>
            <wp:extent cx="1097915" cy="628015"/>
            <wp:effectExtent l="0" t="0" r="6985" b="635"/>
            <wp:wrapNone/>
            <wp:docPr id="5" name="Picture 5" descr="http://cdn.tmpo.co/data/2012/05/01/id_118050/118050_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tmpo.co/data/2012/05/01/id_118050/118050_62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7915" cy="628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1AA" w:rsidRPr="00CB12EA">
        <w:rPr>
          <w:b/>
          <w:color w:val="0070C0"/>
        </w:rPr>
        <w:t xml:space="preserve">Analysis of PT </w:t>
      </w:r>
      <w:proofErr w:type="spellStart"/>
      <w:r w:rsidR="007D21AA" w:rsidRPr="00CB12EA">
        <w:rPr>
          <w:b/>
          <w:color w:val="0070C0"/>
        </w:rPr>
        <w:t>Wijaya</w:t>
      </w:r>
      <w:proofErr w:type="spellEnd"/>
      <w:r w:rsidR="007D21AA" w:rsidRPr="00CB12EA">
        <w:rPr>
          <w:b/>
          <w:color w:val="0070C0"/>
        </w:rPr>
        <w:t xml:space="preserve"> </w:t>
      </w:r>
      <w:proofErr w:type="spellStart"/>
      <w:r w:rsidR="007D21AA" w:rsidRPr="00CB12EA">
        <w:rPr>
          <w:b/>
          <w:color w:val="0070C0"/>
        </w:rPr>
        <w:t>Karya</w:t>
      </w:r>
      <w:proofErr w:type="spellEnd"/>
      <w:r w:rsidR="007D21AA" w:rsidRPr="00CB12EA">
        <w:rPr>
          <w:b/>
          <w:color w:val="0070C0"/>
        </w:rPr>
        <w:t xml:space="preserve"> </w:t>
      </w:r>
      <w:proofErr w:type="spellStart"/>
      <w:r w:rsidR="007D21AA" w:rsidRPr="00CB12EA">
        <w:rPr>
          <w:b/>
          <w:color w:val="0070C0"/>
        </w:rPr>
        <w:t>Tbk</w:t>
      </w:r>
      <w:proofErr w:type="spellEnd"/>
    </w:p>
    <w:p w:rsidR="00F57D83" w:rsidRDefault="00F57D83" w:rsidP="00F57D83">
      <w:pPr>
        <w:jc w:val="both"/>
      </w:pPr>
      <w:r>
        <w:rPr>
          <w:noProof/>
        </w:rPr>
        <w:drawing>
          <wp:inline distT="0" distB="0" distL="0" distR="0" wp14:anchorId="6873CC57" wp14:editId="3D731CF7">
            <wp:extent cx="2362835" cy="2220150"/>
            <wp:effectExtent l="0" t="0" r="18415"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 xml:space="preserve"> </w:t>
      </w:r>
      <w:r>
        <w:rPr>
          <w:noProof/>
        </w:rPr>
        <w:drawing>
          <wp:inline distT="0" distB="0" distL="0" distR="0" wp14:anchorId="042B1723" wp14:editId="5766B8B7">
            <wp:extent cx="2196457" cy="2219960"/>
            <wp:effectExtent l="0" t="0" r="13970" b="889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37FE4304" wp14:editId="16FBA9E1">
            <wp:extent cx="1923415" cy="2220686"/>
            <wp:effectExtent l="0" t="0" r="635"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27D9" w:rsidRDefault="00DB27D9" w:rsidP="00F57D83">
      <w:pPr>
        <w:ind w:firstLine="720"/>
        <w:jc w:val="both"/>
      </w:pPr>
      <w:r>
        <w:t xml:space="preserve">In the next 5 years as underlined in </w:t>
      </w:r>
      <w:r w:rsidR="000C249A" w:rsidRPr="00DB27D9">
        <w:t>Master plan</w:t>
      </w:r>
      <w:r w:rsidRPr="00DB27D9">
        <w:t xml:space="preserve"> for Acceleration and Expansion of Indonesia's Economic Development </w:t>
      </w:r>
      <w:r>
        <w:t>(MP3EI)</w:t>
      </w:r>
      <w:proofErr w:type="gramStart"/>
      <w:r>
        <w:t>,</w:t>
      </w:r>
      <w:r w:rsidR="00276607">
        <w:t xml:space="preserve"> </w:t>
      </w:r>
      <w:r>
        <w:t xml:space="preserve"> infrastructure</w:t>
      </w:r>
      <w:proofErr w:type="gramEnd"/>
      <w:r>
        <w:t xml:space="preserve"> and economic development will become main focus of the government. In the 2015-2019 development plan, </w:t>
      </w:r>
      <w:r w:rsidR="000C249A">
        <w:t xml:space="preserve">transportation infrastructure of </w:t>
      </w:r>
      <w:r>
        <w:t xml:space="preserve">2650 Km of road, 1000 Km of toll road, 15 airport, 24 port, and 3258 Km of train track  </w:t>
      </w:r>
      <w:r w:rsidR="000C249A">
        <w:t xml:space="preserve">will </w:t>
      </w:r>
      <w:r>
        <w:t xml:space="preserve">be build. </w:t>
      </w:r>
      <w:r w:rsidR="000C249A">
        <w:t>While in E</w:t>
      </w:r>
      <w:r>
        <w:t xml:space="preserve">nergy </w:t>
      </w:r>
      <w:r w:rsidR="000C249A">
        <w:t>S</w:t>
      </w:r>
      <w:r>
        <w:t xml:space="preserve">ectors, 2 </w:t>
      </w:r>
      <w:r w:rsidR="000C249A">
        <w:t>refinery</w:t>
      </w:r>
      <w:r>
        <w:t xml:space="preserve"> each </w:t>
      </w:r>
      <w:r w:rsidR="000C249A">
        <w:t xml:space="preserve">with a capacity of </w:t>
      </w:r>
      <w:r>
        <w:t xml:space="preserve">300 thousand </w:t>
      </w:r>
      <w:r w:rsidR="000C249A">
        <w:t xml:space="preserve">barrel. </w:t>
      </w:r>
    </w:p>
    <w:p w:rsidR="000C249A" w:rsidRDefault="000C249A" w:rsidP="00DB27D9">
      <w:pPr>
        <w:ind w:firstLine="720"/>
        <w:jc w:val="both"/>
        <w:rPr>
          <w:noProof/>
        </w:rPr>
      </w:pPr>
      <w:r>
        <w:t>During its implementation</w:t>
      </w:r>
      <w:r w:rsidR="00AF5AD4">
        <w:t>,</w:t>
      </w:r>
      <w:r>
        <w:t xml:space="preserve"> Construction SOE is expected to handle and cooperate with SOE dealing with the financing side. In the future </w:t>
      </w:r>
      <w:r>
        <w:rPr>
          <w:noProof/>
        </w:rPr>
        <w:t>Engineering Procurement Construction</w:t>
      </w:r>
      <w:r w:rsidR="005D4D5A">
        <w:rPr>
          <w:noProof/>
        </w:rPr>
        <w:t xml:space="preserve"> (EPC)</w:t>
      </w:r>
      <w:r>
        <w:rPr>
          <w:noProof/>
        </w:rPr>
        <w:t xml:space="preserve"> is expected to give higher profit margin and SOE are encouraged to </w:t>
      </w:r>
      <w:r w:rsidR="005D4D5A">
        <w:rPr>
          <w:noProof/>
        </w:rPr>
        <w:t>expand their business activities to include EPC</w:t>
      </w:r>
    </w:p>
    <w:p w:rsidR="00AA54BC" w:rsidRDefault="005D4D5A" w:rsidP="00AF5AD4">
      <w:pPr>
        <w:ind w:firstLine="216"/>
        <w:jc w:val="both"/>
      </w:pPr>
      <w:r>
        <w:t xml:space="preserve">As one of the biggest Indonesian Construction SOE, PT </w:t>
      </w:r>
      <w:proofErr w:type="spellStart"/>
      <w:r>
        <w:t>Wijaya</w:t>
      </w:r>
      <w:proofErr w:type="spellEnd"/>
      <w:r>
        <w:t xml:space="preserve"> </w:t>
      </w:r>
      <w:proofErr w:type="spellStart"/>
      <w:r>
        <w:t>Karya</w:t>
      </w:r>
      <w:proofErr w:type="spellEnd"/>
      <w:r>
        <w:t xml:space="preserve"> </w:t>
      </w:r>
      <w:proofErr w:type="spellStart"/>
      <w:r>
        <w:t>Tbk</w:t>
      </w:r>
      <w:proofErr w:type="spellEnd"/>
      <w:r>
        <w:t xml:space="preserve"> (WIKA) is </w:t>
      </w:r>
      <w:r w:rsidR="00AF5AD4">
        <w:t xml:space="preserve">one of the leading performer both in financial term and Good Corporate Governance. WIKA is </w:t>
      </w:r>
      <w:r>
        <w:t xml:space="preserve">poised to reap benefit from </w:t>
      </w:r>
      <w:r w:rsidR="00AF5AD4">
        <w:t>MP3EI</w:t>
      </w:r>
      <w:r>
        <w:t xml:space="preserve"> implementation</w:t>
      </w:r>
      <w:r w:rsidR="00AF5AD4">
        <w:t>, as it is the most ready to take on this opportunity</w:t>
      </w:r>
    </w:p>
    <w:p w:rsidR="00AA54BC" w:rsidRDefault="00AA54BC" w:rsidP="00AF5AD4">
      <w:pPr>
        <w:ind w:firstLine="216"/>
        <w:jc w:val="both"/>
      </w:pPr>
      <w:r w:rsidRPr="00AA54BC">
        <w:drawing>
          <wp:inline distT="0" distB="0" distL="0" distR="0" wp14:anchorId="22B4B6B0" wp14:editId="09D14652">
            <wp:extent cx="5569015" cy="23869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9015" cy="2386941"/>
                    </a:xfrm>
                    <a:prstGeom prst="rect">
                      <a:avLst/>
                    </a:prstGeom>
                    <a:noFill/>
                    <a:ln>
                      <a:noFill/>
                    </a:ln>
                  </pic:spPr>
                </pic:pic>
              </a:graphicData>
            </a:graphic>
          </wp:inline>
        </w:drawing>
      </w:r>
      <w:bookmarkStart w:id="0" w:name="_GoBack"/>
      <w:bookmarkEnd w:id="0"/>
    </w:p>
    <w:p w:rsidR="00824D24" w:rsidRDefault="00AA54BC" w:rsidP="00136EFC">
      <w:pPr>
        <w:jc w:val="both"/>
      </w:pPr>
      <w:r>
        <w:rPr>
          <w:noProof/>
        </w:rPr>
        <w:lastRenderedPageBreak/>
        <w:drawing>
          <wp:inline distT="0" distB="0" distL="0" distR="0">
            <wp:extent cx="6607175" cy="2113280"/>
            <wp:effectExtent l="0" t="0" r="3175"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5D4D5A">
        <w:t xml:space="preserve"> </w:t>
      </w:r>
      <w:r w:rsidR="00ED356C" w:rsidRPr="00824D24">
        <w:t xml:space="preserve">WIKA </w:t>
      </w:r>
      <w:r w:rsidR="00824D24">
        <w:t>b</w:t>
      </w:r>
      <w:r w:rsidR="00ED356C" w:rsidRPr="00824D24">
        <w:t xml:space="preserve">usiness </w:t>
      </w:r>
      <w:r w:rsidR="00824D24">
        <w:t>a</w:t>
      </w:r>
      <w:r w:rsidR="00ED356C" w:rsidRPr="00824D24">
        <w:t>ctivities</w:t>
      </w:r>
      <w:r w:rsidR="00824D24">
        <w:t xml:space="preserve"> is segmented in to these four operation:</w:t>
      </w:r>
    </w:p>
    <w:tbl>
      <w:tblPr>
        <w:tblStyle w:val="TableGrid"/>
        <w:tblW w:w="0" w:type="auto"/>
        <w:tblLook w:val="04A0" w:firstRow="1" w:lastRow="0" w:firstColumn="1" w:lastColumn="0" w:noHBand="0" w:noVBand="1"/>
      </w:tblPr>
      <w:tblGrid>
        <w:gridCol w:w="5395"/>
        <w:gridCol w:w="5064"/>
      </w:tblGrid>
      <w:tr w:rsidR="00824D24" w:rsidTr="00824D24">
        <w:tc>
          <w:tcPr>
            <w:tcW w:w="5395" w:type="dxa"/>
          </w:tcPr>
          <w:p w:rsidR="00824D24" w:rsidRPr="00824D24" w:rsidRDefault="00824D24" w:rsidP="00824D24">
            <w:pPr>
              <w:pStyle w:val="OnTrack"/>
              <w:rPr>
                <w:b/>
              </w:rPr>
            </w:pPr>
            <w:r w:rsidRPr="00824D24">
              <w:rPr>
                <w:b/>
              </w:rPr>
              <w:t>Infrastructure and Building (IBL)</w:t>
            </w:r>
          </w:p>
          <w:p w:rsidR="00824D24" w:rsidRDefault="00824D24" w:rsidP="00DB27D9">
            <w:pPr>
              <w:pStyle w:val="OnTrack"/>
              <w:numPr>
                <w:ilvl w:val="0"/>
                <w:numId w:val="0"/>
              </w:numPr>
              <w:ind w:left="216"/>
              <w:jc w:val="both"/>
            </w:pPr>
            <w:r w:rsidRPr="00824D24">
              <w:t>Civil construction services, construction of facilities and infrastructure</w:t>
            </w:r>
          </w:p>
        </w:tc>
        <w:tc>
          <w:tcPr>
            <w:tcW w:w="5064" w:type="dxa"/>
          </w:tcPr>
          <w:p w:rsidR="00824D24" w:rsidRPr="00824D24" w:rsidRDefault="00824D24" w:rsidP="00DB27D9">
            <w:pPr>
              <w:pStyle w:val="OnTrack"/>
            </w:pPr>
            <w:r w:rsidRPr="00824D24">
              <w:t>Energy and Industrial Plant (EIP)</w:t>
            </w:r>
          </w:p>
          <w:p w:rsidR="00824D24" w:rsidRDefault="00824D24" w:rsidP="000C249A">
            <w:pPr>
              <w:pStyle w:val="AtRisk"/>
              <w:numPr>
                <w:ilvl w:val="0"/>
                <w:numId w:val="0"/>
              </w:numPr>
              <w:ind w:left="216"/>
              <w:jc w:val="both"/>
            </w:pPr>
            <w:r>
              <w:rPr>
                <w:noProof/>
              </w:rPr>
              <w:t>Construction services in energy and</w:t>
            </w:r>
            <w:r w:rsidR="000C249A">
              <w:rPr>
                <w:noProof/>
              </w:rPr>
              <w:t xml:space="preserve"> EPC</w:t>
            </w:r>
            <w:r>
              <w:rPr>
                <w:noProof/>
              </w:rPr>
              <w:t>, operation and maintenance of power plant</w:t>
            </w:r>
          </w:p>
        </w:tc>
      </w:tr>
      <w:tr w:rsidR="00824D24" w:rsidTr="000C249A">
        <w:trPr>
          <w:trHeight w:val="1133"/>
        </w:trPr>
        <w:tc>
          <w:tcPr>
            <w:tcW w:w="5395" w:type="dxa"/>
          </w:tcPr>
          <w:p w:rsidR="00824D24" w:rsidRPr="00824D24" w:rsidRDefault="00824D24" w:rsidP="00824D24">
            <w:pPr>
              <w:pStyle w:val="OnTrack"/>
              <w:rPr>
                <w:b/>
              </w:rPr>
            </w:pPr>
            <w:r w:rsidRPr="00824D24">
              <w:rPr>
                <w:b/>
              </w:rPr>
              <w:t>Industry (IND)</w:t>
            </w:r>
          </w:p>
          <w:p w:rsidR="00824D24" w:rsidRDefault="00824D24" w:rsidP="00DB27D9">
            <w:pPr>
              <w:jc w:val="both"/>
            </w:pPr>
            <w:r>
              <w:t>Precast concrete products such as piles, girders, railway sleepers, steel construction, automotive spare parts, products of energy conversion and</w:t>
            </w:r>
            <w:r w:rsidR="00DB27D9">
              <w:t xml:space="preserve"> </w:t>
            </w:r>
            <w:r>
              <w:t>mining industries</w:t>
            </w:r>
          </w:p>
        </w:tc>
        <w:tc>
          <w:tcPr>
            <w:tcW w:w="5064" w:type="dxa"/>
          </w:tcPr>
          <w:p w:rsidR="00824D24" w:rsidRPr="00824D24" w:rsidRDefault="00824D24" w:rsidP="00DB27D9">
            <w:pPr>
              <w:pStyle w:val="OnTrack"/>
            </w:pPr>
            <w:r w:rsidRPr="00824D24">
              <w:t>Realty and Property (RPO)</w:t>
            </w:r>
          </w:p>
          <w:p w:rsidR="00824D24" w:rsidRDefault="00824D24" w:rsidP="00276607">
            <w:pPr>
              <w:pStyle w:val="AtRisk"/>
              <w:numPr>
                <w:ilvl w:val="0"/>
                <w:numId w:val="0"/>
              </w:numPr>
              <w:ind w:left="216"/>
              <w:jc w:val="both"/>
            </w:pPr>
            <w:r>
              <w:t xml:space="preserve">Landed housing, high rise apartment, building management, </w:t>
            </w:r>
            <w:proofErr w:type="spellStart"/>
            <w:r>
              <w:t>condotel</w:t>
            </w:r>
            <w:proofErr w:type="spellEnd"/>
          </w:p>
        </w:tc>
      </w:tr>
    </w:tbl>
    <w:p w:rsidR="0090466B" w:rsidRDefault="0090466B" w:rsidP="00BB453C">
      <w:pPr>
        <w:pStyle w:val="AtRisk"/>
        <w:numPr>
          <w:ilvl w:val="0"/>
          <w:numId w:val="0"/>
        </w:numPr>
        <w:ind w:left="216"/>
      </w:pPr>
      <w:r>
        <w:rPr>
          <w:noProof/>
        </w:rPr>
        <mc:AlternateContent>
          <mc:Choice Requires="wpg">
            <w:drawing>
              <wp:anchor distT="0" distB="0" distL="114300" distR="114300" simplePos="0" relativeHeight="251659264" behindDoc="0" locked="0" layoutInCell="1" allowOverlap="1" wp14:anchorId="360780B5" wp14:editId="58E17219">
                <wp:simplePos x="0" y="0"/>
                <wp:positionH relativeFrom="margin">
                  <wp:align>left</wp:align>
                </wp:positionH>
                <wp:positionV relativeFrom="paragraph">
                  <wp:posOffset>132897</wp:posOffset>
                </wp:positionV>
                <wp:extent cx="6598920" cy="1804035"/>
                <wp:effectExtent l="0" t="0" r="11430" b="5715"/>
                <wp:wrapNone/>
                <wp:docPr id="3" name="Group 3"/>
                <wp:cNvGraphicFramePr/>
                <a:graphic xmlns:a="http://schemas.openxmlformats.org/drawingml/2006/main">
                  <a:graphicData uri="http://schemas.microsoft.com/office/word/2010/wordprocessingGroup">
                    <wpg:wgp>
                      <wpg:cNvGrpSpPr/>
                      <wpg:grpSpPr>
                        <a:xfrm>
                          <a:off x="0" y="0"/>
                          <a:ext cx="6598920" cy="1804035"/>
                          <a:chOff x="0" y="0"/>
                          <a:chExt cx="6663939" cy="2125345"/>
                        </a:xfrm>
                      </wpg:grpSpPr>
                      <wpg:graphicFrame>
                        <wpg:cNvPr id="10" name="Chart 10"/>
                        <wpg:cNvFrPr/>
                        <wpg:xfrm>
                          <a:off x="0" y="0"/>
                          <a:ext cx="4286885" cy="2125345"/>
                        </wpg:xfrm>
                        <a:graphic>
                          <a:graphicData uri="http://schemas.openxmlformats.org/drawingml/2006/chart">
                            <c:chart xmlns:c="http://schemas.openxmlformats.org/drawingml/2006/chart" xmlns:r="http://schemas.openxmlformats.org/officeDocument/2006/relationships" r:id="rId16"/>
                          </a:graphicData>
                        </a:graphic>
                      </wpg:graphicFrame>
                      <wpg:graphicFrame>
                        <wpg:cNvPr id="11" name="Chart 11"/>
                        <wpg:cNvFrPr/>
                        <wpg:xfrm>
                          <a:off x="4349364" y="0"/>
                          <a:ext cx="2314575" cy="2108835"/>
                        </wpg:xfrm>
                        <a:graphic>
                          <a:graphicData uri="http://schemas.openxmlformats.org/drawingml/2006/chart">
                            <c:chart xmlns:c="http://schemas.openxmlformats.org/drawingml/2006/chart" xmlns:r="http://schemas.openxmlformats.org/officeDocument/2006/relationships" r:id="rId17"/>
                          </a:graphicData>
                        </a:graphic>
                      </wpg:graphicFrame>
                    </wpg:wgp>
                  </a:graphicData>
                </a:graphic>
              </wp:anchor>
            </w:drawing>
          </mc:Choice>
          <mc:Fallback>
            <w:pict>
              <v:group w14:anchorId="2D564EB4" id="Group 3" o:spid="_x0000_s1026" style="position:absolute;margin-left:0;margin-top:10.45pt;width:519.6pt;height:142.05pt;z-index:251659264;mso-position-horizontal:left;mso-position-horizontal-relative:margin" coordsize="66639,21253"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0" o:spid="_x0000_s1027" type="#_x0000_t75" style="position:absolute;left:-61;top:-71;width:42968;height:21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">
                  <v:imagedata r:id="rId18" o:title=""/>
                  <o:lock v:ext="edit" aspectratio="f"/>
                </v:shape>
                <v:shape id="Chart 11" o:spid="_x0000_s1028" type="#_x0000_t75" style="position:absolute;left:43461;top:-71;width:23209;height:212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">
                  <v:imagedata r:id="rId19" o:title=""/>
                  <o:lock v:ext="edit" aspectratio="f"/>
                </v:shape>
                <w10:wrap anchorx="margin"/>
              </v:group>
            </w:pict>
          </mc:Fallback>
        </mc:AlternateContent>
      </w:r>
    </w:p>
    <w:p w:rsidR="0090466B" w:rsidRDefault="0090466B" w:rsidP="00BB453C">
      <w:pPr>
        <w:pStyle w:val="AtRisk"/>
        <w:numPr>
          <w:ilvl w:val="0"/>
          <w:numId w:val="0"/>
        </w:numPr>
        <w:ind w:left="216"/>
      </w:pPr>
    </w:p>
    <w:p w:rsidR="0090466B" w:rsidRDefault="0090466B" w:rsidP="00BB453C">
      <w:pPr>
        <w:pStyle w:val="AtRisk"/>
        <w:numPr>
          <w:ilvl w:val="0"/>
          <w:numId w:val="0"/>
        </w:numPr>
        <w:ind w:left="216"/>
      </w:pPr>
    </w:p>
    <w:p w:rsidR="0090466B" w:rsidRDefault="0090466B" w:rsidP="00BB453C">
      <w:pPr>
        <w:pStyle w:val="AtRisk"/>
        <w:numPr>
          <w:ilvl w:val="0"/>
          <w:numId w:val="0"/>
        </w:numPr>
        <w:ind w:left="216"/>
      </w:pPr>
    </w:p>
    <w:p w:rsidR="00AA54BC" w:rsidRDefault="00AA54BC" w:rsidP="00BB453C">
      <w:pPr>
        <w:pStyle w:val="AtRisk"/>
        <w:numPr>
          <w:ilvl w:val="0"/>
          <w:numId w:val="0"/>
        </w:numPr>
        <w:ind w:left="216"/>
      </w:pPr>
    </w:p>
    <w:p w:rsidR="00BB453C" w:rsidRDefault="00BB453C" w:rsidP="00AA54BC">
      <w:pPr>
        <w:pStyle w:val="AtRisk"/>
        <w:numPr>
          <w:ilvl w:val="0"/>
          <w:numId w:val="0"/>
        </w:numPr>
        <w:ind w:left="216" w:hanging="216"/>
      </w:pPr>
    </w:p>
    <w:p w:rsidR="00AA54BC" w:rsidRDefault="00AA54BC" w:rsidP="00AA54BC">
      <w:pPr>
        <w:pStyle w:val="AtRisk"/>
        <w:numPr>
          <w:ilvl w:val="0"/>
          <w:numId w:val="0"/>
        </w:numPr>
        <w:ind w:left="216" w:hanging="216"/>
        <w:rPr>
          <w:noProof/>
        </w:rPr>
      </w:pPr>
      <w:r>
        <w:tab/>
      </w:r>
      <w:r w:rsidR="0090466B" w:rsidRPr="0090466B">
        <w:rPr>
          <w:noProof/>
        </w:rPr>
        <w:t xml:space="preserve"> </w:t>
      </w:r>
    </w:p>
    <w:p w:rsidR="0090466B" w:rsidRDefault="0090466B" w:rsidP="00AA54BC">
      <w:pPr>
        <w:pStyle w:val="AtRisk"/>
        <w:numPr>
          <w:ilvl w:val="0"/>
          <w:numId w:val="0"/>
        </w:numPr>
        <w:ind w:left="216" w:hanging="216"/>
      </w:pPr>
      <w:r>
        <w:rPr>
          <w:noProof/>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ragraph">
                  <wp:posOffset>217145</wp:posOffset>
                </wp:positionV>
                <wp:extent cx="6626431" cy="2315210"/>
                <wp:effectExtent l="0" t="0" r="3175" b="8890"/>
                <wp:wrapNone/>
                <wp:docPr id="17" name="Group 17"/>
                <wp:cNvGraphicFramePr/>
                <a:graphic xmlns:a="http://schemas.openxmlformats.org/drawingml/2006/main">
                  <a:graphicData uri="http://schemas.microsoft.com/office/word/2010/wordprocessingGroup">
                    <wpg:wgp>
                      <wpg:cNvGrpSpPr/>
                      <wpg:grpSpPr>
                        <a:xfrm>
                          <a:off x="0" y="0"/>
                          <a:ext cx="6626431" cy="2315210"/>
                          <a:chOff x="0" y="0"/>
                          <a:chExt cx="6548986" cy="2315210"/>
                        </a:xfrm>
                      </wpg:grpSpPr>
                      <wpg:graphicFrame>
                        <wpg:cNvPr id="14" name="Chart 14"/>
                        <wpg:cNvFrPr/>
                        <wpg:xfrm>
                          <a:off x="3325091" y="0"/>
                          <a:ext cx="3223895" cy="2315210"/>
                        </wpg:xfrm>
                        <a:graphic>
                          <a:graphicData uri="http://schemas.openxmlformats.org/drawingml/2006/chart">
                            <c:chart xmlns:c="http://schemas.openxmlformats.org/drawingml/2006/chart" xmlns:r="http://schemas.openxmlformats.org/officeDocument/2006/relationships" r:id="rId20"/>
                          </a:graphicData>
                        </a:graphic>
                      </wpg:graphicFrame>
                      <wpg:graphicFrame>
                        <wpg:cNvPr id="15" name="Chart 15"/>
                        <wpg:cNvFrPr/>
                        <wpg:xfrm>
                          <a:off x="0" y="0"/>
                          <a:ext cx="3229610" cy="2298065"/>
                        </wpg:xfrm>
                        <a:graphic>
                          <a:graphicData uri="http://schemas.openxmlformats.org/drawingml/2006/chart">
                            <c:chart xmlns:c="http://schemas.openxmlformats.org/drawingml/2006/chart" xmlns:r="http://schemas.openxmlformats.org/officeDocument/2006/relationships" r:id="rId21"/>
                          </a:graphicData>
                        </a:graphic>
                      </wpg:graphicFrame>
                    </wpg:wgp>
                  </a:graphicData>
                </a:graphic>
                <wp14:sizeRelH relativeFrom="margin">
                  <wp14:pctWidth>0</wp14:pctWidth>
                </wp14:sizeRelH>
              </wp:anchor>
            </w:drawing>
          </mc:Choice>
          <mc:Fallback>
            <w:pict>
              <v:group w14:anchorId="1968A200" id="Group 17" o:spid="_x0000_s1026" style="position:absolute;margin-left:470.55pt;margin-top:17.1pt;width:521.75pt;height:182.3pt;z-index:251661312;mso-position-horizontal:right;mso-position-horizontal-relative:margin;mso-width-relative:margin" coordsize="65489,23152"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">
                <v:shape id="Chart 14" o:spid="_x0000_s1027" type="#_x0000_t75" style="position:absolute;left:33196;top:-60;width:32353;height:23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">
                  <v:imagedata r:id="rId22" o:title=""/>
                  <o:lock v:ext="edit" aspectratio="f"/>
                </v:shape>
                <v:shape id="Chart 15" o:spid="_x0000_s1028" type="#_x0000_t75" style="position:absolute;left:-60;top:-60;width:32412;height:231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">
                  <v:imagedata r:id="rId23" o:title=""/>
                  <o:lock v:ext="edit" aspectratio="f"/>
                </v:shape>
                <w10:wrap anchorx="margin"/>
              </v:group>
            </w:pict>
          </mc:Fallback>
        </mc:AlternateContent>
      </w:r>
    </w:p>
    <w:p w:rsidR="0090466B" w:rsidRDefault="0090466B" w:rsidP="00AA54BC">
      <w:pPr>
        <w:pStyle w:val="AtRisk"/>
        <w:numPr>
          <w:ilvl w:val="0"/>
          <w:numId w:val="0"/>
        </w:numPr>
        <w:ind w:left="216" w:firstLine="504"/>
      </w:pPr>
    </w:p>
    <w:p w:rsidR="0090466B" w:rsidRDefault="0090466B" w:rsidP="00AA54BC">
      <w:pPr>
        <w:pStyle w:val="AtRisk"/>
        <w:numPr>
          <w:ilvl w:val="0"/>
          <w:numId w:val="0"/>
        </w:numPr>
        <w:ind w:left="216" w:firstLine="504"/>
      </w:pPr>
    </w:p>
    <w:p w:rsidR="0090466B" w:rsidRDefault="0090466B" w:rsidP="00AA54BC">
      <w:pPr>
        <w:pStyle w:val="AtRisk"/>
        <w:numPr>
          <w:ilvl w:val="0"/>
          <w:numId w:val="0"/>
        </w:numPr>
        <w:ind w:left="216" w:firstLine="504"/>
      </w:pPr>
    </w:p>
    <w:p w:rsidR="0090466B" w:rsidRDefault="0090466B" w:rsidP="00AA54BC">
      <w:pPr>
        <w:pStyle w:val="AtRisk"/>
        <w:numPr>
          <w:ilvl w:val="0"/>
          <w:numId w:val="0"/>
        </w:numPr>
        <w:ind w:left="216" w:firstLine="504"/>
      </w:pPr>
    </w:p>
    <w:p w:rsidR="0090466B" w:rsidRDefault="0090466B" w:rsidP="00AA54BC">
      <w:pPr>
        <w:pStyle w:val="AtRisk"/>
        <w:numPr>
          <w:ilvl w:val="0"/>
          <w:numId w:val="0"/>
        </w:numPr>
        <w:ind w:left="216" w:firstLine="504"/>
      </w:pPr>
    </w:p>
    <w:p w:rsidR="0090466B" w:rsidRDefault="0090466B" w:rsidP="00AA54BC">
      <w:pPr>
        <w:pStyle w:val="AtRisk"/>
        <w:numPr>
          <w:ilvl w:val="0"/>
          <w:numId w:val="0"/>
        </w:numPr>
        <w:ind w:left="216" w:firstLine="504"/>
      </w:pPr>
    </w:p>
    <w:p w:rsidR="0090466B" w:rsidRDefault="0090466B" w:rsidP="00AA54BC">
      <w:pPr>
        <w:pStyle w:val="AtRisk"/>
        <w:numPr>
          <w:ilvl w:val="0"/>
          <w:numId w:val="0"/>
        </w:numPr>
        <w:ind w:left="216" w:firstLine="504"/>
      </w:pPr>
    </w:p>
    <w:p w:rsidR="0090466B" w:rsidRDefault="0090466B" w:rsidP="00AA54BC">
      <w:pPr>
        <w:pStyle w:val="AtRisk"/>
        <w:numPr>
          <w:ilvl w:val="0"/>
          <w:numId w:val="0"/>
        </w:numPr>
        <w:ind w:left="216" w:firstLine="504"/>
      </w:pPr>
    </w:p>
    <w:p w:rsidR="00AA54BC" w:rsidRDefault="0090466B" w:rsidP="00276607">
      <w:pPr>
        <w:pStyle w:val="AtRisk"/>
        <w:numPr>
          <w:ilvl w:val="0"/>
          <w:numId w:val="0"/>
        </w:numPr>
        <w:ind w:left="216" w:firstLine="504"/>
        <w:jc w:val="both"/>
      </w:pPr>
      <w:r>
        <w:lastRenderedPageBreak/>
        <w:t>B</w:t>
      </w:r>
      <w:r w:rsidR="00AA54BC">
        <w:t>y business operation, the most lucrative segment is still IBL as it still dominate as the source of revenue. However it is also the only segment that decreased, albeit slightly as other segment (EIP</w:t>
      </w:r>
      <w:proofErr w:type="gramStart"/>
      <w:r w:rsidR="00AA54BC">
        <w:t>,IND</w:t>
      </w:r>
      <w:proofErr w:type="gramEnd"/>
      <w:r w:rsidR="00AA54BC">
        <w:t xml:space="preserve">, and RPO) increased. </w:t>
      </w:r>
      <w:r>
        <w:t>H</w:t>
      </w:r>
      <w:r w:rsidR="00AA54BC">
        <w:t>owever we are optimist that demand for construction is still strength both in Java and outside Java</w:t>
      </w:r>
    </w:p>
    <w:p w:rsidR="00A45437" w:rsidRDefault="00EC4FC8" w:rsidP="00276607">
      <w:pPr>
        <w:pStyle w:val="AtRisk"/>
        <w:numPr>
          <w:ilvl w:val="0"/>
          <w:numId w:val="0"/>
        </w:numPr>
        <w:ind w:left="216" w:firstLine="504"/>
        <w:jc w:val="both"/>
      </w:pPr>
      <w:r>
        <w:rPr>
          <w:noProof/>
        </w:rPr>
        <w:drawing>
          <wp:anchor distT="0" distB="0" distL="114300" distR="114300" simplePos="0" relativeHeight="251662336" behindDoc="0" locked="0" layoutInCell="1" allowOverlap="1" wp14:anchorId="0AB2C75D" wp14:editId="0796E8B8">
            <wp:simplePos x="0" y="0"/>
            <wp:positionH relativeFrom="margin">
              <wp:align>right</wp:align>
            </wp:positionH>
            <wp:positionV relativeFrom="paragraph">
              <wp:posOffset>30950</wp:posOffset>
            </wp:positionV>
            <wp:extent cx="2611120" cy="1875790"/>
            <wp:effectExtent l="0" t="0" r="17780" b="1016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366828">
        <w:t>In term of financing WIKA will also benefited from recent cut of central bank interest rate. Although empirically Indonesian bank tend to ignore signal from central bank by not decreasing their interest rate. We can expect that financing for large infrastructure project which was usually carried by syndication will get a special consideration, as they had government backing</w:t>
      </w:r>
    </w:p>
    <w:p w:rsidR="00EC4FC8" w:rsidRDefault="00EC4FC8" w:rsidP="00276607">
      <w:pPr>
        <w:pStyle w:val="AtRisk"/>
        <w:numPr>
          <w:ilvl w:val="0"/>
          <w:numId w:val="0"/>
        </w:numPr>
        <w:ind w:left="216" w:firstLine="504"/>
        <w:jc w:val="both"/>
      </w:pPr>
      <w:r>
        <w:t>However, currently Infrastructure building in the more remote part of Indonesia is hampered by the fact that competent worker tend to concentrate in certain region only</w:t>
      </w:r>
    </w:p>
    <w:p w:rsidR="00EC4FC8" w:rsidRDefault="00EC4FC8" w:rsidP="00276607">
      <w:pPr>
        <w:pStyle w:val="AtRisk"/>
        <w:numPr>
          <w:ilvl w:val="0"/>
          <w:numId w:val="0"/>
        </w:numPr>
        <w:ind w:left="216" w:firstLine="504"/>
        <w:jc w:val="both"/>
      </w:pPr>
      <w:r>
        <w:t>Funding from bank to construction sector is also still very low compared to other sector</w:t>
      </w:r>
      <w:r w:rsidR="00A925A6">
        <w:t xml:space="preserve">. However, there are other source of fund from foreign direct investment (FDI) </w:t>
      </w:r>
    </w:p>
    <w:p w:rsidR="00A925A6" w:rsidRDefault="00A925A6" w:rsidP="00A925A6">
      <w:pPr>
        <w:pStyle w:val="AtRisk"/>
        <w:numPr>
          <w:ilvl w:val="0"/>
          <w:numId w:val="0"/>
        </w:numPr>
        <w:ind w:left="216" w:hanging="216"/>
      </w:pPr>
      <w:r>
        <w:rPr>
          <w:noProof/>
        </w:rPr>
        <w:drawing>
          <wp:inline distT="0" distB="0" distL="0" distR="0">
            <wp:extent cx="3811979" cy="2743200"/>
            <wp:effectExtent l="0" t="0" r="1714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A925A6">
        <w:rPr>
          <w:noProof/>
        </w:rPr>
        <w:t xml:space="preserve"> </w:t>
      </w:r>
      <w:r>
        <w:rPr>
          <w:noProof/>
        </w:rPr>
        <w:t xml:space="preserve"> </w:t>
      </w:r>
      <w:r>
        <w:rPr>
          <w:noProof/>
        </w:rPr>
        <w:drawing>
          <wp:inline distT="0" distB="0" distL="0" distR="0" wp14:anchorId="00A3DAE8" wp14:editId="26BB5CDE">
            <wp:extent cx="2719070" cy="2755075"/>
            <wp:effectExtent l="0" t="0" r="5080"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25A6" w:rsidRDefault="00A925A6" w:rsidP="00276607">
      <w:pPr>
        <w:pStyle w:val="AtRisk"/>
        <w:numPr>
          <w:ilvl w:val="0"/>
          <w:numId w:val="0"/>
        </w:numPr>
        <w:ind w:left="216" w:hanging="216"/>
        <w:jc w:val="both"/>
      </w:pPr>
      <w:r>
        <w:tab/>
      </w:r>
      <w:r>
        <w:tab/>
        <w:t>However we are still in the opinion that WIKA will thrive</w:t>
      </w:r>
      <w:r w:rsidR="000C41D4">
        <w:t xml:space="preserve"> when compared to similar SOE like WSKT and ADHI, WIKA yield better ROE and ROA, it is only beaten in ROE by PTPP, which specializes in building housing. </w:t>
      </w:r>
    </w:p>
    <w:p w:rsidR="000C41D4" w:rsidRDefault="00E73143" w:rsidP="00276607">
      <w:pPr>
        <w:pStyle w:val="AtRisk"/>
        <w:numPr>
          <w:ilvl w:val="0"/>
          <w:numId w:val="0"/>
        </w:numPr>
        <w:ind w:left="216" w:hanging="216"/>
        <w:jc w:val="both"/>
      </w:pPr>
      <w:r w:rsidRPr="00E73143">
        <w:drawing>
          <wp:anchor distT="0" distB="0" distL="114300" distR="114300" simplePos="0" relativeHeight="251664384" behindDoc="0" locked="0" layoutInCell="1" allowOverlap="1" wp14:anchorId="1024681D" wp14:editId="5FBAD1FC">
            <wp:simplePos x="0" y="0"/>
            <wp:positionH relativeFrom="column">
              <wp:posOffset>3390265</wp:posOffset>
            </wp:positionH>
            <wp:positionV relativeFrom="paragraph">
              <wp:posOffset>33020</wp:posOffset>
            </wp:positionV>
            <wp:extent cx="3063240" cy="783590"/>
            <wp:effectExtent l="0" t="0" r="381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324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1D4">
        <w:tab/>
      </w:r>
      <w:r w:rsidR="000C41D4">
        <w:tab/>
        <w:t xml:space="preserve">WIKA cash flow shows a sudden hike in 2014 from investment activity and decreases from operating activity, in a common business this will be interpreted negatively, but in construction industry we need to see whether there’s a new project recently started. In 2014. WIKA had </w:t>
      </w:r>
      <w:r w:rsidR="00642405">
        <w:t>finished several</w:t>
      </w:r>
      <w:r w:rsidR="000C41D4">
        <w:t xml:space="preserve"> </w:t>
      </w:r>
      <w:r w:rsidR="00642405">
        <w:t>project which see their sudden drop in AR Turnover</w:t>
      </w:r>
      <w:r>
        <w:t>. Their superiority is more apparent when we put ADHI and WSKT as comparison</w:t>
      </w:r>
    </w:p>
    <w:p w:rsidR="00EC4FC8" w:rsidRDefault="0096175A" w:rsidP="00A925A6">
      <w:pPr>
        <w:pStyle w:val="AtRisk"/>
        <w:numPr>
          <w:ilvl w:val="0"/>
          <w:numId w:val="0"/>
        </w:numPr>
        <w:ind w:left="216" w:hanging="216"/>
      </w:pPr>
      <w:r>
        <w:rPr>
          <w:noProof/>
        </w:rPr>
        <w:lastRenderedPageBreak/>
        <w:drawing>
          <wp:anchor distT="0" distB="0" distL="114300" distR="114300" simplePos="0" relativeHeight="251665408" behindDoc="0" locked="0" layoutInCell="1" allowOverlap="1" wp14:anchorId="0188D314" wp14:editId="79166175">
            <wp:simplePos x="0" y="0"/>
            <wp:positionH relativeFrom="margin">
              <wp:align>left</wp:align>
            </wp:positionH>
            <wp:positionV relativeFrom="paragraph">
              <wp:posOffset>2294890</wp:posOffset>
            </wp:positionV>
            <wp:extent cx="3039745" cy="2695575"/>
            <wp:effectExtent l="0" t="0" r="8255" b="9525"/>
            <wp:wrapSquare wrapText="bothSides"/>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anchor>
        </w:drawing>
      </w:r>
      <w:r w:rsidR="000C41D4">
        <w:rPr>
          <w:noProof/>
        </w:rPr>
        <w:drawing>
          <wp:inline distT="0" distB="0" distL="0" distR="0" wp14:anchorId="71683708" wp14:editId="46141682">
            <wp:extent cx="2438400" cy="2196935"/>
            <wp:effectExtent l="0" t="0" r="0" b="1333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0C41D4">
        <w:rPr>
          <w:noProof/>
        </w:rPr>
        <w:drawing>
          <wp:anchor distT="0" distB="0" distL="114300" distR="114300" simplePos="0" relativeHeight="251663360" behindDoc="0" locked="0" layoutInCell="1" allowOverlap="1" wp14:anchorId="0BB04296" wp14:editId="03F7214E">
            <wp:simplePos x="0" y="0"/>
            <wp:positionH relativeFrom="margin">
              <wp:align>left</wp:align>
            </wp:positionH>
            <wp:positionV relativeFrom="paragraph">
              <wp:posOffset>2540</wp:posOffset>
            </wp:positionV>
            <wp:extent cx="3966210" cy="2214245"/>
            <wp:effectExtent l="0" t="0" r="15240" b="14605"/>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anchor>
        </w:drawing>
      </w:r>
    </w:p>
    <w:tbl>
      <w:tblPr>
        <w:tblpPr w:leftFromText="180" w:rightFromText="180" w:vertAnchor="text" w:horzAnchor="margin" w:tblpXSpec="right" w:tblpY="57"/>
        <w:tblW w:w="5329" w:type="dxa"/>
        <w:tblLook w:val="04A0" w:firstRow="1" w:lastRow="0" w:firstColumn="1" w:lastColumn="0" w:noHBand="0" w:noVBand="1"/>
      </w:tblPr>
      <w:tblGrid>
        <w:gridCol w:w="2728"/>
        <w:gridCol w:w="830"/>
        <w:gridCol w:w="941"/>
        <w:gridCol w:w="830"/>
      </w:tblGrid>
      <w:tr w:rsidR="00480611" w:rsidRPr="0096175A" w:rsidTr="00480611">
        <w:trPr>
          <w:trHeight w:val="304"/>
        </w:trPr>
        <w:tc>
          <w:tcPr>
            <w:tcW w:w="2728"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ascii="Times New Roman" w:eastAsia="Times New Roman" w:hAnsi="Times New Roman" w:cs="Times New Roman"/>
                <w:color w:val="auto"/>
                <w:sz w:val="20"/>
                <w:szCs w:val="24"/>
              </w:rPr>
            </w:pPr>
          </w:p>
        </w:tc>
        <w:tc>
          <w:tcPr>
            <w:tcW w:w="2601" w:type="dxa"/>
            <w:gridSpan w:val="3"/>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center"/>
              <w:rPr>
                <w:rFonts w:eastAsia="Times New Roman" w:cs="Times New Roman"/>
                <w:color w:val="000000"/>
                <w:szCs w:val="22"/>
              </w:rPr>
            </w:pPr>
            <w:r w:rsidRPr="0096175A">
              <w:rPr>
                <w:rFonts w:eastAsia="Times New Roman" w:cs="Times New Roman"/>
                <w:color w:val="000000"/>
                <w:szCs w:val="22"/>
              </w:rPr>
              <w:t>2014</w:t>
            </w:r>
          </w:p>
        </w:tc>
      </w:tr>
      <w:tr w:rsidR="00480611" w:rsidRPr="0096175A" w:rsidTr="00480611">
        <w:trPr>
          <w:trHeight w:val="304"/>
        </w:trPr>
        <w:tc>
          <w:tcPr>
            <w:tcW w:w="2728"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center"/>
              <w:rPr>
                <w:rFonts w:eastAsia="Times New Roman" w:cs="Times New Roman"/>
                <w:color w:val="000000"/>
                <w:szCs w:val="22"/>
              </w:rPr>
            </w:pP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eastAsia="Times New Roman" w:cs="Times New Roman"/>
                <w:color w:val="000000"/>
                <w:szCs w:val="22"/>
              </w:rPr>
            </w:pPr>
            <w:r w:rsidRPr="0096175A">
              <w:rPr>
                <w:rFonts w:eastAsia="Times New Roman" w:cs="Times New Roman"/>
                <w:color w:val="000000"/>
                <w:szCs w:val="22"/>
              </w:rPr>
              <w:t>WIKA</w:t>
            </w:r>
          </w:p>
        </w:tc>
        <w:tc>
          <w:tcPr>
            <w:tcW w:w="941"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eastAsia="Times New Roman" w:cs="Times New Roman"/>
                <w:color w:val="000000"/>
                <w:szCs w:val="22"/>
              </w:rPr>
            </w:pPr>
            <w:r w:rsidRPr="0096175A">
              <w:rPr>
                <w:rFonts w:eastAsia="Times New Roman" w:cs="Times New Roman"/>
                <w:color w:val="000000"/>
                <w:szCs w:val="22"/>
              </w:rPr>
              <w:t>WSKT</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eastAsia="Times New Roman" w:cs="Times New Roman"/>
                <w:color w:val="000000"/>
                <w:szCs w:val="22"/>
              </w:rPr>
            </w:pPr>
            <w:r w:rsidRPr="0096175A">
              <w:rPr>
                <w:rFonts w:eastAsia="Times New Roman" w:cs="Times New Roman"/>
                <w:color w:val="000000"/>
                <w:szCs w:val="22"/>
              </w:rPr>
              <w:t>ADHI</w:t>
            </w:r>
          </w:p>
        </w:tc>
      </w:tr>
      <w:tr w:rsidR="00480611" w:rsidRPr="0096175A" w:rsidTr="00480611">
        <w:trPr>
          <w:trHeight w:val="304"/>
        </w:trPr>
        <w:tc>
          <w:tcPr>
            <w:tcW w:w="2728"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eastAsia="Times New Roman" w:cs="Times New Roman"/>
                <w:color w:val="000000"/>
                <w:szCs w:val="22"/>
              </w:rPr>
            </w:pPr>
            <w:r w:rsidRPr="0096175A">
              <w:rPr>
                <w:rFonts w:eastAsia="Times New Roman" w:cs="Times New Roman"/>
                <w:color w:val="000000"/>
                <w:szCs w:val="22"/>
              </w:rPr>
              <w:t>Current Assets</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9514.4</w:t>
            </w:r>
          </w:p>
        </w:tc>
        <w:tc>
          <w:tcPr>
            <w:tcW w:w="941"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10524.2</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9484.3</w:t>
            </w:r>
          </w:p>
        </w:tc>
      </w:tr>
      <w:tr w:rsidR="00480611" w:rsidRPr="0096175A" w:rsidTr="00480611">
        <w:trPr>
          <w:trHeight w:val="304"/>
        </w:trPr>
        <w:tc>
          <w:tcPr>
            <w:tcW w:w="2728"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eastAsia="Times New Roman" w:cs="Times New Roman"/>
                <w:color w:val="000000"/>
                <w:szCs w:val="22"/>
              </w:rPr>
            </w:pPr>
            <w:r w:rsidRPr="0096175A">
              <w:rPr>
                <w:rFonts w:eastAsia="Times New Roman" w:cs="Times New Roman"/>
                <w:color w:val="000000"/>
                <w:szCs w:val="22"/>
              </w:rPr>
              <w:t>Non-Current Assets</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1163.6</w:t>
            </w:r>
          </w:p>
        </w:tc>
        <w:tc>
          <w:tcPr>
            <w:tcW w:w="941"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2017.8</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974.6</w:t>
            </w:r>
          </w:p>
        </w:tc>
      </w:tr>
      <w:tr w:rsidR="00480611" w:rsidRPr="0096175A" w:rsidTr="00480611">
        <w:trPr>
          <w:trHeight w:val="304"/>
        </w:trPr>
        <w:tc>
          <w:tcPr>
            <w:tcW w:w="2728"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eastAsia="Times New Roman" w:cs="Times New Roman"/>
                <w:color w:val="000000"/>
                <w:szCs w:val="22"/>
              </w:rPr>
            </w:pPr>
            <w:r w:rsidRPr="0096175A">
              <w:rPr>
                <w:rFonts w:eastAsia="Times New Roman" w:cs="Times New Roman"/>
                <w:color w:val="000000"/>
                <w:szCs w:val="22"/>
              </w:rPr>
              <w:t>Short Term Liabilities</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727.5</w:t>
            </w:r>
          </w:p>
        </w:tc>
        <w:tc>
          <w:tcPr>
            <w:tcW w:w="941"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5427.2</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1637.6</w:t>
            </w:r>
          </w:p>
        </w:tc>
      </w:tr>
      <w:tr w:rsidR="00480611" w:rsidRPr="0096175A" w:rsidTr="00480611">
        <w:trPr>
          <w:trHeight w:val="304"/>
        </w:trPr>
        <w:tc>
          <w:tcPr>
            <w:tcW w:w="2728"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eastAsia="Times New Roman" w:cs="Times New Roman"/>
                <w:color w:val="000000"/>
                <w:szCs w:val="22"/>
              </w:rPr>
            </w:pPr>
            <w:r w:rsidRPr="0096175A">
              <w:rPr>
                <w:rFonts w:eastAsia="Times New Roman" w:cs="Times New Roman"/>
                <w:color w:val="000000"/>
                <w:szCs w:val="22"/>
              </w:rPr>
              <w:t>Long Term Liabilities</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4369.5</w:t>
            </w:r>
          </w:p>
        </w:tc>
        <w:tc>
          <w:tcPr>
            <w:tcW w:w="941"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977.7</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8707.3</w:t>
            </w:r>
          </w:p>
        </w:tc>
      </w:tr>
      <w:tr w:rsidR="00480611" w:rsidRPr="0096175A" w:rsidTr="00480611">
        <w:trPr>
          <w:trHeight w:val="304"/>
        </w:trPr>
        <w:tc>
          <w:tcPr>
            <w:tcW w:w="2728"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eastAsia="Times New Roman" w:cs="Times New Roman"/>
                <w:color w:val="000000"/>
                <w:szCs w:val="22"/>
              </w:rPr>
            </w:pPr>
            <w:r w:rsidRPr="0096175A">
              <w:rPr>
                <w:rFonts w:eastAsia="Times New Roman" w:cs="Times New Roman"/>
                <w:color w:val="000000"/>
                <w:szCs w:val="22"/>
              </w:rPr>
              <w:t>Times Interest Earned Ratio</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6.8</w:t>
            </w:r>
          </w:p>
        </w:tc>
        <w:tc>
          <w:tcPr>
            <w:tcW w:w="941"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5.1</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4.3</w:t>
            </w:r>
          </w:p>
        </w:tc>
      </w:tr>
      <w:tr w:rsidR="00480611" w:rsidRPr="0096175A" w:rsidTr="00480611">
        <w:trPr>
          <w:trHeight w:val="304"/>
        </w:trPr>
        <w:tc>
          <w:tcPr>
            <w:tcW w:w="2728"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eastAsia="Times New Roman" w:cs="Times New Roman"/>
                <w:color w:val="000000"/>
                <w:szCs w:val="22"/>
              </w:rPr>
            </w:pPr>
            <w:r w:rsidRPr="0096175A">
              <w:rPr>
                <w:rFonts w:eastAsia="Times New Roman" w:cs="Times New Roman"/>
                <w:color w:val="000000"/>
                <w:szCs w:val="22"/>
              </w:rPr>
              <w:t>Current Ratio</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1.1</w:t>
            </w:r>
          </w:p>
        </w:tc>
        <w:tc>
          <w:tcPr>
            <w:tcW w:w="941"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1.4</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1.3</w:t>
            </w:r>
          </w:p>
        </w:tc>
      </w:tr>
      <w:tr w:rsidR="00480611" w:rsidRPr="0096175A" w:rsidTr="00480611">
        <w:trPr>
          <w:trHeight w:val="304"/>
        </w:trPr>
        <w:tc>
          <w:tcPr>
            <w:tcW w:w="2728"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rPr>
                <w:rFonts w:eastAsia="Times New Roman" w:cs="Times New Roman"/>
                <w:color w:val="000000"/>
                <w:szCs w:val="22"/>
              </w:rPr>
            </w:pPr>
            <w:r w:rsidRPr="0096175A">
              <w:rPr>
                <w:rFonts w:eastAsia="Times New Roman" w:cs="Times New Roman"/>
                <w:color w:val="000000"/>
                <w:szCs w:val="22"/>
              </w:rPr>
              <w:t>Quick Ratio</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1</w:t>
            </w:r>
          </w:p>
        </w:tc>
        <w:tc>
          <w:tcPr>
            <w:tcW w:w="941"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1.3</w:t>
            </w:r>
          </w:p>
        </w:tc>
        <w:tc>
          <w:tcPr>
            <w:tcW w:w="830" w:type="dxa"/>
            <w:tcBorders>
              <w:top w:val="nil"/>
              <w:left w:val="nil"/>
              <w:bottom w:val="nil"/>
              <w:right w:val="nil"/>
            </w:tcBorders>
            <w:shd w:val="clear" w:color="auto" w:fill="auto"/>
            <w:noWrap/>
            <w:vAlign w:val="bottom"/>
            <w:hideMark/>
          </w:tcPr>
          <w:p w:rsidR="00480611" w:rsidRPr="0096175A" w:rsidRDefault="00480611" w:rsidP="00480611">
            <w:pPr>
              <w:spacing w:line="240" w:lineRule="auto"/>
              <w:contextualSpacing w:val="0"/>
              <w:jc w:val="right"/>
              <w:rPr>
                <w:rFonts w:eastAsia="Times New Roman" w:cs="Times New Roman"/>
                <w:color w:val="000000"/>
                <w:szCs w:val="22"/>
              </w:rPr>
            </w:pPr>
            <w:r w:rsidRPr="0096175A">
              <w:rPr>
                <w:rFonts w:eastAsia="Times New Roman" w:cs="Times New Roman"/>
                <w:color w:val="000000"/>
                <w:szCs w:val="22"/>
              </w:rPr>
              <w:t>0.4</w:t>
            </w:r>
          </w:p>
        </w:tc>
      </w:tr>
    </w:tbl>
    <w:p w:rsidR="00E73143" w:rsidRDefault="00E73143" w:rsidP="00A925A6">
      <w:pPr>
        <w:pStyle w:val="AtRisk"/>
        <w:numPr>
          <w:ilvl w:val="0"/>
          <w:numId w:val="0"/>
        </w:numPr>
        <w:ind w:left="216" w:hanging="216"/>
      </w:pPr>
      <w:r>
        <w:t xml:space="preserve"> </w:t>
      </w:r>
    </w:p>
    <w:p w:rsidR="00EC4FC8" w:rsidRDefault="00EC4FC8" w:rsidP="00A925A6">
      <w:pPr>
        <w:pStyle w:val="AtRisk"/>
        <w:numPr>
          <w:ilvl w:val="0"/>
          <w:numId w:val="0"/>
        </w:numPr>
        <w:ind w:left="216" w:hanging="216"/>
      </w:pPr>
    </w:p>
    <w:p w:rsidR="00AA54BC" w:rsidRDefault="0090466B" w:rsidP="00AA54BC">
      <w:pPr>
        <w:pStyle w:val="AtRisk"/>
        <w:numPr>
          <w:ilvl w:val="0"/>
          <w:numId w:val="0"/>
        </w:numPr>
        <w:ind w:left="216" w:hanging="216"/>
      </w:pPr>
      <w:r>
        <w:tab/>
      </w:r>
    </w:p>
    <w:p w:rsidR="00BB453C" w:rsidRDefault="00BB453C" w:rsidP="0090466B">
      <w:pPr>
        <w:pStyle w:val="AtRisk"/>
        <w:numPr>
          <w:ilvl w:val="0"/>
          <w:numId w:val="0"/>
        </w:numPr>
        <w:ind w:left="216" w:hanging="216"/>
      </w:pPr>
    </w:p>
    <w:p w:rsidR="004B7321" w:rsidRDefault="00480611" w:rsidP="00276607">
      <w:pPr>
        <w:pStyle w:val="AtRisk"/>
        <w:numPr>
          <w:ilvl w:val="0"/>
          <w:numId w:val="0"/>
        </w:numPr>
        <w:ind w:left="216" w:firstLine="504"/>
        <w:jc w:val="both"/>
      </w:pPr>
      <w:r>
        <w:t xml:space="preserve">In Conclusion, we can expect in the backdrop of government </w:t>
      </w:r>
      <w:r w:rsidR="00136EFC">
        <w:t>initiative for infrastructure development as driver of economic growth, and a greater appetite for development both in national level and regional level fueled by available funds from local and foreign investors</w:t>
      </w:r>
      <w:r w:rsidR="00276607">
        <w:t>. WIKA is the most readily to accept and work on these opportunities. This fact is supported by excellent organizational strength, diversified business operation, and efficient business practices. We can expect a growth not only from revenue attributed to new building/infrastructure project, but also from maintenance project, as WIKA continues to hone their expertise in ECP.</w:t>
      </w:r>
    </w:p>
    <w:p w:rsidR="00BB453C" w:rsidRDefault="00BB453C" w:rsidP="00BB453C">
      <w:pPr>
        <w:pStyle w:val="AtRisk"/>
        <w:numPr>
          <w:ilvl w:val="0"/>
          <w:numId w:val="0"/>
        </w:numPr>
        <w:ind w:left="216"/>
      </w:pPr>
    </w:p>
    <w:p w:rsidR="002F1D37" w:rsidRDefault="00740399" w:rsidP="00BB453C">
      <w:pPr>
        <w:pStyle w:val="Heading1"/>
      </w:pPr>
      <w:r>
        <w:t>Contact Information</w:t>
      </w:r>
    </w:p>
    <w:tbl>
      <w:tblPr>
        <w:tblW w:w="5331" w:type="pct"/>
        <w:tblCellMar>
          <w:left w:w="0" w:type="dxa"/>
          <w:right w:w="144" w:type="dxa"/>
        </w:tblCellMar>
        <w:tblLook w:val="04A0" w:firstRow="1" w:lastRow="0" w:firstColumn="1" w:lastColumn="0" w:noHBand="0" w:noVBand="1"/>
        <w:tblDescription w:val="Contact info table"/>
      </w:tblPr>
      <w:tblGrid>
        <w:gridCol w:w="4275"/>
        <w:gridCol w:w="6887"/>
      </w:tblGrid>
      <w:tr w:rsidR="002F1D37" w:rsidTr="00EC049C">
        <w:tc>
          <w:tcPr>
            <w:tcW w:w="1915" w:type="pct"/>
          </w:tcPr>
          <w:p w:rsidR="00661A26" w:rsidRDefault="00EC049C">
            <w:pPr>
              <w:pStyle w:val="NoSpacing"/>
            </w:pPr>
            <w:r w:rsidRPr="007D21AA">
              <w:rPr>
                <w:noProof/>
              </w:rPr>
              <w:drawing>
                <wp:anchor distT="0" distB="0" distL="114300" distR="114300" simplePos="0" relativeHeight="251656192" behindDoc="0" locked="0" layoutInCell="1" allowOverlap="1" wp14:anchorId="5465A465" wp14:editId="5A609B9E">
                  <wp:simplePos x="0" y="0"/>
                  <wp:positionH relativeFrom="margin">
                    <wp:posOffset>3810</wp:posOffset>
                  </wp:positionH>
                  <wp:positionV relativeFrom="paragraph">
                    <wp:posOffset>55</wp:posOffset>
                  </wp:positionV>
                  <wp:extent cx="555625" cy="834390"/>
                  <wp:effectExtent l="0" t="0" r="0" b="3810"/>
                  <wp:wrapSquare wrapText="bothSides"/>
                  <wp:docPr id="2" name="Picture 2" descr="D:\Firhat ID 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rhat ID Photo.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5625" cy="8343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61A26">
              <w:rPr>
                <w:rStyle w:val="Strong"/>
              </w:rPr>
              <w:t>Firhat</w:t>
            </w:r>
            <w:proofErr w:type="spellEnd"/>
            <w:r w:rsidR="00661A26">
              <w:rPr>
                <w:rStyle w:val="Strong"/>
              </w:rPr>
              <w:t xml:space="preserve"> </w:t>
            </w:r>
            <w:proofErr w:type="spellStart"/>
            <w:r w:rsidR="00661A26">
              <w:rPr>
                <w:rStyle w:val="Strong"/>
              </w:rPr>
              <w:t>Nawfan</w:t>
            </w:r>
            <w:proofErr w:type="spellEnd"/>
            <w:r w:rsidR="00661A26">
              <w:rPr>
                <w:rStyle w:val="Strong"/>
              </w:rPr>
              <w:t xml:space="preserve"> </w:t>
            </w:r>
            <w:proofErr w:type="spellStart"/>
            <w:r w:rsidR="00661A26">
              <w:rPr>
                <w:rStyle w:val="Strong"/>
              </w:rPr>
              <w:t>Hilmanda</w:t>
            </w:r>
            <w:proofErr w:type="spellEnd"/>
          </w:p>
          <w:p w:rsidR="00EC049C" w:rsidRDefault="00EC049C" w:rsidP="00EC049C">
            <w:pPr>
              <w:pStyle w:val="NoSpacing"/>
            </w:pPr>
            <w:r>
              <w:t>Bachelor of Business Management</w:t>
            </w:r>
          </w:p>
          <w:p w:rsidR="00EC049C" w:rsidRDefault="00EC049C" w:rsidP="00EC049C">
            <w:pPr>
              <w:pStyle w:val="NoSpacing"/>
            </w:pPr>
            <w:r>
              <w:t>Majoring in Financial Management</w:t>
            </w:r>
          </w:p>
          <w:p w:rsidR="00EC049C" w:rsidRDefault="00661A26" w:rsidP="00EC049C">
            <w:pPr>
              <w:pStyle w:val="NoSpacing"/>
            </w:pPr>
            <w:r>
              <w:t>Phone</w:t>
            </w:r>
            <w:r w:rsidR="00740399">
              <w:t xml:space="preserve">: </w:t>
            </w:r>
            <w:r>
              <w:t>087809089764</w:t>
            </w:r>
          </w:p>
          <w:p w:rsidR="00EC049C" w:rsidRDefault="00740399" w:rsidP="00EC049C">
            <w:pPr>
              <w:pStyle w:val="NoSpacing"/>
              <w:ind w:right="-144"/>
            </w:pPr>
            <w:r>
              <w:t xml:space="preserve">Email: </w:t>
            </w:r>
            <w:hyperlink r:id="rId32" w:history="1">
              <w:r w:rsidR="00EC049C" w:rsidRPr="004B1D4D">
                <w:rPr>
                  <w:rStyle w:val="Hyperlink"/>
                </w:rPr>
                <w:t>firhat.nawfan.h@gmail.com</w:t>
              </w:r>
            </w:hyperlink>
          </w:p>
        </w:tc>
        <w:tc>
          <w:tcPr>
            <w:tcW w:w="3085" w:type="pct"/>
          </w:tcPr>
          <w:p w:rsidR="00E73143" w:rsidRPr="00642405" w:rsidRDefault="00E73143" w:rsidP="00E73143">
            <w:pPr>
              <w:rPr>
                <w:i/>
              </w:rPr>
            </w:pPr>
            <w:r w:rsidRPr="00642405">
              <w:rPr>
                <w:i/>
              </w:rPr>
              <w:t xml:space="preserve">Data, Document, and Code used in this analysis can be accessed in </w:t>
            </w:r>
            <w:hyperlink r:id="rId33" w:history="1">
              <w:r w:rsidRPr="00642405">
                <w:rPr>
                  <w:rStyle w:val="Hyperlink"/>
                  <w:i/>
                </w:rPr>
                <w:t>https://github.com/firhatnawfanh/PEFINDO-ADP-Analysis</w:t>
              </w:r>
            </w:hyperlink>
          </w:p>
          <w:p w:rsidR="002F1D37" w:rsidRDefault="002F1D37">
            <w:pPr>
              <w:pStyle w:val="NoSpacing"/>
            </w:pPr>
          </w:p>
        </w:tc>
      </w:tr>
    </w:tbl>
    <w:p w:rsidR="00642405" w:rsidRDefault="00642405"/>
    <w:sectPr w:rsidR="00642405" w:rsidSect="00C8617C">
      <w:footerReference w:type="default" r:id="rId34"/>
      <w:pgSz w:w="11909" w:h="16834" w:code="9"/>
      <w:pgMar w:top="1080" w:right="720" w:bottom="21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99A" w:rsidRDefault="00EA799A">
      <w:pPr>
        <w:spacing w:line="240" w:lineRule="auto"/>
      </w:pPr>
      <w:r>
        <w:separator/>
      </w:r>
    </w:p>
  </w:endnote>
  <w:endnote w:type="continuationSeparator" w:id="0">
    <w:p w:rsidR="00EA799A" w:rsidRDefault="00EA7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1D4" w:rsidRDefault="000C41D4">
    <w:pPr>
      <w:pStyle w:val="Footer"/>
    </w:pPr>
    <w:r w:rsidRPr="00661A26">
      <w:rPr>
        <w:noProof/>
      </w:rPr>
      <w:drawing>
        <wp:anchor distT="0" distB="0" distL="114300" distR="114300" simplePos="0" relativeHeight="251659264" behindDoc="0" locked="0" layoutInCell="1" allowOverlap="1" wp14:anchorId="7330AC43" wp14:editId="2D4D8858">
          <wp:simplePos x="0" y="0"/>
          <wp:positionH relativeFrom="margin">
            <wp:posOffset>31805</wp:posOffset>
          </wp:positionH>
          <wp:positionV relativeFrom="paragraph">
            <wp:posOffset>-708108</wp:posOffset>
          </wp:positionV>
          <wp:extent cx="1152525" cy="577215"/>
          <wp:effectExtent l="0" t="0" r="9525" b="0"/>
          <wp:wrapThrough wrapText="bothSides">
            <wp:wrapPolygon edited="0">
              <wp:start x="0" y="0"/>
              <wp:lineTo x="0" y="20673"/>
              <wp:lineTo x="21421" y="20673"/>
              <wp:lineTo x="2142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r>
      <w:t>ADP FInancial Analysis</w:t>
    </w:r>
    <w:r>
      <w:ptab w:relativeTo="margin" w:alignment="right" w:leader="none"/>
    </w:r>
    <w:r>
      <w:fldChar w:fldCharType="begin"/>
    </w:r>
    <w:r>
      <w:instrText xml:space="preserve"> PAGE   \* MERGEFORMAT </w:instrText>
    </w:r>
    <w:r>
      <w:fldChar w:fldCharType="separate"/>
    </w:r>
    <w:r w:rsidR="006F01D1">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99A" w:rsidRDefault="00EA799A">
      <w:pPr>
        <w:spacing w:line="240" w:lineRule="auto"/>
      </w:pPr>
      <w:r>
        <w:separator/>
      </w:r>
    </w:p>
  </w:footnote>
  <w:footnote w:type="continuationSeparator" w:id="0">
    <w:p w:rsidR="00EA799A" w:rsidRDefault="00EA79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1">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62142"/>
    <w:multiLevelType w:val="hybridMultilevel"/>
    <w:tmpl w:val="C03A242E"/>
    <w:lvl w:ilvl="0" w:tplc="48844252">
      <w:start w:val="1"/>
      <w:numFmt w:val="bullet"/>
      <w:pStyle w:val="HighRisk"/>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775D7"/>
    <w:multiLevelType w:val="hybridMultilevel"/>
    <w:tmpl w:val="10CCAD98"/>
    <w:lvl w:ilvl="0" w:tplc="D20CD686">
      <w:start w:val="1"/>
      <w:numFmt w:val="bullet"/>
      <w:pStyle w:val="AtRisk"/>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E25B1E"/>
    <w:multiLevelType w:val="hybridMultilevel"/>
    <w:tmpl w:val="8D405E96"/>
    <w:lvl w:ilvl="0" w:tplc="162622AA">
      <w:start w:val="1"/>
      <w:numFmt w:val="bullet"/>
      <w:pStyle w:val="OffTrack"/>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25F5E"/>
    <w:multiLevelType w:val="hybridMultilevel"/>
    <w:tmpl w:val="B570FF8C"/>
    <w:lvl w:ilvl="0" w:tplc="528677F8">
      <w:start w:val="1"/>
      <w:numFmt w:val="bullet"/>
      <w:pStyle w:val="OnTrack"/>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6"/>
  </w:num>
  <w:num w:numId="5">
    <w:abstractNumId w:val="0"/>
    <w:lvlOverride w:ilvl="0">
      <w:startOverride w:val="1"/>
    </w:lvlOverride>
  </w:num>
  <w:num w:numId="6">
    <w:abstractNumId w:val="0"/>
    <w:lvlOverride w:ilvl="0">
      <w:startOverride w:val="1"/>
    </w:lvlOverride>
  </w:num>
  <w:num w:numId="7">
    <w:abstractNumId w:val="4"/>
  </w:num>
  <w:num w:numId="8">
    <w:abstractNumId w:val="7"/>
  </w:num>
  <w:num w:numId="9">
    <w:abstractNumId w:val="2"/>
  </w:num>
  <w:num w:numId="10">
    <w:abstractNumId w:val="9"/>
  </w:num>
  <w:num w:numId="11">
    <w:abstractNumId w:val="11"/>
  </w:num>
  <w:num w:numId="12">
    <w:abstractNumId w:val="11"/>
    <w:lvlOverride w:ilvl="0">
      <w:startOverride w:val="1"/>
    </w:lvlOverride>
  </w:num>
  <w:num w:numId="13">
    <w:abstractNumId w:val="3"/>
  </w:num>
  <w:num w:numId="14">
    <w:abstractNumId w:val="3"/>
    <w:lvlOverride w:ilvl="0">
      <w:startOverride w:val="1"/>
    </w:lvlOverride>
  </w:num>
  <w:num w:numId="15">
    <w:abstractNumId w:val="5"/>
  </w:num>
  <w:num w:numId="16">
    <w:abstractNumId w:val="5"/>
    <w:lvlOverride w:ilvl="0">
      <w:startOverride w:val="1"/>
    </w:lvlOverride>
  </w:num>
  <w:num w:numId="17">
    <w:abstractNumId w:val="10"/>
  </w:num>
  <w:num w:numId="18">
    <w:abstractNumId w:val="10"/>
    <w:lvlOverride w:ilvl="0">
      <w:startOverride w:val="1"/>
    </w:lvlOverride>
  </w:num>
  <w:num w:numId="19">
    <w:abstractNumId w:val="11"/>
  </w:num>
  <w:num w:numId="20">
    <w:abstractNumId w:val="11"/>
  </w:num>
  <w:num w:numId="21">
    <w:abstractNumId w:val="4"/>
    <w:lvlOverride w:ilvl="0">
      <w:startOverride w:val="1"/>
    </w:lvlOverride>
  </w:num>
  <w:num w:numId="22">
    <w:abstractNumId w:val="4"/>
    <w:lvlOverride w:ilvl="0">
      <w:startOverride w:val="1"/>
    </w:lvlOverride>
  </w:num>
  <w:num w:numId="23">
    <w:abstractNumId w:val="11"/>
    <w:lvlOverride w:ilvl="0">
      <w:startOverride w:val="1"/>
    </w:lvlOverride>
  </w:num>
  <w:num w:numId="24">
    <w:abstractNumId w:val="8"/>
  </w:num>
  <w:num w:numId="25">
    <w:abstractNumId w:val="5"/>
    <w:lvlOverride w:ilvl="0">
      <w:startOverride w:val="1"/>
    </w:lvlOverride>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AA"/>
    <w:rsid w:val="00012B56"/>
    <w:rsid w:val="000C249A"/>
    <w:rsid w:val="000C41D4"/>
    <w:rsid w:val="00136EFC"/>
    <w:rsid w:val="00250913"/>
    <w:rsid w:val="00276607"/>
    <w:rsid w:val="002F1D37"/>
    <w:rsid w:val="0030358D"/>
    <w:rsid w:val="00366828"/>
    <w:rsid w:val="00366D8E"/>
    <w:rsid w:val="00480611"/>
    <w:rsid w:val="004B7321"/>
    <w:rsid w:val="005D4D5A"/>
    <w:rsid w:val="00642405"/>
    <w:rsid w:val="00661A26"/>
    <w:rsid w:val="006F01D1"/>
    <w:rsid w:val="00701B99"/>
    <w:rsid w:val="00740399"/>
    <w:rsid w:val="007835AE"/>
    <w:rsid w:val="007D21AA"/>
    <w:rsid w:val="00824D24"/>
    <w:rsid w:val="0090466B"/>
    <w:rsid w:val="0096175A"/>
    <w:rsid w:val="009717A3"/>
    <w:rsid w:val="00974990"/>
    <w:rsid w:val="00A45437"/>
    <w:rsid w:val="00A925A6"/>
    <w:rsid w:val="00AA54BC"/>
    <w:rsid w:val="00AC0E67"/>
    <w:rsid w:val="00AF5AD4"/>
    <w:rsid w:val="00B00A24"/>
    <w:rsid w:val="00BB453C"/>
    <w:rsid w:val="00C10976"/>
    <w:rsid w:val="00C8617C"/>
    <w:rsid w:val="00CB12EA"/>
    <w:rsid w:val="00D41D7E"/>
    <w:rsid w:val="00DB27D9"/>
    <w:rsid w:val="00E577ED"/>
    <w:rsid w:val="00E73143"/>
    <w:rsid w:val="00EA799A"/>
    <w:rsid w:val="00EC049C"/>
    <w:rsid w:val="00EC4FC8"/>
    <w:rsid w:val="00ED356C"/>
    <w:rsid w:val="00F57D83"/>
    <w:rsid w:val="00F93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92EA7-9333-4E8E-99F1-B0F0EEE6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B56"/>
    <w:pPr>
      <w:spacing w:after="0" w:line="360" w:lineRule="auto"/>
      <w:contextualSpacing/>
    </w:pPr>
    <w:rPr>
      <w:rFonts w:ascii="Calibri" w:hAnsi="Calibri"/>
      <w:sz w:val="22"/>
    </w:rPr>
  </w:style>
  <w:style w:type="paragraph" w:styleId="Heading1">
    <w:name w:val="heading 1"/>
    <w:basedOn w:val="Normal"/>
    <w:next w:val="Normal"/>
    <w:link w:val="Heading1Char"/>
    <w:uiPriority w:val="3"/>
    <w:qFormat/>
    <w:rsid w:val="00CB12EA"/>
    <w:pPr>
      <w:keepNext/>
      <w:keepLines/>
      <w:pBdr>
        <w:bottom w:val="single" w:sz="4" w:space="1" w:color="BCB8AC" w:themeColor="text2" w:themeTint="66"/>
      </w:pBdr>
      <w:spacing w:before="100" w:after="100"/>
      <w:outlineLvl w:val="0"/>
    </w:pPr>
    <w:rPr>
      <w:rFonts w:asciiTheme="majorHAnsi" w:eastAsiaTheme="majorEastAsia" w:hAnsiTheme="majorHAnsi" w:cstheme="majorBidi"/>
      <w:color w:val="F24F4F" w:themeColor="accent1"/>
      <w:szCs w:val="22"/>
    </w:rPr>
  </w:style>
  <w:style w:type="paragraph" w:styleId="Heading2">
    <w:name w:val="heading 2"/>
    <w:basedOn w:val="Normal"/>
    <w:next w:val="Normal"/>
    <w:link w:val="Heading2Char"/>
    <w:uiPriority w:val="3"/>
    <w:unhideWhenUsed/>
    <w:qFormat/>
    <w:pPr>
      <w:keepNext/>
      <w:keepLines/>
      <w:spacing w:after="200" w:line="240" w:lineRule="auto"/>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F24F4F" w:themeColor="accent1"/>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3"/>
    <w:qFormat/>
    <w:pPr>
      <w:spacing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3"/>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4"/>
    <w:qFormat/>
    <w:pPr>
      <w:numPr>
        <w:ilvl w:val="1"/>
      </w:numPr>
      <w:spacing w:after="80" w:line="240" w:lineRule="auto"/>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4"/>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3"/>
    <w:rsid w:val="00CB12EA"/>
    <w:rPr>
      <w:rFonts w:asciiTheme="majorHAnsi" w:eastAsiaTheme="majorEastAsia" w:hAnsiTheme="majorHAnsi" w:cstheme="majorBidi"/>
      <w:color w:val="F24F4F" w:themeColor="accent1"/>
      <w:sz w:val="22"/>
      <w:szCs w:val="22"/>
    </w:rPr>
  </w:style>
  <w:style w:type="paragraph" w:styleId="Date">
    <w:name w:val="Date"/>
    <w:basedOn w:val="Normal"/>
    <w:next w:val="Normal"/>
    <w:link w:val="DateChar"/>
    <w:uiPriority w:val="5"/>
    <w:unhideWhenUsed/>
    <w:qFormat/>
    <w:pPr>
      <w:spacing w:after="720" w:line="240" w:lineRule="auto"/>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3"/>
    <w:rPr>
      <w:rFonts w:asciiTheme="majorHAnsi" w:eastAsiaTheme="majorEastAsia" w:hAnsiTheme="majorHAnsi" w:cstheme="majorBidi"/>
      <w:sz w:val="16"/>
      <w:szCs w:val="16"/>
    </w:rPr>
  </w:style>
  <w:style w:type="paragraph" w:styleId="ListBullet2">
    <w:name w:val="List Bullet 2"/>
    <w:basedOn w:val="Normal"/>
    <w:uiPriority w:val="8"/>
    <w:unhideWhenUsed/>
    <w:qFormat/>
    <w:pPr>
      <w:numPr>
        <w:numId w:val="7"/>
      </w:numPr>
      <w:spacing w:after="60" w:line="240" w:lineRule="auto"/>
    </w:pPr>
    <w:rPr>
      <w:rFonts w:asciiTheme="majorHAnsi" w:eastAsiaTheme="majorEastAsia" w:hAnsiTheme="majorHAnsi" w:cstheme="majorBidi"/>
      <w:color w:val="9B9482" w:themeColor="text2" w:themeTint="99"/>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Ind w:w="0" w:type="dxa"/>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1"/>
    <w:qFormat/>
    <w:rsid w:val="00AC0E67"/>
    <w:pPr>
      <w:numPr>
        <w:numId w:val="11"/>
      </w:numPr>
    </w:pPr>
    <w:rPr>
      <w:rFonts w:eastAsiaTheme="majorEastAsia" w:cstheme="majorBidi"/>
      <w:szCs w:val="16"/>
    </w:rPr>
  </w:style>
  <w:style w:type="paragraph" w:customStyle="1" w:styleId="AtRisk">
    <w:name w:val="At Risk"/>
    <w:basedOn w:val="OnTrack"/>
    <w:uiPriority w:val="2"/>
    <w:qFormat/>
    <w:rsid w:val="00AC0E67"/>
    <w:pPr>
      <w:numPr>
        <w:numId w:val="24"/>
      </w:numPr>
    </w:pPr>
  </w:style>
  <w:style w:type="paragraph" w:customStyle="1" w:styleId="HighRisk">
    <w:name w:val="High Risk"/>
    <w:basedOn w:val="OnTrack"/>
    <w:uiPriority w:val="2"/>
    <w:qFormat/>
    <w:pPr>
      <w:numPr>
        <w:numId w:val="15"/>
      </w:numPr>
    </w:pPr>
  </w:style>
  <w:style w:type="paragraph" w:customStyle="1" w:styleId="OffTrack">
    <w:name w:val="Off Track"/>
    <w:basedOn w:val="OnTrack"/>
    <w:uiPriority w:val="2"/>
    <w:qFormat/>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6"/>
    <w:unhideWhenUsed/>
    <w:qFormat/>
    <w:rPr>
      <w:b/>
      <w:bCs/>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ListBullet">
    <w:name w:val="List Bullet"/>
    <w:basedOn w:val="Normal"/>
    <w:uiPriority w:val="8"/>
    <w:unhideWhenUsed/>
    <w:qFormat/>
    <w:pPr>
      <w:numPr>
        <w:numId w:val="26"/>
      </w:numPr>
    </w:pPr>
  </w:style>
  <w:style w:type="character" w:styleId="Emphasis">
    <w:name w:val="Emphasis"/>
    <w:basedOn w:val="DefaultParagraphFont"/>
    <w:uiPriority w:val="6"/>
    <w:unhideWhenUsed/>
    <w:qFormat/>
    <w:rPr>
      <w:b/>
      <w:bCs/>
      <w:caps/>
      <w:smallCaps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F24F4F" w:themeColor="accent1"/>
      <w:sz w:val="16"/>
      <w:szCs w:val="16"/>
    </w:rPr>
  </w:style>
  <w:style w:type="character" w:styleId="Hyperlink">
    <w:name w:val="Hyperlink"/>
    <w:basedOn w:val="DefaultParagraphFont"/>
    <w:uiPriority w:val="99"/>
    <w:unhideWhenUsed/>
    <w:rsid w:val="00EC049C"/>
    <w:rPr>
      <w:color w:val="4C483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85115">
      <w:bodyDiv w:val="1"/>
      <w:marLeft w:val="0"/>
      <w:marRight w:val="0"/>
      <w:marTop w:val="0"/>
      <w:marBottom w:val="0"/>
      <w:divBdr>
        <w:top w:val="none" w:sz="0" w:space="0" w:color="auto"/>
        <w:left w:val="none" w:sz="0" w:space="0" w:color="auto"/>
        <w:bottom w:val="none" w:sz="0" w:space="0" w:color="auto"/>
        <w:right w:val="none" w:sz="0" w:space="0" w:color="auto"/>
      </w:divBdr>
    </w:div>
    <w:div w:id="604969022">
      <w:bodyDiv w:val="1"/>
      <w:marLeft w:val="0"/>
      <w:marRight w:val="0"/>
      <w:marTop w:val="0"/>
      <w:marBottom w:val="0"/>
      <w:divBdr>
        <w:top w:val="none" w:sz="0" w:space="0" w:color="auto"/>
        <w:left w:val="none" w:sz="0" w:space="0" w:color="auto"/>
        <w:bottom w:val="none" w:sz="0" w:space="0" w:color="auto"/>
        <w:right w:val="none" w:sz="0" w:space="0" w:color="auto"/>
      </w:divBdr>
    </w:div>
    <w:div w:id="945969482">
      <w:bodyDiv w:val="1"/>
      <w:marLeft w:val="0"/>
      <w:marRight w:val="0"/>
      <w:marTop w:val="0"/>
      <w:marBottom w:val="0"/>
      <w:divBdr>
        <w:top w:val="none" w:sz="0" w:space="0" w:color="auto"/>
        <w:left w:val="none" w:sz="0" w:space="0" w:color="auto"/>
        <w:bottom w:val="none" w:sz="0" w:space="0" w:color="auto"/>
        <w:right w:val="none" w:sz="0" w:space="0" w:color="auto"/>
      </w:divBdr>
    </w:div>
    <w:div w:id="1495410806">
      <w:bodyDiv w:val="1"/>
      <w:marLeft w:val="0"/>
      <w:marRight w:val="0"/>
      <w:marTop w:val="0"/>
      <w:marBottom w:val="0"/>
      <w:divBdr>
        <w:top w:val="none" w:sz="0" w:space="0" w:color="auto"/>
        <w:left w:val="none" w:sz="0" w:space="0" w:color="auto"/>
        <w:bottom w:val="none" w:sz="0" w:space="0" w:color="auto"/>
        <w:right w:val="none" w:sz="0" w:space="0" w:color="auto"/>
      </w:divBdr>
    </w:div>
    <w:div w:id="2070419666">
      <w:bodyDiv w:val="1"/>
      <w:marLeft w:val="0"/>
      <w:marRight w:val="0"/>
      <w:marTop w:val="0"/>
      <w:marBottom w:val="0"/>
      <w:divBdr>
        <w:top w:val="none" w:sz="0" w:space="0" w:color="auto"/>
        <w:left w:val="none" w:sz="0" w:space="0" w:color="auto"/>
        <w:bottom w:val="none" w:sz="0" w:space="0" w:color="auto"/>
        <w:right w:val="none" w:sz="0" w:space="0" w:color="auto"/>
      </w:divBdr>
    </w:div>
    <w:div w:id="209447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3.png"/><Relationship Id="rId26"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chart" Target="charts/chart8.xm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chart" Target="charts/chart6.xml"/><Relationship Id="rId25" Type="http://schemas.openxmlformats.org/officeDocument/2006/relationships/chart" Target="charts/chart10.xml"/><Relationship Id="rId33" Type="http://schemas.openxmlformats.org/officeDocument/2006/relationships/hyperlink" Target="https://github.com/firhatnawfanh/PEFINDO-ADP-Analysis" TargetMode="Externa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7.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chart" Target="charts/chart9.xml"/><Relationship Id="rId32" Type="http://schemas.openxmlformats.org/officeDocument/2006/relationships/hyperlink" Target="mailto:firhat.nawfan.h@gmail.com" TargetMode="External"/><Relationship Id="rId5" Type="http://schemas.openxmlformats.org/officeDocument/2006/relationships/styles" Target="styles.xml"/><Relationship Id="rId15" Type="http://schemas.openxmlformats.org/officeDocument/2006/relationships/chart" Target="charts/chart4.xml"/><Relationship Id="rId23" Type="http://schemas.openxmlformats.org/officeDocument/2006/relationships/image" Target="media/image6.png"/><Relationship Id="rId28" Type="http://schemas.openxmlformats.org/officeDocument/2006/relationships/chart" Target="charts/chart12.xm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5.png"/><Relationship Id="rId27" Type="http://schemas.openxmlformats.org/officeDocument/2006/relationships/image" Target="media/image7.emf"/><Relationship Id="rId30" Type="http://schemas.openxmlformats.org/officeDocument/2006/relationships/chart" Target="charts/chart14.xml"/><Relationship Id="rId35" Type="http://schemas.openxmlformats.org/officeDocument/2006/relationships/fontTable" Target="fontTable.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20K40IJ\AppData\Roaming\Microsoft\Templates\Project%20status%20report%20(Red%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PEFINDO-ADP-Analysis\PEFINDO%2018022016\indo_13_25.xls"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US%20K40IJ\Downloads\PERKEMBANGAN%20REALISASI%20INVESTASI%20PMA%20BERDASARKAN%20SEKTOR%20Q3%202015.xls"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SUS%20K40IJ\AppData\Roaming\Microsoft\Excel\WIKA%20Measur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SUS%20K40IJ\AppData\Roaming\Microsoft\Excel\WIKA%20Measur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SUS%20K40IJ\AppData\Roaming\Microsoft\Excel\WIKA%20Measure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D:\PEFINDO-ADP-Analysis\WIKA.JK.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EFINDO-ADP-Analysis\WIKA%20Measur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EFINDO-ADP-Analysis\Kinerja%20BUMN%20Konstruksi%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EFINDO-ADP-Analysis\WIKA%20Measure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EFINDO-ADP-Analysis\WIKA%20Measure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EFINDO-ADP-Analysis\PEFINDO%2018022016\bps-file(1).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EFINDO-ADP-Analysis\PEFINDO%2018022016\bps-file(1).xls"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US%20K40IJ\AppData\Roaming\Microsoft\Excel\bps-file(2)%20(version%202).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r>
              <a:rPr lang="en-US"/>
              <a:t>Stock Performance</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lineChart>
        <c:grouping val="standard"/>
        <c:varyColors val="0"/>
        <c:ser>
          <c:idx val="0"/>
          <c:order val="0"/>
          <c:tx>
            <c:strRef>
              <c:f>Combined!$C$2</c:f>
              <c:strCache>
                <c:ptCount val="1"/>
                <c:pt idx="0">
                  <c:v>WIKA</c:v>
                </c:pt>
              </c:strCache>
            </c:strRef>
          </c:tx>
          <c:spPr>
            <a:ln w="28575" cap="rnd">
              <a:solidFill>
                <a:schemeClr val="accent1"/>
              </a:solidFill>
              <a:round/>
            </a:ln>
            <a:effectLst/>
          </c:spPr>
          <c:marker>
            <c:symbol val="none"/>
          </c:marker>
          <c:cat>
            <c:numRef>
              <c:f>Combined!$B$3:$B$973</c:f>
              <c:numCache>
                <c:formatCode>m/d/yyyy</c:formatCode>
                <c:ptCount val="971"/>
                <c:pt idx="0">
                  <c:v>40911</c:v>
                </c:pt>
                <c:pt idx="1">
                  <c:v>40912</c:v>
                </c:pt>
                <c:pt idx="2">
                  <c:v>40913</c:v>
                </c:pt>
                <c:pt idx="3">
                  <c:v>40914</c:v>
                </c:pt>
                <c:pt idx="4">
                  <c:v>40917</c:v>
                </c:pt>
                <c:pt idx="5">
                  <c:v>40918</c:v>
                </c:pt>
                <c:pt idx="6">
                  <c:v>40919</c:v>
                </c:pt>
                <c:pt idx="7">
                  <c:v>40920</c:v>
                </c:pt>
                <c:pt idx="8">
                  <c:v>40921</c:v>
                </c:pt>
                <c:pt idx="9">
                  <c:v>40924</c:v>
                </c:pt>
                <c:pt idx="10">
                  <c:v>40925</c:v>
                </c:pt>
                <c:pt idx="11">
                  <c:v>40926</c:v>
                </c:pt>
                <c:pt idx="12">
                  <c:v>40927</c:v>
                </c:pt>
                <c:pt idx="13">
                  <c:v>40928</c:v>
                </c:pt>
                <c:pt idx="14">
                  <c:v>40932</c:v>
                </c:pt>
                <c:pt idx="15">
                  <c:v>40933</c:v>
                </c:pt>
                <c:pt idx="16">
                  <c:v>40934</c:v>
                </c:pt>
                <c:pt idx="17">
                  <c:v>40935</c:v>
                </c:pt>
                <c:pt idx="18">
                  <c:v>40938</c:v>
                </c:pt>
                <c:pt idx="19">
                  <c:v>40939</c:v>
                </c:pt>
                <c:pt idx="20">
                  <c:v>40940</c:v>
                </c:pt>
                <c:pt idx="21">
                  <c:v>40941</c:v>
                </c:pt>
                <c:pt idx="22">
                  <c:v>40942</c:v>
                </c:pt>
                <c:pt idx="23">
                  <c:v>40945</c:v>
                </c:pt>
                <c:pt idx="24">
                  <c:v>40946</c:v>
                </c:pt>
                <c:pt idx="25">
                  <c:v>40947</c:v>
                </c:pt>
                <c:pt idx="26">
                  <c:v>40948</c:v>
                </c:pt>
                <c:pt idx="27">
                  <c:v>40949</c:v>
                </c:pt>
                <c:pt idx="28">
                  <c:v>40952</c:v>
                </c:pt>
                <c:pt idx="29">
                  <c:v>40953</c:v>
                </c:pt>
                <c:pt idx="30">
                  <c:v>40954</c:v>
                </c:pt>
                <c:pt idx="31">
                  <c:v>40955</c:v>
                </c:pt>
                <c:pt idx="32">
                  <c:v>40956</c:v>
                </c:pt>
                <c:pt idx="33">
                  <c:v>40960</c:v>
                </c:pt>
                <c:pt idx="34">
                  <c:v>40961</c:v>
                </c:pt>
                <c:pt idx="35">
                  <c:v>40962</c:v>
                </c:pt>
                <c:pt idx="36">
                  <c:v>40963</c:v>
                </c:pt>
                <c:pt idx="37">
                  <c:v>40966</c:v>
                </c:pt>
                <c:pt idx="38">
                  <c:v>40967</c:v>
                </c:pt>
                <c:pt idx="39">
                  <c:v>40968</c:v>
                </c:pt>
                <c:pt idx="40">
                  <c:v>40969</c:v>
                </c:pt>
                <c:pt idx="41">
                  <c:v>40970</c:v>
                </c:pt>
                <c:pt idx="42">
                  <c:v>40973</c:v>
                </c:pt>
                <c:pt idx="43">
                  <c:v>40974</c:v>
                </c:pt>
                <c:pt idx="44">
                  <c:v>40975</c:v>
                </c:pt>
                <c:pt idx="45">
                  <c:v>40976</c:v>
                </c:pt>
                <c:pt idx="46">
                  <c:v>40977</c:v>
                </c:pt>
                <c:pt idx="47">
                  <c:v>40980</c:v>
                </c:pt>
                <c:pt idx="48">
                  <c:v>40981</c:v>
                </c:pt>
                <c:pt idx="49">
                  <c:v>40982</c:v>
                </c:pt>
                <c:pt idx="50">
                  <c:v>40983</c:v>
                </c:pt>
                <c:pt idx="51">
                  <c:v>40984</c:v>
                </c:pt>
                <c:pt idx="52">
                  <c:v>40987</c:v>
                </c:pt>
                <c:pt idx="53">
                  <c:v>40988</c:v>
                </c:pt>
                <c:pt idx="54">
                  <c:v>40989</c:v>
                </c:pt>
                <c:pt idx="55">
                  <c:v>40990</c:v>
                </c:pt>
                <c:pt idx="56">
                  <c:v>40994</c:v>
                </c:pt>
                <c:pt idx="57">
                  <c:v>40995</c:v>
                </c:pt>
                <c:pt idx="58">
                  <c:v>40996</c:v>
                </c:pt>
                <c:pt idx="59">
                  <c:v>40997</c:v>
                </c:pt>
                <c:pt idx="60">
                  <c:v>40998</c:v>
                </c:pt>
                <c:pt idx="61">
                  <c:v>41001</c:v>
                </c:pt>
                <c:pt idx="62">
                  <c:v>41002</c:v>
                </c:pt>
                <c:pt idx="63">
                  <c:v>41003</c:v>
                </c:pt>
                <c:pt idx="64">
                  <c:v>41004</c:v>
                </c:pt>
                <c:pt idx="65">
                  <c:v>41008</c:v>
                </c:pt>
                <c:pt idx="66">
                  <c:v>41009</c:v>
                </c:pt>
                <c:pt idx="67">
                  <c:v>41010</c:v>
                </c:pt>
                <c:pt idx="68">
                  <c:v>41011</c:v>
                </c:pt>
                <c:pt idx="69">
                  <c:v>41012</c:v>
                </c:pt>
                <c:pt idx="70">
                  <c:v>41015</c:v>
                </c:pt>
                <c:pt idx="71">
                  <c:v>41016</c:v>
                </c:pt>
                <c:pt idx="72">
                  <c:v>41017</c:v>
                </c:pt>
                <c:pt idx="73">
                  <c:v>41018</c:v>
                </c:pt>
                <c:pt idx="74">
                  <c:v>41019</c:v>
                </c:pt>
                <c:pt idx="75">
                  <c:v>41022</c:v>
                </c:pt>
                <c:pt idx="76">
                  <c:v>41023</c:v>
                </c:pt>
                <c:pt idx="77">
                  <c:v>41024</c:v>
                </c:pt>
                <c:pt idx="78">
                  <c:v>41025</c:v>
                </c:pt>
                <c:pt idx="79">
                  <c:v>41026</c:v>
                </c:pt>
                <c:pt idx="80">
                  <c:v>41029</c:v>
                </c:pt>
                <c:pt idx="81">
                  <c:v>41030</c:v>
                </c:pt>
                <c:pt idx="82">
                  <c:v>41031</c:v>
                </c:pt>
                <c:pt idx="83">
                  <c:v>41032</c:v>
                </c:pt>
                <c:pt idx="84">
                  <c:v>41033</c:v>
                </c:pt>
                <c:pt idx="85">
                  <c:v>41036</c:v>
                </c:pt>
                <c:pt idx="86">
                  <c:v>41037</c:v>
                </c:pt>
                <c:pt idx="87">
                  <c:v>41038</c:v>
                </c:pt>
                <c:pt idx="88">
                  <c:v>41039</c:v>
                </c:pt>
                <c:pt idx="89">
                  <c:v>41040</c:v>
                </c:pt>
                <c:pt idx="90">
                  <c:v>41043</c:v>
                </c:pt>
                <c:pt idx="91">
                  <c:v>41044</c:v>
                </c:pt>
                <c:pt idx="92">
                  <c:v>41045</c:v>
                </c:pt>
                <c:pt idx="93">
                  <c:v>41050</c:v>
                </c:pt>
                <c:pt idx="94">
                  <c:v>41051</c:v>
                </c:pt>
                <c:pt idx="95">
                  <c:v>41052</c:v>
                </c:pt>
                <c:pt idx="96">
                  <c:v>41053</c:v>
                </c:pt>
                <c:pt idx="97">
                  <c:v>41054</c:v>
                </c:pt>
                <c:pt idx="98">
                  <c:v>41057</c:v>
                </c:pt>
                <c:pt idx="99">
                  <c:v>41058</c:v>
                </c:pt>
                <c:pt idx="100">
                  <c:v>41059</c:v>
                </c:pt>
                <c:pt idx="101">
                  <c:v>41060</c:v>
                </c:pt>
                <c:pt idx="102">
                  <c:v>41061</c:v>
                </c:pt>
                <c:pt idx="103">
                  <c:v>41064</c:v>
                </c:pt>
                <c:pt idx="104">
                  <c:v>41065</c:v>
                </c:pt>
                <c:pt idx="105">
                  <c:v>41066</c:v>
                </c:pt>
                <c:pt idx="106">
                  <c:v>41067</c:v>
                </c:pt>
                <c:pt idx="107">
                  <c:v>41068</c:v>
                </c:pt>
                <c:pt idx="108">
                  <c:v>41071</c:v>
                </c:pt>
                <c:pt idx="109">
                  <c:v>41072</c:v>
                </c:pt>
                <c:pt idx="110">
                  <c:v>41073</c:v>
                </c:pt>
                <c:pt idx="111">
                  <c:v>41074</c:v>
                </c:pt>
                <c:pt idx="112">
                  <c:v>41075</c:v>
                </c:pt>
                <c:pt idx="113">
                  <c:v>41078</c:v>
                </c:pt>
                <c:pt idx="114">
                  <c:v>41079</c:v>
                </c:pt>
                <c:pt idx="115">
                  <c:v>41080</c:v>
                </c:pt>
                <c:pt idx="116">
                  <c:v>41081</c:v>
                </c:pt>
                <c:pt idx="117">
                  <c:v>41082</c:v>
                </c:pt>
                <c:pt idx="118">
                  <c:v>41085</c:v>
                </c:pt>
                <c:pt idx="119">
                  <c:v>41086</c:v>
                </c:pt>
                <c:pt idx="120">
                  <c:v>41087</c:v>
                </c:pt>
                <c:pt idx="121">
                  <c:v>41088</c:v>
                </c:pt>
                <c:pt idx="122">
                  <c:v>41089</c:v>
                </c:pt>
                <c:pt idx="123">
                  <c:v>41092</c:v>
                </c:pt>
                <c:pt idx="124">
                  <c:v>41093</c:v>
                </c:pt>
                <c:pt idx="125">
                  <c:v>41094</c:v>
                </c:pt>
                <c:pt idx="126">
                  <c:v>41095</c:v>
                </c:pt>
                <c:pt idx="127">
                  <c:v>41096</c:v>
                </c:pt>
                <c:pt idx="128">
                  <c:v>41099</c:v>
                </c:pt>
                <c:pt idx="129">
                  <c:v>41100</c:v>
                </c:pt>
                <c:pt idx="130">
                  <c:v>41101</c:v>
                </c:pt>
                <c:pt idx="131">
                  <c:v>41102</c:v>
                </c:pt>
                <c:pt idx="132">
                  <c:v>41103</c:v>
                </c:pt>
                <c:pt idx="133">
                  <c:v>41106</c:v>
                </c:pt>
                <c:pt idx="134">
                  <c:v>41107</c:v>
                </c:pt>
                <c:pt idx="135">
                  <c:v>41108</c:v>
                </c:pt>
                <c:pt idx="136">
                  <c:v>41109</c:v>
                </c:pt>
                <c:pt idx="137">
                  <c:v>41110</c:v>
                </c:pt>
                <c:pt idx="138">
                  <c:v>41113</c:v>
                </c:pt>
                <c:pt idx="139">
                  <c:v>41114</c:v>
                </c:pt>
                <c:pt idx="140">
                  <c:v>41115</c:v>
                </c:pt>
                <c:pt idx="141">
                  <c:v>41116</c:v>
                </c:pt>
                <c:pt idx="142">
                  <c:v>41117</c:v>
                </c:pt>
                <c:pt idx="143">
                  <c:v>41120</c:v>
                </c:pt>
                <c:pt idx="144">
                  <c:v>41121</c:v>
                </c:pt>
                <c:pt idx="145">
                  <c:v>41122</c:v>
                </c:pt>
                <c:pt idx="146">
                  <c:v>41123</c:v>
                </c:pt>
                <c:pt idx="147">
                  <c:v>41124</c:v>
                </c:pt>
                <c:pt idx="148">
                  <c:v>41127</c:v>
                </c:pt>
                <c:pt idx="149">
                  <c:v>41128</c:v>
                </c:pt>
                <c:pt idx="150">
                  <c:v>41129</c:v>
                </c:pt>
                <c:pt idx="151">
                  <c:v>41130</c:v>
                </c:pt>
                <c:pt idx="152">
                  <c:v>41131</c:v>
                </c:pt>
                <c:pt idx="153">
                  <c:v>41134</c:v>
                </c:pt>
                <c:pt idx="154">
                  <c:v>41135</c:v>
                </c:pt>
                <c:pt idx="155">
                  <c:v>41136</c:v>
                </c:pt>
                <c:pt idx="156">
                  <c:v>41137</c:v>
                </c:pt>
                <c:pt idx="157">
                  <c:v>41144</c:v>
                </c:pt>
                <c:pt idx="158">
                  <c:v>41145</c:v>
                </c:pt>
                <c:pt idx="159">
                  <c:v>41148</c:v>
                </c:pt>
                <c:pt idx="160">
                  <c:v>41149</c:v>
                </c:pt>
                <c:pt idx="161">
                  <c:v>41150</c:v>
                </c:pt>
                <c:pt idx="162">
                  <c:v>41151</c:v>
                </c:pt>
                <c:pt idx="163">
                  <c:v>41152</c:v>
                </c:pt>
                <c:pt idx="164">
                  <c:v>41155</c:v>
                </c:pt>
                <c:pt idx="165">
                  <c:v>41156</c:v>
                </c:pt>
                <c:pt idx="166">
                  <c:v>41157</c:v>
                </c:pt>
                <c:pt idx="167">
                  <c:v>41158</c:v>
                </c:pt>
                <c:pt idx="168">
                  <c:v>41159</c:v>
                </c:pt>
                <c:pt idx="169">
                  <c:v>41162</c:v>
                </c:pt>
                <c:pt idx="170">
                  <c:v>41163</c:v>
                </c:pt>
                <c:pt idx="171">
                  <c:v>41164</c:v>
                </c:pt>
                <c:pt idx="172">
                  <c:v>41165</c:v>
                </c:pt>
                <c:pt idx="173">
                  <c:v>41166</c:v>
                </c:pt>
                <c:pt idx="174">
                  <c:v>41169</c:v>
                </c:pt>
                <c:pt idx="175">
                  <c:v>41170</c:v>
                </c:pt>
                <c:pt idx="176">
                  <c:v>41171</c:v>
                </c:pt>
                <c:pt idx="177">
                  <c:v>41172</c:v>
                </c:pt>
                <c:pt idx="178">
                  <c:v>41173</c:v>
                </c:pt>
                <c:pt idx="179">
                  <c:v>41176</c:v>
                </c:pt>
                <c:pt idx="180">
                  <c:v>41177</c:v>
                </c:pt>
                <c:pt idx="181">
                  <c:v>41178</c:v>
                </c:pt>
                <c:pt idx="182">
                  <c:v>41179</c:v>
                </c:pt>
                <c:pt idx="183">
                  <c:v>41180</c:v>
                </c:pt>
                <c:pt idx="184">
                  <c:v>41183</c:v>
                </c:pt>
                <c:pt idx="185">
                  <c:v>41184</c:v>
                </c:pt>
                <c:pt idx="186">
                  <c:v>41185</c:v>
                </c:pt>
                <c:pt idx="187">
                  <c:v>41186</c:v>
                </c:pt>
                <c:pt idx="188">
                  <c:v>41187</c:v>
                </c:pt>
                <c:pt idx="189">
                  <c:v>41190</c:v>
                </c:pt>
                <c:pt idx="190">
                  <c:v>41191</c:v>
                </c:pt>
                <c:pt idx="191">
                  <c:v>41192</c:v>
                </c:pt>
                <c:pt idx="192">
                  <c:v>41193</c:v>
                </c:pt>
                <c:pt idx="193">
                  <c:v>41194</c:v>
                </c:pt>
                <c:pt idx="194">
                  <c:v>41197</c:v>
                </c:pt>
                <c:pt idx="195">
                  <c:v>41198</c:v>
                </c:pt>
                <c:pt idx="196">
                  <c:v>41199</c:v>
                </c:pt>
                <c:pt idx="197">
                  <c:v>41200</c:v>
                </c:pt>
                <c:pt idx="198">
                  <c:v>41201</c:v>
                </c:pt>
                <c:pt idx="199">
                  <c:v>41204</c:v>
                </c:pt>
                <c:pt idx="200">
                  <c:v>41205</c:v>
                </c:pt>
                <c:pt idx="201">
                  <c:v>41206</c:v>
                </c:pt>
                <c:pt idx="202">
                  <c:v>41207</c:v>
                </c:pt>
                <c:pt idx="203">
                  <c:v>41211</c:v>
                </c:pt>
                <c:pt idx="204">
                  <c:v>41212</c:v>
                </c:pt>
                <c:pt idx="205">
                  <c:v>41213</c:v>
                </c:pt>
                <c:pt idx="206">
                  <c:v>41214</c:v>
                </c:pt>
                <c:pt idx="207">
                  <c:v>41215</c:v>
                </c:pt>
                <c:pt idx="208">
                  <c:v>41218</c:v>
                </c:pt>
                <c:pt idx="209">
                  <c:v>41219</c:v>
                </c:pt>
                <c:pt idx="210">
                  <c:v>41220</c:v>
                </c:pt>
                <c:pt idx="211">
                  <c:v>41221</c:v>
                </c:pt>
                <c:pt idx="212">
                  <c:v>41222</c:v>
                </c:pt>
                <c:pt idx="213">
                  <c:v>41225</c:v>
                </c:pt>
                <c:pt idx="214">
                  <c:v>41226</c:v>
                </c:pt>
                <c:pt idx="215">
                  <c:v>41227</c:v>
                </c:pt>
                <c:pt idx="216">
                  <c:v>41232</c:v>
                </c:pt>
                <c:pt idx="217">
                  <c:v>41233</c:v>
                </c:pt>
                <c:pt idx="218">
                  <c:v>41234</c:v>
                </c:pt>
                <c:pt idx="219">
                  <c:v>41235</c:v>
                </c:pt>
                <c:pt idx="220">
                  <c:v>41236</c:v>
                </c:pt>
                <c:pt idx="221">
                  <c:v>41239</c:v>
                </c:pt>
                <c:pt idx="222">
                  <c:v>41240</c:v>
                </c:pt>
                <c:pt idx="223">
                  <c:v>41241</c:v>
                </c:pt>
                <c:pt idx="224">
                  <c:v>41242</c:v>
                </c:pt>
                <c:pt idx="225">
                  <c:v>41243</c:v>
                </c:pt>
                <c:pt idx="226">
                  <c:v>41246</c:v>
                </c:pt>
                <c:pt idx="227">
                  <c:v>41247</c:v>
                </c:pt>
                <c:pt idx="228">
                  <c:v>41248</c:v>
                </c:pt>
                <c:pt idx="229">
                  <c:v>41249</c:v>
                </c:pt>
                <c:pt idx="230">
                  <c:v>41250</c:v>
                </c:pt>
                <c:pt idx="231">
                  <c:v>41253</c:v>
                </c:pt>
                <c:pt idx="232">
                  <c:v>41254</c:v>
                </c:pt>
                <c:pt idx="233">
                  <c:v>41255</c:v>
                </c:pt>
                <c:pt idx="234">
                  <c:v>41256</c:v>
                </c:pt>
                <c:pt idx="235">
                  <c:v>41257</c:v>
                </c:pt>
                <c:pt idx="236">
                  <c:v>41260</c:v>
                </c:pt>
                <c:pt idx="237">
                  <c:v>41261</c:v>
                </c:pt>
                <c:pt idx="238">
                  <c:v>41262</c:v>
                </c:pt>
                <c:pt idx="239">
                  <c:v>41263</c:v>
                </c:pt>
                <c:pt idx="240">
                  <c:v>41264</c:v>
                </c:pt>
                <c:pt idx="241">
                  <c:v>41269</c:v>
                </c:pt>
                <c:pt idx="242">
                  <c:v>41270</c:v>
                </c:pt>
                <c:pt idx="243">
                  <c:v>41271</c:v>
                </c:pt>
                <c:pt idx="244">
                  <c:v>41276</c:v>
                </c:pt>
                <c:pt idx="245">
                  <c:v>41277</c:v>
                </c:pt>
                <c:pt idx="246">
                  <c:v>41278</c:v>
                </c:pt>
                <c:pt idx="247">
                  <c:v>41281</c:v>
                </c:pt>
                <c:pt idx="248">
                  <c:v>41283</c:v>
                </c:pt>
                <c:pt idx="249">
                  <c:v>41284</c:v>
                </c:pt>
                <c:pt idx="250">
                  <c:v>41285</c:v>
                </c:pt>
                <c:pt idx="251">
                  <c:v>41288</c:v>
                </c:pt>
                <c:pt idx="252">
                  <c:v>41289</c:v>
                </c:pt>
                <c:pt idx="253">
                  <c:v>41290</c:v>
                </c:pt>
                <c:pt idx="254">
                  <c:v>41291</c:v>
                </c:pt>
                <c:pt idx="255">
                  <c:v>41292</c:v>
                </c:pt>
                <c:pt idx="256">
                  <c:v>41295</c:v>
                </c:pt>
                <c:pt idx="257">
                  <c:v>41296</c:v>
                </c:pt>
                <c:pt idx="258">
                  <c:v>41297</c:v>
                </c:pt>
                <c:pt idx="259">
                  <c:v>41299</c:v>
                </c:pt>
                <c:pt idx="260">
                  <c:v>41302</c:v>
                </c:pt>
                <c:pt idx="261">
                  <c:v>41303</c:v>
                </c:pt>
                <c:pt idx="262">
                  <c:v>41304</c:v>
                </c:pt>
                <c:pt idx="263">
                  <c:v>41305</c:v>
                </c:pt>
                <c:pt idx="264">
                  <c:v>41306</c:v>
                </c:pt>
                <c:pt idx="265">
                  <c:v>41309</c:v>
                </c:pt>
                <c:pt idx="266">
                  <c:v>41310</c:v>
                </c:pt>
                <c:pt idx="267">
                  <c:v>41311</c:v>
                </c:pt>
                <c:pt idx="268">
                  <c:v>41312</c:v>
                </c:pt>
                <c:pt idx="269">
                  <c:v>41313</c:v>
                </c:pt>
                <c:pt idx="270">
                  <c:v>41316</c:v>
                </c:pt>
                <c:pt idx="271">
                  <c:v>41317</c:v>
                </c:pt>
                <c:pt idx="272">
                  <c:v>41318</c:v>
                </c:pt>
                <c:pt idx="273">
                  <c:v>41320</c:v>
                </c:pt>
                <c:pt idx="274">
                  <c:v>41323</c:v>
                </c:pt>
                <c:pt idx="275">
                  <c:v>41324</c:v>
                </c:pt>
                <c:pt idx="276">
                  <c:v>41325</c:v>
                </c:pt>
                <c:pt idx="277">
                  <c:v>41326</c:v>
                </c:pt>
                <c:pt idx="278">
                  <c:v>41327</c:v>
                </c:pt>
                <c:pt idx="279">
                  <c:v>41330</c:v>
                </c:pt>
                <c:pt idx="280">
                  <c:v>41331</c:v>
                </c:pt>
                <c:pt idx="281">
                  <c:v>41332</c:v>
                </c:pt>
                <c:pt idx="282">
                  <c:v>41333</c:v>
                </c:pt>
                <c:pt idx="283">
                  <c:v>41334</c:v>
                </c:pt>
                <c:pt idx="284">
                  <c:v>41338</c:v>
                </c:pt>
                <c:pt idx="285">
                  <c:v>41339</c:v>
                </c:pt>
                <c:pt idx="286">
                  <c:v>41340</c:v>
                </c:pt>
                <c:pt idx="287">
                  <c:v>41341</c:v>
                </c:pt>
                <c:pt idx="288">
                  <c:v>41344</c:v>
                </c:pt>
                <c:pt idx="289">
                  <c:v>41346</c:v>
                </c:pt>
                <c:pt idx="290">
                  <c:v>41347</c:v>
                </c:pt>
                <c:pt idx="291">
                  <c:v>41348</c:v>
                </c:pt>
                <c:pt idx="292">
                  <c:v>41351</c:v>
                </c:pt>
                <c:pt idx="293">
                  <c:v>41352</c:v>
                </c:pt>
                <c:pt idx="294">
                  <c:v>41353</c:v>
                </c:pt>
                <c:pt idx="295">
                  <c:v>41354</c:v>
                </c:pt>
                <c:pt idx="296">
                  <c:v>41355</c:v>
                </c:pt>
                <c:pt idx="297">
                  <c:v>41358</c:v>
                </c:pt>
                <c:pt idx="298">
                  <c:v>41359</c:v>
                </c:pt>
                <c:pt idx="299">
                  <c:v>41360</c:v>
                </c:pt>
                <c:pt idx="300">
                  <c:v>41361</c:v>
                </c:pt>
                <c:pt idx="301">
                  <c:v>41365</c:v>
                </c:pt>
                <c:pt idx="302">
                  <c:v>41366</c:v>
                </c:pt>
                <c:pt idx="303">
                  <c:v>41367</c:v>
                </c:pt>
                <c:pt idx="304">
                  <c:v>41368</c:v>
                </c:pt>
                <c:pt idx="305">
                  <c:v>41369</c:v>
                </c:pt>
                <c:pt idx="306">
                  <c:v>41372</c:v>
                </c:pt>
                <c:pt idx="307">
                  <c:v>41373</c:v>
                </c:pt>
                <c:pt idx="308">
                  <c:v>41374</c:v>
                </c:pt>
                <c:pt idx="309">
                  <c:v>41375</c:v>
                </c:pt>
                <c:pt idx="310">
                  <c:v>41376</c:v>
                </c:pt>
                <c:pt idx="311">
                  <c:v>41379</c:v>
                </c:pt>
                <c:pt idx="312">
                  <c:v>41381</c:v>
                </c:pt>
                <c:pt idx="313">
                  <c:v>41382</c:v>
                </c:pt>
                <c:pt idx="314">
                  <c:v>41383</c:v>
                </c:pt>
                <c:pt idx="315">
                  <c:v>41386</c:v>
                </c:pt>
                <c:pt idx="316">
                  <c:v>41387</c:v>
                </c:pt>
                <c:pt idx="317">
                  <c:v>41388</c:v>
                </c:pt>
                <c:pt idx="318">
                  <c:v>41389</c:v>
                </c:pt>
                <c:pt idx="319">
                  <c:v>41390</c:v>
                </c:pt>
                <c:pt idx="320">
                  <c:v>41393</c:v>
                </c:pt>
                <c:pt idx="321">
                  <c:v>41394</c:v>
                </c:pt>
                <c:pt idx="322">
                  <c:v>41395</c:v>
                </c:pt>
                <c:pt idx="323">
                  <c:v>41396</c:v>
                </c:pt>
                <c:pt idx="324">
                  <c:v>41397</c:v>
                </c:pt>
                <c:pt idx="325">
                  <c:v>41400</c:v>
                </c:pt>
                <c:pt idx="326">
                  <c:v>41401</c:v>
                </c:pt>
                <c:pt idx="327">
                  <c:v>41402</c:v>
                </c:pt>
                <c:pt idx="328">
                  <c:v>41404</c:v>
                </c:pt>
                <c:pt idx="329">
                  <c:v>41407</c:v>
                </c:pt>
                <c:pt idx="330">
                  <c:v>41408</c:v>
                </c:pt>
                <c:pt idx="331">
                  <c:v>41409</c:v>
                </c:pt>
                <c:pt idx="332">
                  <c:v>41410</c:v>
                </c:pt>
                <c:pt idx="333">
                  <c:v>41411</c:v>
                </c:pt>
                <c:pt idx="334">
                  <c:v>41414</c:v>
                </c:pt>
                <c:pt idx="335">
                  <c:v>41415</c:v>
                </c:pt>
                <c:pt idx="336">
                  <c:v>41416</c:v>
                </c:pt>
                <c:pt idx="337">
                  <c:v>41417</c:v>
                </c:pt>
                <c:pt idx="338">
                  <c:v>41418</c:v>
                </c:pt>
                <c:pt idx="339">
                  <c:v>41421</c:v>
                </c:pt>
                <c:pt idx="340">
                  <c:v>41422</c:v>
                </c:pt>
                <c:pt idx="341">
                  <c:v>41423</c:v>
                </c:pt>
                <c:pt idx="342">
                  <c:v>41424</c:v>
                </c:pt>
                <c:pt idx="343">
                  <c:v>41425</c:v>
                </c:pt>
                <c:pt idx="344">
                  <c:v>41428</c:v>
                </c:pt>
                <c:pt idx="345">
                  <c:v>41429</c:v>
                </c:pt>
                <c:pt idx="346">
                  <c:v>41430</c:v>
                </c:pt>
                <c:pt idx="347">
                  <c:v>41432</c:v>
                </c:pt>
                <c:pt idx="348">
                  <c:v>41435</c:v>
                </c:pt>
                <c:pt idx="349">
                  <c:v>41436</c:v>
                </c:pt>
                <c:pt idx="350">
                  <c:v>41437</c:v>
                </c:pt>
                <c:pt idx="351">
                  <c:v>41438</c:v>
                </c:pt>
                <c:pt idx="352">
                  <c:v>41439</c:v>
                </c:pt>
                <c:pt idx="353">
                  <c:v>41442</c:v>
                </c:pt>
                <c:pt idx="354">
                  <c:v>41443</c:v>
                </c:pt>
                <c:pt idx="355">
                  <c:v>41444</c:v>
                </c:pt>
                <c:pt idx="356">
                  <c:v>41445</c:v>
                </c:pt>
                <c:pt idx="357">
                  <c:v>41446</c:v>
                </c:pt>
                <c:pt idx="358">
                  <c:v>41449</c:v>
                </c:pt>
                <c:pt idx="359">
                  <c:v>41450</c:v>
                </c:pt>
                <c:pt idx="360">
                  <c:v>41451</c:v>
                </c:pt>
                <c:pt idx="361">
                  <c:v>41452</c:v>
                </c:pt>
                <c:pt idx="362">
                  <c:v>41453</c:v>
                </c:pt>
                <c:pt idx="363">
                  <c:v>41456</c:v>
                </c:pt>
                <c:pt idx="364">
                  <c:v>41457</c:v>
                </c:pt>
                <c:pt idx="365">
                  <c:v>41458</c:v>
                </c:pt>
                <c:pt idx="366">
                  <c:v>41459</c:v>
                </c:pt>
                <c:pt idx="367">
                  <c:v>41460</c:v>
                </c:pt>
                <c:pt idx="368">
                  <c:v>41463</c:v>
                </c:pt>
                <c:pt idx="369">
                  <c:v>41464</c:v>
                </c:pt>
                <c:pt idx="370">
                  <c:v>41465</c:v>
                </c:pt>
                <c:pt idx="371">
                  <c:v>41467</c:v>
                </c:pt>
                <c:pt idx="372">
                  <c:v>41470</c:v>
                </c:pt>
                <c:pt idx="373">
                  <c:v>41471</c:v>
                </c:pt>
                <c:pt idx="374">
                  <c:v>41472</c:v>
                </c:pt>
                <c:pt idx="375">
                  <c:v>41473</c:v>
                </c:pt>
                <c:pt idx="376">
                  <c:v>41474</c:v>
                </c:pt>
                <c:pt idx="377">
                  <c:v>41477</c:v>
                </c:pt>
                <c:pt idx="378">
                  <c:v>41478</c:v>
                </c:pt>
                <c:pt idx="379">
                  <c:v>41479</c:v>
                </c:pt>
                <c:pt idx="380">
                  <c:v>41480</c:v>
                </c:pt>
                <c:pt idx="381">
                  <c:v>41481</c:v>
                </c:pt>
                <c:pt idx="382">
                  <c:v>41484</c:v>
                </c:pt>
                <c:pt idx="383">
                  <c:v>41485</c:v>
                </c:pt>
                <c:pt idx="384">
                  <c:v>41486</c:v>
                </c:pt>
                <c:pt idx="385">
                  <c:v>41487</c:v>
                </c:pt>
                <c:pt idx="386">
                  <c:v>41488</c:v>
                </c:pt>
                <c:pt idx="387">
                  <c:v>41495</c:v>
                </c:pt>
                <c:pt idx="388">
                  <c:v>41498</c:v>
                </c:pt>
                <c:pt idx="389">
                  <c:v>41499</c:v>
                </c:pt>
                <c:pt idx="390">
                  <c:v>41500</c:v>
                </c:pt>
                <c:pt idx="391">
                  <c:v>41501</c:v>
                </c:pt>
                <c:pt idx="392">
                  <c:v>41502</c:v>
                </c:pt>
                <c:pt idx="393">
                  <c:v>41505</c:v>
                </c:pt>
                <c:pt idx="394">
                  <c:v>41506</c:v>
                </c:pt>
                <c:pt idx="395">
                  <c:v>41507</c:v>
                </c:pt>
                <c:pt idx="396">
                  <c:v>41508</c:v>
                </c:pt>
                <c:pt idx="397">
                  <c:v>41509</c:v>
                </c:pt>
                <c:pt idx="398">
                  <c:v>41512</c:v>
                </c:pt>
                <c:pt idx="399">
                  <c:v>41513</c:v>
                </c:pt>
                <c:pt idx="400">
                  <c:v>41514</c:v>
                </c:pt>
                <c:pt idx="401">
                  <c:v>41515</c:v>
                </c:pt>
                <c:pt idx="402">
                  <c:v>41516</c:v>
                </c:pt>
                <c:pt idx="403">
                  <c:v>41519</c:v>
                </c:pt>
                <c:pt idx="404">
                  <c:v>41520</c:v>
                </c:pt>
                <c:pt idx="405">
                  <c:v>41521</c:v>
                </c:pt>
                <c:pt idx="406">
                  <c:v>41522</c:v>
                </c:pt>
                <c:pt idx="407">
                  <c:v>41523</c:v>
                </c:pt>
                <c:pt idx="408">
                  <c:v>41526</c:v>
                </c:pt>
                <c:pt idx="409">
                  <c:v>41527</c:v>
                </c:pt>
                <c:pt idx="410">
                  <c:v>41528</c:v>
                </c:pt>
                <c:pt idx="411">
                  <c:v>41529</c:v>
                </c:pt>
                <c:pt idx="412">
                  <c:v>41530</c:v>
                </c:pt>
                <c:pt idx="413">
                  <c:v>41533</c:v>
                </c:pt>
                <c:pt idx="414">
                  <c:v>41534</c:v>
                </c:pt>
                <c:pt idx="415">
                  <c:v>41535</c:v>
                </c:pt>
                <c:pt idx="416">
                  <c:v>41536</c:v>
                </c:pt>
                <c:pt idx="417">
                  <c:v>41537</c:v>
                </c:pt>
                <c:pt idx="418">
                  <c:v>41540</c:v>
                </c:pt>
                <c:pt idx="419">
                  <c:v>41541</c:v>
                </c:pt>
                <c:pt idx="420">
                  <c:v>41542</c:v>
                </c:pt>
                <c:pt idx="421">
                  <c:v>41543</c:v>
                </c:pt>
                <c:pt idx="422">
                  <c:v>41544</c:v>
                </c:pt>
                <c:pt idx="423">
                  <c:v>41547</c:v>
                </c:pt>
                <c:pt idx="424">
                  <c:v>41548</c:v>
                </c:pt>
                <c:pt idx="425">
                  <c:v>41549</c:v>
                </c:pt>
                <c:pt idx="426">
                  <c:v>41550</c:v>
                </c:pt>
                <c:pt idx="427">
                  <c:v>41551</c:v>
                </c:pt>
                <c:pt idx="428">
                  <c:v>41554</c:v>
                </c:pt>
                <c:pt idx="429">
                  <c:v>41555</c:v>
                </c:pt>
                <c:pt idx="430">
                  <c:v>41556</c:v>
                </c:pt>
                <c:pt idx="431">
                  <c:v>41557</c:v>
                </c:pt>
                <c:pt idx="432">
                  <c:v>41558</c:v>
                </c:pt>
                <c:pt idx="433">
                  <c:v>41563</c:v>
                </c:pt>
                <c:pt idx="434">
                  <c:v>41564</c:v>
                </c:pt>
                <c:pt idx="435">
                  <c:v>41565</c:v>
                </c:pt>
                <c:pt idx="436">
                  <c:v>41568</c:v>
                </c:pt>
                <c:pt idx="437">
                  <c:v>41569</c:v>
                </c:pt>
                <c:pt idx="438">
                  <c:v>41570</c:v>
                </c:pt>
                <c:pt idx="439">
                  <c:v>41571</c:v>
                </c:pt>
                <c:pt idx="440">
                  <c:v>41572</c:v>
                </c:pt>
                <c:pt idx="441">
                  <c:v>41575</c:v>
                </c:pt>
                <c:pt idx="442">
                  <c:v>41576</c:v>
                </c:pt>
                <c:pt idx="443">
                  <c:v>41577</c:v>
                </c:pt>
                <c:pt idx="444">
                  <c:v>41578</c:v>
                </c:pt>
                <c:pt idx="445">
                  <c:v>41579</c:v>
                </c:pt>
                <c:pt idx="446">
                  <c:v>41582</c:v>
                </c:pt>
                <c:pt idx="447">
                  <c:v>41584</c:v>
                </c:pt>
                <c:pt idx="448">
                  <c:v>41585</c:v>
                </c:pt>
                <c:pt idx="449">
                  <c:v>41586</c:v>
                </c:pt>
                <c:pt idx="450">
                  <c:v>41589</c:v>
                </c:pt>
                <c:pt idx="451">
                  <c:v>41590</c:v>
                </c:pt>
                <c:pt idx="452">
                  <c:v>41591</c:v>
                </c:pt>
                <c:pt idx="453">
                  <c:v>41592</c:v>
                </c:pt>
                <c:pt idx="454">
                  <c:v>41593</c:v>
                </c:pt>
                <c:pt idx="455">
                  <c:v>41596</c:v>
                </c:pt>
                <c:pt idx="456">
                  <c:v>41597</c:v>
                </c:pt>
                <c:pt idx="457">
                  <c:v>41598</c:v>
                </c:pt>
                <c:pt idx="458">
                  <c:v>41599</c:v>
                </c:pt>
                <c:pt idx="459">
                  <c:v>41600</c:v>
                </c:pt>
                <c:pt idx="460">
                  <c:v>41603</c:v>
                </c:pt>
                <c:pt idx="461">
                  <c:v>41604</c:v>
                </c:pt>
                <c:pt idx="462">
                  <c:v>41605</c:v>
                </c:pt>
                <c:pt idx="463">
                  <c:v>41606</c:v>
                </c:pt>
                <c:pt idx="464">
                  <c:v>41607</c:v>
                </c:pt>
                <c:pt idx="465">
                  <c:v>41610</c:v>
                </c:pt>
                <c:pt idx="466">
                  <c:v>41611</c:v>
                </c:pt>
                <c:pt idx="467">
                  <c:v>41612</c:v>
                </c:pt>
                <c:pt idx="468">
                  <c:v>41613</c:v>
                </c:pt>
                <c:pt idx="469">
                  <c:v>41614</c:v>
                </c:pt>
                <c:pt idx="470">
                  <c:v>41617</c:v>
                </c:pt>
                <c:pt idx="471">
                  <c:v>41618</c:v>
                </c:pt>
                <c:pt idx="472">
                  <c:v>41619</c:v>
                </c:pt>
                <c:pt idx="473">
                  <c:v>41620</c:v>
                </c:pt>
                <c:pt idx="474">
                  <c:v>41621</c:v>
                </c:pt>
                <c:pt idx="475">
                  <c:v>41624</c:v>
                </c:pt>
                <c:pt idx="476">
                  <c:v>41625</c:v>
                </c:pt>
                <c:pt idx="477">
                  <c:v>41626</c:v>
                </c:pt>
                <c:pt idx="478">
                  <c:v>41627</c:v>
                </c:pt>
                <c:pt idx="479">
                  <c:v>41628</c:v>
                </c:pt>
                <c:pt idx="480">
                  <c:v>41631</c:v>
                </c:pt>
                <c:pt idx="481">
                  <c:v>41632</c:v>
                </c:pt>
                <c:pt idx="482">
                  <c:v>41635</c:v>
                </c:pt>
                <c:pt idx="483">
                  <c:v>41638</c:v>
                </c:pt>
                <c:pt idx="484">
                  <c:v>41641</c:v>
                </c:pt>
                <c:pt idx="485">
                  <c:v>41642</c:v>
                </c:pt>
                <c:pt idx="486">
                  <c:v>41645</c:v>
                </c:pt>
                <c:pt idx="487">
                  <c:v>41646</c:v>
                </c:pt>
                <c:pt idx="488">
                  <c:v>41647</c:v>
                </c:pt>
                <c:pt idx="489">
                  <c:v>41648</c:v>
                </c:pt>
                <c:pt idx="490">
                  <c:v>41649</c:v>
                </c:pt>
                <c:pt idx="491">
                  <c:v>41652</c:v>
                </c:pt>
                <c:pt idx="492">
                  <c:v>41654</c:v>
                </c:pt>
                <c:pt idx="493">
                  <c:v>41655</c:v>
                </c:pt>
                <c:pt idx="494">
                  <c:v>41656</c:v>
                </c:pt>
                <c:pt idx="495">
                  <c:v>41659</c:v>
                </c:pt>
                <c:pt idx="496">
                  <c:v>41660</c:v>
                </c:pt>
                <c:pt idx="497">
                  <c:v>41661</c:v>
                </c:pt>
                <c:pt idx="498">
                  <c:v>41662</c:v>
                </c:pt>
                <c:pt idx="499">
                  <c:v>41663</c:v>
                </c:pt>
                <c:pt idx="500">
                  <c:v>41666</c:v>
                </c:pt>
                <c:pt idx="501">
                  <c:v>41667</c:v>
                </c:pt>
                <c:pt idx="502">
                  <c:v>41668</c:v>
                </c:pt>
                <c:pt idx="503">
                  <c:v>41669</c:v>
                </c:pt>
                <c:pt idx="504">
                  <c:v>41673</c:v>
                </c:pt>
                <c:pt idx="505">
                  <c:v>41674</c:v>
                </c:pt>
                <c:pt idx="506">
                  <c:v>41675</c:v>
                </c:pt>
                <c:pt idx="507">
                  <c:v>41676</c:v>
                </c:pt>
                <c:pt idx="508">
                  <c:v>41677</c:v>
                </c:pt>
                <c:pt idx="509">
                  <c:v>41680</c:v>
                </c:pt>
                <c:pt idx="510">
                  <c:v>41681</c:v>
                </c:pt>
                <c:pt idx="511">
                  <c:v>41682</c:v>
                </c:pt>
                <c:pt idx="512">
                  <c:v>41683</c:v>
                </c:pt>
                <c:pt idx="513">
                  <c:v>41684</c:v>
                </c:pt>
                <c:pt idx="514">
                  <c:v>41687</c:v>
                </c:pt>
                <c:pt idx="515">
                  <c:v>41688</c:v>
                </c:pt>
                <c:pt idx="516">
                  <c:v>41689</c:v>
                </c:pt>
                <c:pt idx="517">
                  <c:v>41690</c:v>
                </c:pt>
                <c:pt idx="518">
                  <c:v>41691</c:v>
                </c:pt>
                <c:pt idx="519">
                  <c:v>41694</c:v>
                </c:pt>
                <c:pt idx="520">
                  <c:v>41695</c:v>
                </c:pt>
                <c:pt idx="521">
                  <c:v>41696</c:v>
                </c:pt>
                <c:pt idx="522">
                  <c:v>41697</c:v>
                </c:pt>
                <c:pt idx="523">
                  <c:v>41698</c:v>
                </c:pt>
                <c:pt idx="524">
                  <c:v>41701</c:v>
                </c:pt>
                <c:pt idx="525">
                  <c:v>41702</c:v>
                </c:pt>
                <c:pt idx="526">
                  <c:v>41703</c:v>
                </c:pt>
                <c:pt idx="527">
                  <c:v>41704</c:v>
                </c:pt>
                <c:pt idx="528">
                  <c:v>41705</c:v>
                </c:pt>
                <c:pt idx="529">
                  <c:v>41708</c:v>
                </c:pt>
                <c:pt idx="530">
                  <c:v>41709</c:v>
                </c:pt>
                <c:pt idx="531">
                  <c:v>41710</c:v>
                </c:pt>
                <c:pt idx="532">
                  <c:v>41711</c:v>
                </c:pt>
                <c:pt idx="533">
                  <c:v>41712</c:v>
                </c:pt>
                <c:pt idx="534">
                  <c:v>41715</c:v>
                </c:pt>
                <c:pt idx="535">
                  <c:v>41716</c:v>
                </c:pt>
                <c:pt idx="536">
                  <c:v>41717</c:v>
                </c:pt>
                <c:pt idx="537">
                  <c:v>41718</c:v>
                </c:pt>
                <c:pt idx="538">
                  <c:v>41719</c:v>
                </c:pt>
                <c:pt idx="539">
                  <c:v>41722</c:v>
                </c:pt>
                <c:pt idx="540">
                  <c:v>41723</c:v>
                </c:pt>
                <c:pt idx="541">
                  <c:v>41724</c:v>
                </c:pt>
                <c:pt idx="542">
                  <c:v>41725</c:v>
                </c:pt>
                <c:pt idx="543">
                  <c:v>41726</c:v>
                </c:pt>
                <c:pt idx="544">
                  <c:v>41730</c:v>
                </c:pt>
                <c:pt idx="545">
                  <c:v>41731</c:v>
                </c:pt>
                <c:pt idx="546">
                  <c:v>41732</c:v>
                </c:pt>
                <c:pt idx="547">
                  <c:v>41733</c:v>
                </c:pt>
                <c:pt idx="548">
                  <c:v>41736</c:v>
                </c:pt>
                <c:pt idx="549">
                  <c:v>41737</c:v>
                </c:pt>
                <c:pt idx="550">
                  <c:v>41738</c:v>
                </c:pt>
                <c:pt idx="551">
                  <c:v>41739</c:v>
                </c:pt>
                <c:pt idx="552">
                  <c:v>41740</c:v>
                </c:pt>
                <c:pt idx="553">
                  <c:v>41743</c:v>
                </c:pt>
                <c:pt idx="554">
                  <c:v>41744</c:v>
                </c:pt>
                <c:pt idx="555">
                  <c:v>41745</c:v>
                </c:pt>
                <c:pt idx="556">
                  <c:v>41746</c:v>
                </c:pt>
                <c:pt idx="557">
                  <c:v>41750</c:v>
                </c:pt>
                <c:pt idx="558">
                  <c:v>41751</c:v>
                </c:pt>
                <c:pt idx="559">
                  <c:v>41752</c:v>
                </c:pt>
                <c:pt idx="560">
                  <c:v>41753</c:v>
                </c:pt>
                <c:pt idx="561">
                  <c:v>41754</c:v>
                </c:pt>
                <c:pt idx="562">
                  <c:v>41757</c:v>
                </c:pt>
                <c:pt idx="563">
                  <c:v>41758</c:v>
                </c:pt>
                <c:pt idx="564">
                  <c:v>41759</c:v>
                </c:pt>
                <c:pt idx="565">
                  <c:v>41761</c:v>
                </c:pt>
                <c:pt idx="566">
                  <c:v>41764</c:v>
                </c:pt>
                <c:pt idx="567">
                  <c:v>41765</c:v>
                </c:pt>
                <c:pt idx="568">
                  <c:v>41766</c:v>
                </c:pt>
                <c:pt idx="569">
                  <c:v>41767</c:v>
                </c:pt>
                <c:pt idx="570">
                  <c:v>41768</c:v>
                </c:pt>
                <c:pt idx="571">
                  <c:v>41771</c:v>
                </c:pt>
                <c:pt idx="572">
                  <c:v>41772</c:v>
                </c:pt>
                <c:pt idx="573">
                  <c:v>41773</c:v>
                </c:pt>
                <c:pt idx="574">
                  <c:v>41775</c:v>
                </c:pt>
                <c:pt idx="575">
                  <c:v>41778</c:v>
                </c:pt>
                <c:pt idx="576">
                  <c:v>41779</c:v>
                </c:pt>
                <c:pt idx="577">
                  <c:v>41780</c:v>
                </c:pt>
                <c:pt idx="578">
                  <c:v>41781</c:v>
                </c:pt>
                <c:pt idx="579">
                  <c:v>41782</c:v>
                </c:pt>
                <c:pt idx="580">
                  <c:v>41785</c:v>
                </c:pt>
                <c:pt idx="581">
                  <c:v>41787</c:v>
                </c:pt>
                <c:pt idx="582">
                  <c:v>41789</c:v>
                </c:pt>
                <c:pt idx="583">
                  <c:v>41792</c:v>
                </c:pt>
                <c:pt idx="584">
                  <c:v>41793</c:v>
                </c:pt>
                <c:pt idx="585">
                  <c:v>41794</c:v>
                </c:pt>
                <c:pt idx="586">
                  <c:v>41795</c:v>
                </c:pt>
                <c:pt idx="587">
                  <c:v>41796</c:v>
                </c:pt>
                <c:pt idx="588">
                  <c:v>41799</c:v>
                </c:pt>
                <c:pt idx="589">
                  <c:v>41800</c:v>
                </c:pt>
                <c:pt idx="590">
                  <c:v>41801</c:v>
                </c:pt>
                <c:pt idx="591">
                  <c:v>41802</c:v>
                </c:pt>
                <c:pt idx="592">
                  <c:v>41803</c:v>
                </c:pt>
                <c:pt idx="593">
                  <c:v>41806</c:v>
                </c:pt>
                <c:pt idx="594">
                  <c:v>41807</c:v>
                </c:pt>
                <c:pt idx="595">
                  <c:v>41808</c:v>
                </c:pt>
                <c:pt idx="596">
                  <c:v>41809</c:v>
                </c:pt>
                <c:pt idx="597">
                  <c:v>41810</c:v>
                </c:pt>
                <c:pt idx="598">
                  <c:v>41813</c:v>
                </c:pt>
                <c:pt idx="599">
                  <c:v>41814</c:v>
                </c:pt>
                <c:pt idx="600">
                  <c:v>41815</c:v>
                </c:pt>
                <c:pt idx="601">
                  <c:v>41816</c:v>
                </c:pt>
                <c:pt idx="602">
                  <c:v>41817</c:v>
                </c:pt>
                <c:pt idx="603">
                  <c:v>41820</c:v>
                </c:pt>
                <c:pt idx="604">
                  <c:v>41821</c:v>
                </c:pt>
                <c:pt idx="605">
                  <c:v>41822</c:v>
                </c:pt>
                <c:pt idx="606">
                  <c:v>41823</c:v>
                </c:pt>
                <c:pt idx="607">
                  <c:v>41824</c:v>
                </c:pt>
                <c:pt idx="608">
                  <c:v>41827</c:v>
                </c:pt>
                <c:pt idx="609">
                  <c:v>41828</c:v>
                </c:pt>
                <c:pt idx="610">
                  <c:v>41830</c:v>
                </c:pt>
                <c:pt idx="611">
                  <c:v>41831</c:v>
                </c:pt>
                <c:pt idx="612">
                  <c:v>41834</c:v>
                </c:pt>
                <c:pt idx="613">
                  <c:v>41835</c:v>
                </c:pt>
                <c:pt idx="614">
                  <c:v>41836</c:v>
                </c:pt>
                <c:pt idx="615">
                  <c:v>41837</c:v>
                </c:pt>
                <c:pt idx="616">
                  <c:v>41838</c:v>
                </c:pt>
                <c:pt idx="617">
                  <c:v>41841</c:v>
                </c:pt>
                <c:pt idx="618">
                  <c:v>41842</c:v>
                </c:pt>
                <c:pt idx="619">
                  <c:v>41843</c:v>
                </c:pt>
                <c:pt idx="620">
                  <c:v>41844</c:v>
                </c:pt>
                <c:pt idx="621">
                  <c:v>41845</c:v>
                </c:pt>
                <c:pt idx="622">
                  <c:v>41855</c:v>
                </c:pt>
                <c:pt idx="623">
                  <c:v>41856</c:v>
                </c:pt>
                <c:pt idx="624">
                  <c:v>41857</c:v>
                </c:pt>
                <c:pt idx="625">
                  <c:v>41858</c:v>
                </c:pt>
                <c:pt idx="626">
                  <c:v>41859</c:v>
                </c:pt>
                <c:pt idx="627">
                  <c:v>41862</c:v>
                </c:pt>
                <c:pt idx="628">
                  <c:v>41863</c:v>
                </c:pt>
                <c:pt idx="629">
                  <c:v>41864</c:v>
                </c:pt>
                <c:pt idx="630">
                  <c:v>41865</c:v>
                </c:pt>
                <c:pt idx="631">
                  <c:v>41866</c:v>
                </c:pt>
                <c:pt idx="632">
                  <c:v>41869</c:v>
                </c:pt>
                <c:pt idx="633">
                  <c:v>41870</c:v>
                </c:pt>
                <c:pt idx="634">
                  <c:v>41871</c:v>
                </c:pt>
                <c:pt idx="635">
                  <c:v>41872</c:v>
                </c:pt>
                <c:pt idx="636">
                  <c:v>41873</c:v>
                </c:pt>
                <c:pt idx="637">
                  <c:v>41876</c:v>
                </c:pt>
                <c:pt idx="638">
                  <c:v>41877</c:v>
                </c:pt>
                <c:pt idx="639">
                  <c:v>41878</c:v>
                </c:pt>
                <c:pt idx="640">
                  <c:v>41879</c:v>
                </c:pt>
                <c:pt idx="641">
                  <c:v>41880</c:v>
                </c:pt>
                <c:pt idx="642">
                  <c:v>41883</c:v>
                </c:pt>
                <c:pt idx="643">
                  <c:v>41884</c:v>
                </c:pt>
                <c:pt idx="644">
                  <c:v>41885</c:v>
                </c:pt>
                <c:pt idx="645">
                  <c:v>41886</c:v>
                </c:pt>
                <c:pt idx="646">
                  <c:v>41887</c:v>
                </c:pt>
                <c:pt idx="647">
                  <c:v>41890</c:v>
                </c:pt>
                <c:pt idx="648">
                  <c:v>41891</c:v>
                </c:pt>
                <c:pt idx="649">
                  <c:v>41892</c:v>
                </c:pt>
                <c:pt idx="650">
                  <c:v>41893</c:v>
                </c:pt>
                <c:pt idx="651">
                  <c:v>41894</c:v>
                </c:pt>
                <c:pt idx="652">
                  <c:v>41897</c:v>
                </c:pt>
                <c:pt idx="653">
                  <c:v>41898</c:v>
                </c:pt>
                <c:pt idx="654">
                  <c:v>41899</c:v>
                </c:pt>
                <c:pt idx="655">
                  <c:v>41900</c:v>
                </c:pt>
                <c:pt idx="656">
                  <c:v>41901</c:v>
                </c:pt>
                <c:pt idx="657">
                  <c:v>41904</c:v>
                </c:pt>
                <c:pt idx="658">
                  <c:v>41905</c:v>
                </c:pt>
                <c:pt idx="659">
                  <c:v>41906</c:v>
                </c:pt>
                <c:pt idx="660">
                  <c:v>41907</c:v>
                </c:pt>
                <c:pt idx="661">
                  <c:v>41908</c:v>
                </c:pt>
                <c:pt idx="662">
                  <c:v>41911</c:v>
                </c:pt>
                <c:pt idx="663">
                  <c:v>41912</c:v>
                </c:pt>
                <c:pt idx="664">
                  <c:v>41913</c:v>
                </c:pt>
                <c:pt idx="665">
                  <c:v>41914</c:v>
                </c:pt>
                <c:pt idx="666">
                  <c:v>41915</c:v>
                </c:pt>
                <c:pt idx="667">
                  <c:v>41918</c:v>
                </c:pt>
                <c:pt idx="668">
                  <c:v>41919</c:v>
                </c:pt>
                <c:pt idx="669">
                  <c:v>41920</c:v>
                </c:pt>
                <c:pt idx="670">
                  <c:v>41921</c:v>
                </c:pt>
                <c:pt idx="671">
                  <c:v>41922</c:v>
                </c:pt>
                <c:pt idx="672">
                  <c:v>41925</c:v>
                </c:pt>
                <c:pt idx="673">
                  <c:v>41926</c:v>
                </c:pt>
                <c:pt idx="674">
                  <c:v>41927</c:v>
                </c:pt>
                <c:pt idx="675">
                  <c:v>41928</c:v>
                </c:pt>
                <c:pt idx="676">
                  <c:v>41929</c:v>
                </c:pt>
                <c:pt idx="677">
                  <c:v>41932</c:v>
                </c:pt>
                <c:pt idx="678">
                  <c:v>41933</c:v>
                </c:pt>
                <c:pt idx="679">
                  <c:v>41934</c:v>
                </c:pt>
                <c:pt idx="680">
                  <c:v>41935</c:v>
                </c:pt>
                <c:pt idx="681">
                  <c:v>41936</c:v>
                </c:pt>
                <c:pt idx="682">
                  <c:v>41939</c:v>
                </c:pt>
                <c:pt idx="683">
                  <c:v>41940</c:v>
                </c:pt>
                <c:pt idx="684">
                  <c:v>41941</c:v>
                </c:pt>
                <c:pt idx="685">
                  <c:v>41942</c:v>
                </c:pt>
                <c:pt idx="686">
                  <c:v>41943</c:v>
                </c:pt>
                <c:pt idx="687">
                  <c:v>41946</c:v>
                </c:pt>
                <c:pt idx="688">
                  <c:v>41947</c:v>
                </c:pt>
                <c:pt idx="689">
                  <c:v>41948</c:v>
                </c:pt>
                <c:pt idx="690">
                  <c:v>41949</c:v>
                </c:pt>
                <c:pt idx="691">
                  <c:v>41950</c:v>
                </c:pt>
                <c:pt idx="692">
                  <c:v>41953</c:v>
                </c:pt>
                <c:pt idx="693">
                  <c:v>41954</c:v>
                </c:pt>
                <c:pt idx="694">
                  <c:v>41955</c:v>
                </c:pt>
                <c:pt idx="695">
                  <c:v>41956</c:v>
                </c:pt>
                <c:pt idx="696">
                  <c:v>41957</c:v>
                </c:pt>
                <c:pt idx="697">
                  <c:v>41960</c:v>
                </c:pt>
                <c:pt idx="698">
                  <c:v>41961</c:v>
                </c:pt>
                <c:pt idx="699">
                  <c:v>41962</c:v>
                </c:pt>
                <c:pt idx="700">
                  <c:v>41963</c:v>
                </c:pt>
                <c:pt idx="701">
                  <c:v>41964</c:v>
                </c:pt>
                <c:pt idx="702">
                  <c:v>41967</c:v>
                </c:pt>
                <c:pt idx="703">
                  <c:v>41968</c:v>
                </c:pt>
                <c:pt idx="704">
                  <c:v>41969</c:v>
                </c:pt>
                <c:pt idx="705">
                  <c:v>41970</c:v>
                </c:pt>
                <c:pt idx="706">
                  <c:v>41971</c:v>
                </c:pt>
                <c:pt idx="707">
                  <c:v>41974</c:v>
                </c:pt>
                <c:pt idx="708">
                  <c:v>41975</c:v>
                </c:pt>
                <c:pt idx="709">
                  <c:v>41976</c:v>
                </c:pt>
                <c:pt idx="710">
                  <c:v>41977</c:v>
                </c:pt>
                <c:pt idx="711">
                  <c:v>41978</c:v>
                </c:pt>
                <c:pt idx="712">
                  <c:v>41981</c:v>
                </c:pt>
                <c:pt idx="713">
                  <c:v>41982</c:v>
                </c:pt>
                <c:pt idx="714">
                  <c:v>41983</c:v>
                </c:pt>
                <c:pt idx="715">
                  <c:v>41984</c:v>
                </c:pt>
                <c:pt idx="716">
                  <c:v>41985</c:v>
                </c:pt>
                <c:pt idx="717">
                  <c:v>41988</c:v>
                </c:pt>
                <c:pt idx="718">
                  <c:v>41989</c:v>
                </c:pt>
                <c:pt idx="719">
                  <c:v>41990</c:v>
                </c:pt>
                <c:pt idx="720">
                  <c:v>41991</c:v>
                </c:pt>
                <c:pt idx="721">
                  <c:v>41992</c:v>
                </c:pt>
                <c:pt idx="722">
                  <c:v>41995</c:v>
                </c:pt>
                <c:pt idx="723">
                  <c:v>41996</c:v>
                </c:pt>
                <c:pt idx="724">
                  <c:v>41997</c:v>
                </c:pt>
                <c:pt idx="725">
                  <c:v>42002</c:v>
                </c:pt>
                <c:pt idx="726">
                  <c:v>42003</c:v>
                </c:pt>
                <c:pt idx="727">
                  <c:v>42004</c:v>
                </c:pt>
                <c:pt idx="728">
                  <c:v>42006</c:v>
                </c:pt>
                <c:pt idx="729">
                  <c:v>42009</c:v>
                </c:pt>
                <c:pt idx="730">
                  <c:v>42010</c:v>
                </c:pt>
                <c:pt idx="731">
                  <c:v>42011</c:v>
                </c:pt>
                <c:pt idx="732">
                  <c:v>42012</c:v>
                </c:pt>
                <c:pt idx="733">
                  <c:v>42013</c:v>
                </c:pt>
                <c:pt idx="734">
                  <c:v>42016</c:v>
                </c:pt>
                <c:pt idx="735">
                  <c:v>42017</c:v>
                </c:pt>
                <c:pt idx="736">
                  <c:v>42018</c:v>
                </c:pt>
                <c:pt idx="737">
                  <c:v>42019</c:v>
                </c:pt>
                <c:pt idx="738">
                  <c:v>42020</c:v>
                </c:pt>
                <c:pt idx="739">
                  <c:v>42023</c:v>
                </c:pt>
                <c:pt idx="740">
                  <c:v>42024</c:v>
                </c:pt>
                <c:pt idx="741">
                  <c:v>42025</c:v>
                </c:pt>
                <c:pt idx="742">
                  <c:v>42026</c:v>
                </c:pt>
                <c:pt idx="743">
                  <c:v>42027</c:v>
                </c:pt>
                <c:pt idx="744">
                  <c:v>42030</c:v>
                </c:pt>
                <c:pt idx="745">
                  <c:v>42031</c:v>
                </c:pt>
                <c:pt idx="746">
                  <c:v>42032</c:v>
                </c:pt>
                <c:pt idx="747">
                  <c:v>42033</c:v>
                </c:pt>
                <c:pt idx="748">
                  <c:v>42034</c:v>
                </c:pt>
                <c:pt idx="749">
                  <c:v>42037</c:v>
                </c:pt>
                <c:pt idx="750">
                  <c:v>42038</c:v>
                </c:pt>
                <c:pt idx="751">
                  <c:v>42039</c:v>
                </c:pt>
                <c:pt idx="752">
                  <c:v>42040</c:v>
                </c:pt>
                <c:pt idx="753">
                  <c:v>42041</c:v>
                </c:pt>
                <c:pt idx="754">
                  <c:v>42044</c:v>
                </c:pt>
                <c:pt idx="755">
                  <c:v>42045</c:v>
                </c:pt>
                <c:pt idx="756">
                  <c:v>42046</c:v>
                </c:pt>
                <c:pt idx="757">
                  <c:v>42047</c:v>
                </c:pt>
                <c:pt idx="758">
                  <c:v>42048</c:v>
                </c:pt>
                <c:pt idx="759">
                  <c:v>42051</c:v>
                </c:pt>
                <c:pt idx="760">
                  <c:v>42052</c:v>
                </c:pt>
                <c:pt idx="761">
                  <c:v>42053</c:v>
                </c:pt>
                <c:pt idx="762">
                  <c:v>42055</c:v>
                </c:pt>
                <c:pt idx="763">
                  <c:v>42058</c:v>
                </c:pt>
                <c:pt idx="764">
                  <c:v>42059</c:v>
                </c:pt>
                <c:pt idx="765">
                  <c:v>42060</c:v>
                </c:pt>
                <c:pt idx="766">
                  <c:v>42061</c:v>
                </c:pt>
                <c:pt idx="767">
                  <c:v>42062</c:v>
                </c:pt>
                <c:pt idx="768">
                  <c:v>42065</c:v>
                </c:pt>
                <c:pt idx="769">
                  <c:v>42066</c:v>
                </c:pt>
                <c:pt idx="770">
                  <c:v>42067</c:v>
                </c:pt>
                <c:pt idx="771">
                  <c:v>42068</c:v>
                </c:pt>
                <c:pt idx="772">
                  <c:v>42069</c:v>
                </c:pt>
                <c:pt idx="773">
                  <c:v>42072</c:v>
                </c:pt>
                <c:pt idx="774">
                  <c:v>42073</c:v>
                </c:pt>
                <c:pt idx="775">
                  <c:v>42074</c:v>
                </c:pt>
                <c:pt idx="776">
                  <c:v>42075</c:v>
                </c:pt>
                <c:pt idx="777">
                  <c:v>42076</c:v>
                </c:pt>
                <c:pt idx="778">
                  <c:v>42079</c:v>
                </c:pt>
                <c:pt idx="779">
                  <c:v>42080</c:v>
                </c:pt>
                <c:pt idx="780">
                  <c:v>42081</c:v>
                </c:pt>
                <c:pt idx="781">
                  <c:v>42082</c:v>
                </c:pt>
                <c:pt idx="782">
                  <c:v>42083</c:v>
                </c:pt>
                <c:pt idx="783">
                  <c:v>42086</c:v>
                </c:pt>
                <c:pt idx="784">
                  <c:v>42087</c:v>
                </c:pt>
                <c:pt idx="785">
                  <c:v>42088</c:v>
                </c:pt>
                <c:pt idx="786">
                  <c:v>42089</c:v>
                </c:pt>
                <c:pt idx="787">
                  <c:v>42090</c:v>
                </c:pt>
                <c:pt idx="788">
                  <c:v>42093</c:v>
                </c:pt>
                <c:pt idx="789">
                  <c:v>42094</c:v>
                </c:pt>
                <c:pt idx="790">
                  <c:v>42095</c:v>
                </c:pt>
                <c:pt idx="791">
                  <c:v>42096</c:v>
                </c:pt>
                <c:pt idx="792">
                  <c:v>42100</c:v>
                </c:pt>
                <c:pt idx="793">
                  <c:v>42101</c:v>
                </c:pt>
                <c:pt idx="794">
                  <c:v>42102</c:v>
                </c:pt>
                <c:pt idx="795">
                  <c:v>42103</c:v>
                </c:pt>
                <c:pt idx="796">
                  <c:v>42104</c:v>
                </c:pt>
                <c:pt idx="797">
                  <c:v>42107</c:v>
                </c:pt>
                <c:pt idx="798">
                  <c:v>42108</c:v>
                </c:pt>
                <c:pt idx="799">
                  <c:v>42109</c:v>
                </c:pt>
                <c:pt idx="800">
                  <c:v>42110</c:v>
                </c:pt>
                <c:pt idx="801">
                  <c:v>42111</c:v>
                </c:pt>
                <c:pt idx="802">
                  <c:v>42114</c:v>
                </c:pt>
                <c:pt idx="803">
                  <c:v>42115</c:v>
                </c:pt>
                <c:pt idx="804">
                  <c:v>42116</c:v>
                </c:pt>
                <c:pt idx="805">
                  <c:v>42117</c:v>
                </c:pt>
                <c:pt idx="806">
                  <c:v>42118</c:v>
                </c:pt>
                <c:pt idx="807">
                  <c:v>42121</c:v>
                </c:pt>
                <c:pt idx="808">
                  <c:v>42122</c:v>
                </c:pt>
                <c:pt idx="809">
                  <c:v>42123</c:v>
                </c:pt>
                <c:pt idx="810">
                  <c:v>42124</c:v>
                </c:pt>
                <c:pt idx="811">
                  <c:v>42128</c:v>
                </c:pt>
                <c:pt idx="812">
                  <c:v>42129</c:v>
                </c:pt>
                <c:pt idx="813">
                  <c:v>42130</c:v>
                </c:pt>
                <c:pt idx="814">
                  <c:v>42131</c:v>
                </c:pt>
                <c:pt idx="815">
                  <c:v>42132</c:v>
                </c:pt>
                <c:pt idx="816">
                  <c:v>42135</c:v>
                </c:pt>
                <c:pt idx="817">
                  <c:v>42136</c:v>
                </c:pt>
                <c:pt idx="818">
                  <c:v>42137</c:v>
                </c:pt>
                <c:pt idx="819">
                  <c:v>42139</c:v>
                </c:pt>
                <c:pt idx="820">
                  <c:v>42142</c:v>
                </c:pt>
                <c:pt idx="821">
                  <c:v>42143</c:v>
                </c:pt>
                <c:pt idx="822">
                  <c:v>42144</c:v>
                </c:pt>
                <c:pt idx="823">
                  <c:v>42145</c:v>
                </c:pt>
                <c:pt idx="824">
                  <c:v>42146</c:v>
                </c:pt>
                <c:pt idx="825">
                  <c:v>42149</c:v>
                </c:pt>
                <c:pt idx="826">
                  <c:v>42150</c:v>
                </c:pt>
                <c:pt idx="827">
                  <c:v>42151</c:v>
                </c:pt>
                <c:pt idx="828">
                  <c:v>42152</c:v>
                </c:pt>
                <c:pt idx="829">
                  <c:v>42153</c:v>
                </c:pt>
                <c:pt idx="830">
                  <c:v>42156</c:v>
                </c:pt>
                <c:pt idx="831">
                  <c:v>42158</c:v>
                </c:pt>
                <c:pt idx="832">
                  <c:v>42159</c:v>
                </c:pt>
                <c:pt idx="833">
                  <c:v>42160</c:v>
                </c:pt>
                <c:pt idx="834">
                  <c:v>42163</c:v>
                </c:pt>
                <c:pt idx="835">
                  <c:v>42164</c:v>
                </c:pt>
                <c:pt idx="836">
                  <c:v>42165</c:v>
                </c:pt>
                <c:pt idx="837">
                  <c:v>42166</c:v>
                </c:pt>
                <c:pt idx="838">
                  <c:v>42167</c:v>
                </c:pt>
                <c:pt idx="839">
                  <c:v>42170</c:v>
                </c:pt>
                <c:pt idx="840">
                  <c:v>42171</c:v>
                </c:pt>
                <c:pt idx="841">
                  <c:v>42172</c:v>
                </c:pt>
                <c:pt idx="842">
                  <c:v>42173</c:v>
                </c:pt>
                <c:pt idx="843">
                  <c:v>42174</c:v>
                </c:pt>
                <c:pt idx="844">
                  <c:v>42177</c:v>
                </c:pt>
                <c:pt idx="845">
                  <c:v>42178</c:v>
                </c:pt>
                <c:pt idx="846">
                  <c:v>42179</c:v>
                </c:pt>
                <c:pt idx="847">
                  <c:v>42180</c:v>
                </c:pt>
                <c:pt idx="848">
                  <c:v>42181</c:v>
                </c:pt>
                <c:pt idx="849">
                  <c:v>42184</c:v>
                </c:pt>
                <c:pt idx="850">
                  <c:v>42185</c:v>
                </c:pt>
                <c:pt idx="851">
                  <c:v>42186</c:v>
                </c:pt>
                <c:pt idx="852">
                  <c:v>42187</c:v>
                </c:pt>
                <c:pt idx="853">
                  <c:v>42188</c:v>
                </c:pt>
                <c:pt idx="854">
                  <c:v>42191</c:v>
                </c:pt>
                <c:pt idx="855">
                  <c:v>42192</c:v>
                </c:pt>
                <c:pt idx="856">
                  <c:v>42193</c:v>
                </c:pt>
                <c:pt idx="857">
                  <c:v>42194</c:v>
                </c:pt>
                <c:pt idx="858">
                  <c:v>42195</c:v>
                </c:pt>
                <c:pt idx="859">
                  <c:v>42198</c:v>
                </c:pt>
                <c:pt idx="860">
                  <c:v>42199</c:v>
                </c:pt>
                <c:pt idx="861">
                  <c:v>42200</c:v>
                </c:pt>
                <c:pt idx="862">
                  <c:v>42207</c:v>
                </c:pt>
                <c:pt idx="863">
                  <c:v>42208</c:v>
                </c:pt>
                <c:pt idx="864">
                  <c:v>42209</c:v>
                </c:pt>
                <c:pt idx="865">
                  <c:v>42212</c:v>
                </c:pt>
                <c:pt idx="866">
                  <c:v>42213</c:v>
                </c:pt>
                <c:pt idx="867">
                  <c:v>42214</c:v>
                </c:pt>
                <c:pt idx="868">
                  <c:v>42215</c:v>
                </c:pt>
                <c:pt idx="869">
                  <c:v>42216</c:v>
                </c:pt>
                <c:pt idx="870">
                  <c:v>42219</c:v>
                </c:pt>
                <c:pt idx="871">
                  <c:v>42220</c:v>
                </c:pt>
                <c:pt idx="872">
                  <c:v>42221</c:v>
                </c:pt>
                <c:pt idx="873">
                  <c:v>42222</c:v>
                </c:pt>
                <c:pt idx="874">
                  <c:v>42223</c:v>
                </c:pt>
                <c:pt idx="875">
                  <c:v>42226</c:v>
                </c:pt>
                <c:pt idx="876">
                  <c:v>42227</c:v>
                </c:pt>
                <c:pt idx="877">
                  <c:v>42228</c:v>
                </c:pt>
                <c:pt idx="878">
                  <c:v>42229</c:v>
                </c:pt>
                <c:pt idx="879">
                  <c:v>42230</c:v>
                </c:pt>
                <c:pt idx="880">
                  <c:v>42234</c:v>
                </c:pt>
                <c:pt idx="881">
                  <c:v>42235</c:v>
                </c:pt>
                <c:pt idx="882">
                  <c:v>42236</c:v>
                </c:pt>
                <c:pt idx="883">
                  <c:v>42237</c:v>
                </c:pt>
                <c:pt idx="884">
                  <c:v>42240</c:v>
                </c:pt>
                <c:pt idx="885">
                  <c:v>42241</c:v>
                </c:pt>
                <c:pt idx="886">
                  <c:v>42242</c:v>
                </c:pt>
                <c:pt idx="887">
                  <c:v>42243</c:v>
                </c:pt>
                <c:pt idx="888">
                  <c:v>42244</c:v>
                </c:pt>
                <c:pt idx="889">
                  <c:v>42247</c:v>
                </c:pt>
                <c:pt idx="890">
                  <c:v>42248</c:v>
                </c:pt>
                <c:pt idx="891">
                  <c:v>42249</c:v>
                </c:pt>
                <c:pt idx="892">
                  <c:v>42250</c:v>
                </c:pt>
                <c:pt idx="893">
                  <c:v>42251</c:v>
                </c:pt>
                <c:pt idx="894">
                  <c:v>42254</c:v>
                </c:pt>
                <c:pt idx="895">
                  <c:v>42255</c:v>
                </c:pt>
                <c:pt idx="896">
                  <c:v>42256</c:v>
                </c:pt>
                <c:pt idx="897">
                  <c:v>42257</c:v>
                </c:pt>
                <c:pt idx="898">
                  <c:v>42258</c:v>
                </c:pt>
                <c:pt idx="899">
                  <c:v>42261</c:v>
                </c:pt>
                <c:pt idx="900">
                  <c:v>42262</c:v>
                </c:pt>
                <c:pt idx="901">
                  <c:v>42263</c:v>
                </c:pt>
                <c:pt idx="902">
                  <c:v>42264</c:v>
                </c:pt>
                <c:pt idx="903">
                  <c:v>42265</c:v>
                </c:pt>
                <c:pt idx="904">
                  <c:v>42268</c:v>
                </c:pt>
                <c:pt idx="905">
                  <c:v>42269</c:v>
                </c:pt>
                <c:pt idx="906">
                  <c:v>42270</c:v>
                </c:pt>
                <c:pt idx="907">
                  <c:v>42272</c:v>
                </c:pt>
                <c:pt idx="908">
                  <c:v>42275</c:v>
                </c:pt>
                <c:pt idx="909">
                  <c:v>42276</c:v>
                </c:pt>
                <c:pt idx="910">
                  <c:v>42277</c:v>
                </c:pt>
                <c:pt idx="911">
                  <c:v>42278</c:v>
                </c:pt>
                <c:pt idx="912">
                  <c:v>42279</c:v>
                </c:pt>
                <c:pt idx="913">
                  <c:v>42282</c:v>
                </c:pt>
                <c:pt idx="914">
                  <c:v>42283</c:v>
                </c:pt>
                <c:pt idx="915">
                  <c:v>42284</c:v>
                </c:pt>
                <c:pt idx="916">
                  <c:v>42285</c:v>
                </c:pt>
                <c:pt idx="917">
                  <c:v>42286</c:v>
                </c:pt>
                <c:pt idx="918">
                  <c:v>42289</c:v>
                </c:pt>
                <c:pt idx="919">
                  <c:v>42290</c:v>
                </c:pt>
                <c:pt idx="920">
                  <c:v>42293</c:v>
                </c:pt>
                <c:pt idx="921">
                  <c:v>42296</c:v>
                </c:pt>
                <c:pt idx="922">
                  <c:v>42297</c:v>
                </c:pt>
                <c:pt idx="923">
                  <c:v>42298</c:v>
                </c:pt>
                <c:pt idx="924">
                  <c:v>42299</c:v>
                </c:pt>
                <c:pt idx="925">
                  <c:v>42300</c:v>
                </c:pt>
                <c:pt idx="926">
                  <c:v>42303</c:v>
                </c:pt>
                <c:pt idx="927">
                  <c:v>42304</c:v>
                </c:pt>
                <c:pt idx="928">
                  <c:v>42305</c:v>
                </c:pt>
                <c:pt idx="929">
                  <c:v>42306</c:v>
                </c:pt>
                <c:pt idx="930">
                  <c:v>42307</c:v>
                </c:pt>
                <c:pt idx="931">
                  <c:v>42310</c:v>
                </c:pt>
                <c:pt idx="932">
                  <c:v>42311</c:v>
                </c:pt>
                <c:pt idx="933">
                  <c:v>42312</c:v>
                </c:pt>
                <c:pt idx="934">
                  <c:v>42313</c:v>
                </c:pt>
                <c:pt idx="935">
                  <c:v>42314</c:v>
                </c:pt>
                <c:pt idx="936">
                  <c:v>42317</c:v>
                </c:pt>
                <c:pt idx="937">
                  <c:v>42318</c:v>
                </c:pt>
                <c:pt idx="938">
                  <c:v>42319</c:v>
                </c:pt>
                <c:pt idx="939">
                  <c:v>42320</c:v>
                </c:pt>
                <c:pt idx="940">
                  <c:v>42321</c:v>
                </c:pt>
                <c:pt idx="941">
                  <c:v>42324</c:v>
                </c:pt>
                <c:pt idx="942">
                  <c:v>42325</c:v>
                </c:pt>
                <c:pt idx="943">
                  <c:v>42326</c:v>
                </c:pt>
                <c:pt idx="944">
                  <c:v>42327</c:v>
                </c:pt>
                <c:pt idx="945">
                  <c:v>42328</c:v>
                </c:pt>
                <c:pt idx="946">
                  <c:v>42331</c:v>
                </c:pt>
                <c:pt idx="947">
                  <c:v>42332</c:v>
                </c:pt>
                <c:pt idx="948">
                  <c:v>42333</c:v>
                </c:pt>
                <c:pt idx="949">
                  <c:v>42334</c:v>
                </c:pt>
                <c:pt idx="950">
                  <c:v>42335</c:v>
                </c:pt>
                <c:pt idx="951">
                  <c:v>42338</c:v>
                </c:pt>
                <c:pt idx="952">
                  <c:v>42339</c:v>
                </c:pt>
                <c:pt idx="953">
                  <c:v>42340</c:v>
                </c:pt>
                <c:pt idx="954">
                  <c:v>42341</c:v>
                </c:pt>
                <c:pt idx="955">
                  <c:v>42342</c:v>
                </c:pt>
                <c:pt idx="956">
                  <c:v>42345</c:v>
                </c:pt>
                <c:pt idx="957">
                  <c:v>42346</c:v>
                </c:pt>
                <c:pt idx="958">
                  <c:v>42348</c:v>
                </c:pt>
                <c:pt idx="959">
                  <c:v>42349</c:v>
                </c:pt>
                <c:pt idx="960">
                  <c:v>42352</c:v>
                </c:pt>
                <c:pt idx="961">
                  <c:v>42353</c:v>
                </c:pt>
                <c:pt idx="962">
                  <c:v>42354</c:v>
                </c:pt>
                <c:pt idx="963">
                  <c:v>42355</c:v>
                </c:pt>
                <c:pt idx="964">
                  <c:v>42356</c:v>
                </c:pt>
                <c:pt idx="965">
                  <c:v>42359</c:v>
                </c:pt>
                <c:pt idx="966">
                  <c:v>42360</c:v>
                </c:pt>
                <c:pt idx="967">
                  <c:v>42361</c:v>
                </c:pt>
                <c:pt idx="968">
                  <c:v>42366</c:v>
                </c:pt>
                <c:pt idx="969">
                  <c:v>42367</c:v>
                </c:pt>
                <c:pt idx="970">
                  <c:v>42368</c:v>
                </c:pt>
              </c:numCache>
            </c:numRef>
          </c:cat>
          <c:val>
            <c:numRef>
              <c:f>Combined!$C$3:$C$973</c:f>
              <c:numCache>
                <c:formatCode>General</c:formatCode>
                <c:ptCount val="971"/>
                <c:pt idx="0">
                  <c:v>584.05999999999995</c:v>
                </c:pt>
                <c:pt idx="1">
                  <c:v>593.64</c:v>
                </c:pt>
                <c:pt idx="2">
                  <c:v>603.21</c:v>
                </c:pt>
                <c:pt idx="3">
                  <c:v>593.64</c:v>
                </c:pt>
                <c:pt idx="4">
                  <c:v>603.21</c:v>
                </c:pt>
                <c:pt idx="5">
                  <c:v>603.21</c:v>
                </c:pt>
                <c:pt idx="6">
                  <c:v>593.64</c:v>
                </c:pt>
                <c:pt idx="7">
                  <c:v>584.05999999999995</c:v>
                </c:pt>
                <c:pt idx="8">
                  <c:v>584.05999999999995</c:v>
                </c:pt>
                <c:pt idx="9">
                  <c:v>603.21</c:v>
                </c:pt>
                <c:pt idx="10">
                  <c:v>612.79</c:v>
                </c:pt>
                <c:pt idx="11">
                  <c:v>603.21</c:v>
                </c:pt>
                <c:pt idx="12">
                  <c:v>622.36</c:v>
                </c:pt>
                <c:pt idx="13">
                  <c:v>612.79</c:v>
                </c:pt>
                <c:pt idx="14">
                  <c:v>631.94000000000005</c:v>
                </c:pt>
                <c:pt idx="15">
                  <c:v>670.24</c:v>
                </c:pt>
                <c:pt idx="16">
                  <c:v>679.81</c:v>
                </c:pt>
                <c:pt idx="17">
                  <c:v>679.81</c:v>
                </c:pt>
                <c:pt idx="18">
                  <c:v>660.66</c:v>
                </c:pt>
                <c:pt idx="19">
                  <c:v>679.81</c:v>
                </c:pt>
                <c:pt idx="20">
                  <c:v>689.38</c:v>
                </c:pt>
                <c:pt idx="21">
                  <c:v>679.81</c:v>
                </c:pt>
                <c:pt idx="22">
                  <c:v>679.81</c:v>
                </c:pt>
                <c:pt idx="23">
                  <c:v>660.66</c:v>
                </c:pt>
                <c:pt idx="24">
                  <c:v>641.51</c:v>
                </c:pt>
                <c:pt idx="25">
                  <c:v>660.66</c:v>
                </c:pt>
                <c:pt idx="26">
                  <c:v>660.66</c:v>
                </c:pt>
                <c:pt idx="27">
                  <c:v>660.66</c:v>
                </c:pt>
                <c:pt idx="28">
                  <c:v>660.66</c:v>
                </c:pt>
                <c:pt idx="29">
                  <c:v>689.38</c:v>
                </c:pt>
                <c:pt idx="30">
                  <c:v>727.68</c:v>
                </c:pt>
                <c:pt idx="31">
                  <c:v>727.68</c:v>
                </c:pt>
                <c:pt idx="32">
                  <c:v>727.68</c:v>
                </c:pt>
                <c:pt idx="33">
                  <c:v>727.68</c:v>
                </c:pt>
                <c:pt idx="34">
                  <c:v>718.11</c:v>
                </c:pt>
                <c:pt idx="35">
                  <c:v>727.68</c:v>
                </c:pt>
                <c:pt idx="36">
                  <c:v>718.11</c:v>
                </c:pt>
                <c:pt idx="37">
                  <c:v>708.53</c:v>
                </c:pt>
                <c:pt idx="38">
                  <c:v>698.96</c:v>
                </c:pt>
                <c:pt idx="39">
                  <c:v>698.96</c:v>
                </c:pt>
                <c:pt idx="40">
                  <c:v>698.96</c:v>
                </c:pt>
                <c:pt idx="41">
                  <c:v>708.53</c:v>
                </c:pt>
                <c:pt idx="42">
                  <c:v>727.68</c:v>
                </c:pt>
                <c:pt idx="43">
                  <c:v>727.68</c:v>
                </c:pt>
                <c:pt idx="44">
                  <c:v>765.98</c:v>
                </c:pt>
                <c:pt idx="45">
                  <c:v>775.56</c:v>
                </c:pt>
                <c:pt idx="46">
                  <c:v>794.71</c:v>
                </c:pt>
                <c:pt idx="47">
                  <c:v>775.56</c:v>
                </c:pt>
                <c:pt idx="48">
                  <c:v>775.56</c:v>
                </c:pt>
                <c:pt idx="49">
                  <c:v>765.98</c:v>
                </c:pt>
                <c:pt idx="50">
                  <c:v>756.41</c:v>
                </c:pt>
                <c:pt idx="51">
                  <c:v>813.86</c:v>
                </c:pt>
                <c:pt idx="52">
                  <c:v>794.71</c:v>
                </c:pt>
                <c:pt idx="53">
                  <c:v>775.56</c:v>
                </c:pt>
                <c:pt idx="54">
                  <c:v>765.98</c:v>
                </c:pt>
                <c:pt idx="55">
                  <c:v>794.71</c:v>
                </c:pt>
                <c:pt idx="56">
                  <c:v>794.71</c:v>
                </c:pt>
                <c:pt idx="57">
                  <c:v>833.01</c:v>
                </c:pt>
                <c:pt idx="58">
                  <c:v>823.43</c:v>
                </c:pt>
                <c:pt idx="59">
                  <c:v>871.31</c:v>
                </c:pt>
                <c:pt idx="60">
                  <c:v>871.31</c:v>
                </c:pt>
                <c:pt idx="61">
                  <c:v>871.31</c:v>
                </c:pt>
                <c:pt idx="62">
                  <c:v>871.31</c:v>
                </c:pt>
                <c:pt idx="63">
                  <c:v>842.58</c:v>
                </c:pt>
                <c:pt idx="64">
                  <c:v>861.73</c:v>
                </c:pt>
                <c:pt idx="65">
                  <c:v>842.58</c:v>
                </c:pt>
                <c:pt idx="66">
                  <c:v>842.58</c:v>
                </c:pt>
                <c:pt idx="67">
                  <c:v>852.16</c:v>
                </c:pt>
                <c:pt idx="68">
                  <c:v>880.88</c:v>
                </c:pt>
                <c:pt idx="69">
                  <c:v>900.03</c:v>
                </c:pt>
                <c:pt idx="70">
                  <c:v>871.31</c:v>
                </c:pt>
                <c:pt idx="71">
                  <c:v>909.61</c:v>
                </c:pt>
                <c:pt idx="72">
                  <c:v>919.18</c:v>
                </c:pt>
                <c:pt idx="73">
                  <c:v>900.03</c:v>
                </c:pt>
                <c:pt idx="74">
                  <c:v>890.46</c:v>
                </c:pt>
                <c:pt idx="75">
                  <c:v>871.31</c:v>
                </c:pt>
                <c:pt idx="76">
                  <c:v>871.31</c:v>
                </c:pt>
                <c:pt idx="77">
                  <c:v>900.03</c:v>
                </c:pt>
                <c:pt idx="78">
                  <c:v>919.18</c:v>
                </c:pt>
                <c:pt idx="79">
                  <c:v>900.03</c:v>
                </c:pt>
                <c:pt idx="80">
                  <c:v>938.33</c:v>
                </c:pt>
                <c:pt idx="81">
                  <c:v>947.9</c:v>
                </c:pt>
                <c:pt idx="82">
                  <c:v>995.78</c:v>
                </c:pt>
                <c:pt idx="83">
                  <c:v>1043.6500000000001</c:v>
                </c:pt>
                <c:pt idx="84">
                  <c:v>1053.23</c:v>
                </c:pt>
                <c:pt idx="85">
                  <c:v>1043.6500000000001</c:v>
                </c:pt>
                <c:pt idx="86">
                  <c:v>1043.6500000000001</c:v>
                </c:pt>
                <c:pt idx="87">
                  <c:v>1014.93</c:v>
                </c:pt>
                <c:pt idx="88">
                  <c:v>995.78</c:v>
                </c:pt>
                <c:pt idx="89">
                  <c:v>1005.35</c:v>
                </c:pt>
                <c:pt idx="90">
                  <c:v>967.05</c:v>
                </c:pt>
                <c:pt idx="91">
                  <c:v>957.48</c:v>
                </c:pt>
                <c:pt idx="92">
                  <c:v>976.63</c:v>
                </c:pt>
                <c:pt idx="93">
                  <c:v>986.2</c:v>
                </c:pt>
                <c:pt idx="94">
                  <c:v>986.2</c:v>
                </c:pt>
                <c:pt idx="95">
                  <c:v>967.05</c:v>
                </c:pt>
                <c:pt idx="96">
                  <c:v>993.91</c:v>
                </c:pt>
                <c:pt idx="97">
                  <c:v>974.42</c:v>
                </c:pt>
                <c:pt idx="98">
                  <c:v>974.42</c:v>
                </c:pt>
                <c:pt idx="99">
                  <c:v>964.67</c:v>
                </c:pt>
                <c:pt idx="100">
                  <c:v>925.7</c:v>
                </c:pt>
                <c:pt idx="101">
                  <c:v>896.47</c:v>
                </c:pt>
                <c:pt idx="102">
                  <c:v>896.47</c:v>
                </c:pt>
                <c:pt idx="103">
                  <c:v>847.74</c:v>
                </c:pt>
                <c:pt idx="104">
                  <c:v>906.21</c:v>
                </c:pt>
                <c:pt idx="105">
                  <c:v>925.7</c:v>
                </c:pt>
                <c:pt idx="106">
                  <c:v>935.44</c:v>
                </c:pt>
                <c:pt idx="107">
                  <c:v>935.44</c:v>
                </c:pt>
                <c:pt idx="108">
                  <c:v>954.93</c:v>
                </c:pt>
                <c:pt idx="109">
                  <c:v>974.42</c:v>
                </c:pt>
                <c:pt idx="110">
                  <c:v>954.93</c:v>
                </c:pt>
                <c:pt idx="111">
                  <c:v>896.47</c:v>
                </c:pt>
                <c:pt idx="112">
                  <c:v>906.21</c:v>
                </c:pt>
                <c:pt idx="113">
                  <c:v>915.95</c:v>
                </c:pt>
                <c:pt idx="114">
                  <c:v>906.21</c:v>
                </c:pt>
                <c:pt idx="115">
                  <c:v>925.7</c:v>
                </c:pt>
                <c:pt idx="116">
                  <c:v>964.67</c:v>
                </c:pt>
                <c:pt idx="117">
                  <c:v>964.67</c:v>
                </c:pt>
                <c:pt idx="118">
                  <c:v>945.19</c:v>
                </c:pt>
                <c:pt idx="119">
                  <c:v>964.67</c:v>
                </c:pt>
                <c:pt idx="120">
                  <c:v>984.16</c:v>
                </c:pt>
                <c:pt idx="121">
                  <c:v>984.16</c:v>
                </c:pt>
                <c:pt idx="122">
                  <c:v>1023.14</c:v>
                </c:pt>
                <c:pt idx="123">
                  <c:v>1013.4</c:v>
                </c:pt>
                <c:pt idx="124">
                  <c:v>1032.8800000000001</c:v>
                </c:pt>
                <c:pt idx="125">
                  <c:v>1023.14</c:v>
                </c:pt>
                <c:pt idx="126">
                  <c:v>993.91</c:v>
                </c:pt>
                <c:pt idx="127">
                  <c:v>1023.14</c:v>
                </c:pt>
                <c:pt idx="128">
                  <c:v>974.42</c:v>
                </c:pt>
                <c:pt idx="129">
                  <c:v>974.42</c:v>
                </c:pt>
                <c:pt idx="130">
                  <c:v>974.42</c:v>
                </c:pt>
                <c:pt idx="131">
                  <c:v>984.16</c:v>
                </c:pt>
                <c:pt idx="132">
                  <c:v>993.91</c:v>
                </c:pt>
                <c:pt idx="133">
                  <c:v>1003.65</c:v>
                </c:pt>
                <c:pt idx="134">
                  <c:v>1023.14</c:v>
                </c:pt>
                <c:pt idx="135">
                  <c:v>1023.14</c:v>
                </c:pt>
                <c:pt idx="136">
                  <c:v>1013.4</c:v>
                </c:pt>
                <c:pt idx="137">
                  <c:v>1003.65</c:v>
                </c:pt>
                <c:pt idx="138">
                  <c:v>974.42</c:v>
                </c:pt>
                <c:pt idx="139">
                  <c:v>984.16</c:v>
                </c:pt>
                <c:pt idx="140">
                  <c:v>984.16</c:v>
                </c:pt>
                <c:pt idx="141">
                  <c:v>1003.65</c:v>
                </c:pt>
                <c:pt idx="142">
                  <c:v>1003.65</c:v>
                </c:pt>
                <c:pt idx="143">
                  <c:v>1003.65</c:v>
                </c:pt>
                <c:pt idx="144">
                  <c:v>974.42</c:v>
                </c:pt>
                <c:pt idx="145">
                  <c:v>974.42</c:v>
                </c:pt>
                <c:pt idx="146">
                  <c:v>984.16</c:v>
                </c:pt>
                <c:pt idx="147">
                  <c:v>984.16</c:v>
                </c:pt>
                <c:pt idx="148">
                  <c:v>1003.65</c:v>
                </c:pt>
                <c:pt idx="149">
                  <c:v>1052.3699999999999</c:v>
                </c:pt>
                <c:pt idx="150">
                  <c:v>1032.8800000000001</c:v>
                </c:pt>
                <c:pt idx="151">
                  <c:v>1062.1199999999999</c:v>
                </c:pt>
                <c:pt idx="152">
                  <c:v>1101.0899999999999</c:v>
                </c:pt>
                <c:pt idx="153">
                  <c:v>1062.1199999999999</c:v>
                </c:pt>
                <c:pt idx="154">
                  <c:v>1071.8599999999999</c:v>
                </c:pt>
                <c:pt idx="155">
                  <c:v>1032.8800000000001</c:v>
                </c:pt>
                <c:pt idx="156">
                  <c:v>1042.6300000000001</c:v>
                </c:pt>
                <c:pt idx="157">
                  <c:v>1042.6300000000001</c:v>
                </c:pt>
                <c:pt idx="158">
                  <c:v>1071.8599999999999</c:v>
                </c:pt>
                <c:pt idx="159">
                  <c:v>1062.1199999999999</c:v>
                </c:pt>
                <c:pt idx="160">
                  <c:v>1042.6300000000001</c:v>
                </c:pt>
                <c:pt idx="161">
                  <c:v>1032.8800000000001</c:v>
                </c:pt>
                <c:pt idx="162">
                  <c:v>1013.4</c:v>
                </c:pt>
                <c:pt idx="163">
                  <c:v>1023.14</c:v>
                </c:pt>
                <c:pt idx="164">
                  <c:v>1052.3699999999999</c:v>
                </c:pt>
                <c:pt idx="165">
                  <c:v>1071.8599999999999</c:v>
                </c:pt>
                <c:pt idx="166">
                  <c:v>1062.1199999999999</c:v>
                </c:pt>
                <c:pt idx="167">
                  <c:v>1081.5999999999999</c:v>
                </c:pt>
                <c:pt idx="168">
                  <c:v>1120.58</c:v>
                </c:pt>
                <c:pt idx="169">
                  <c:v>1130.33</c:v>
                </c:pt>
                <c:pt idx="170">
                  <c:v>1120.58</c:v>
                </c:pt>
                <c:pt idx="171">
                  <c:v>1110.8399999999999</c:v>
                </c:pt>
                <c:pt idx="172">
                  <c:v>1101.0899999999999</c:v>
                </c:pt>
                <c:pt idx="173">
                  <c:v>1110.8399999999999</c:v>
                </c:pt>
                <c:pt idx="174">
                  <c:v>1101.0899999999999</c:v>
                </c:pt>
                <c:pt idx="175">
                  <c:v>1091.3499999999999</c:v>
                </c:pt>
                <c:pt idx="176">
                  <c:v>1110.8399999999999</c:v>
                </c:pt>
                <c:pt idx="177">
                  <c:v>1130.33</c:v>
                </c:pt>
                <c:pt idx="178">
                  <c:v>1159.56</c:v>
                </c:pt>
                <c:pt idx="179">
                  <c:v>1218.02</c:v>
                </c:pt>
                <c:pt idx="180">
                  <c:v>1198.53</c:v>
                </c:pt>
                <c:pt idx="181">
                  <c:v>1179.05</c:v>
                </c:pt>
                <c:pt idx="182">
                  <c:v>1159.56</c:v>
                </c:pt>
                <c:pt idx="183">
                  <c:v>1179.05</c:v>
                </c:pt>
                <c:pt idx="184">
                  <c:v>1227.77</c:v>
                </c:pt>
                <c:pt idx="185">
                  <c:v>1257</c:v>
                </c:pt>
                <c:pt idx="186">
                  <c:v>1393.42</c:v>
                </c:pt>
                <c:pt idx="187">
                  <c:v>1393.42</c:v>
                </c:pt>
                <c:pt idx="188">
                  <c:v>1393.42</c:v>
                </c:pt>
                <c:pt idx="189">
                  <c:v>1354.44</c:v>
                </c:pt>
                <c:pt idx="190">
                  <c:v>1354.44</c:v>
                </c:pt>
                <c:pt idx="191">
                  <c:v>1344.7</c:v>
                </c:pt>
                <c:pt idx="192">
                  <c:v>1325.21</c:v>
                </c:pt>
                <c:pt idx="193">
                  <c:v>1295.98</c:v>
                </c:pt>
                <c:pt idx="194">
                  <c:v>1325.21</c:v>
                </c:pt>
                <c:pt idx="195">
                  <c:v>1315.47</c:v>
                </c:pt>
                <c:pt idx="196">
                  <c:v>1315.47</c:v>
                </c:pt>
                <c:pt idx="197">
                  <c:v>1354.44</c:v>
                </c:pt>
                <c:pt idx="198">
                  <c:v>1344.7</c:v>
                </c:pt>
                <c:pt idx="199">
                  <c:v>1364.19</c:v>
                </c:pt>
                <c:pt idx="200">
                  <c:v>1354.44</c:v>
                </c:pt>
                <c:pt idx="201">
                  <c:v>1334.95</c:v>
                </c:pt>
                <c:pt idx="202">
                  <c:v>1334.95</c:v>
                </c:pt>
                <c:pt idx="203">
                  <c:v>1315.47</c:v>
                </c:pt>
                <c:pt idx="204">
                  <c:v>1344.7</c:v>
                </c:pt>
                <c:pt idx="205">
                  <c:v>1334.95</c:v>
                </c:pt>
                <c:pt idx="206">
                  <c:v>1325.21</c:v>
                </c:pt>
                <c:pt idx="207">
                  <c:v>1315.47</c:v>
                </c:pt>
                <c:pt idx="208">
                  <c:v>1276.49</c:v>
                </c:pt>
                <c:pt idx="209">
                  <c:v>1295.98</c:v>
                </c:pt>
                <c:pt idx="210">
                  <c:v>1334.95</c:v>
                </c:pt>
                <c:pt idx="211">
                  <c:v>1344.7</c:v>
                </c:pt>
                <c:pt idx="212">
                  <c:v>1393.42</c:v>
                </c:pt>
                <c:pt idx="213">
                  <c:v>1412.91</c:v>
                </c:pt>
                <c:pt idx="214">
                  <c:v>1403.16</c:v>
                </c:pt>
                <c:pt idx="215">
                  <c:v>1393.42</c:v>
                </c:pt>
                <c:pt idx="216">
                  <c:v>1383.67</c:v>
                </c:pt>
                <c:pt idx="217">
                  <c:v>1373.93</c:v>
                </c:pt>
                <c:pt idx="218">
                  <c:v>1432.4</c:v>
                </c:pt>
                <c:pt idx="219">
                  <c:v>1471.37</c:v>
                </c:pt>
                <c:pt idx="220">
                  <c:v>1461.63</c:v>
                </c:pt>
                <c:pt idx="221">
                  <c:v>1490.86</c:v>
                </c:pt>
                <c:pt idx="222">
                  <c:v>1500.6</c:v>
                </c:pt>
                <c:pt idx="223">
                  <c:v>1549.33</c:v>
                </c:pt>
                <c:pt idx="224">
                  <c:v>1568.81</c:v>
                </c:pt>
                <c:pt idx="225">
                  <c:v>1588.3</c:v>
                </c:pt>
                <c:pt idx="226">
                  <c:v>1539.58</c:v>
                </c:pt>
                <c:pt idx="227">
                  <c:v>1510.35</c:v>
                </c:pt>
                <c:pt idx="228">
                  <c:v>1559.07</c:v>
                </c:pt>
                <c:pt idx="229">
                  <c:v>1559.07</c:v>
                </c:pt>
                <c:pt idx="230">
                  <c:v>1520.09</c:v>
                </c:pt>
                <c:pt idx="231">
                  <c:v>1510.35</c:v>
                </c:pt>
                <c:pt idx="232">
                  <c:v>1529.84</c:v>
                </c:pt>
                <c:pt idx="233">
                  <c:v>1490.86</c:v>
                </c:pt>
                <c:pt idx="234">
                  <c:v>1412.91</c:v>
                </c:pt>
                <c:pt idx="235">
                  <c:v>1442.14</c:v>
                </c:pt>
                <c:pt idx="236">
                  <c:v>1451.88</c:v>
                </c:pt>
                <c:pt idx="237">
                  <c:v>1432.4</c:v>
                </c:pt>
                <c:pt idx="238">
                  <c:v>1364.19</c:v>
                </c:pt>
                <c:pt idx="239">
                  <c:v>1354.44</c:v>
                </c:pt>
                <c:pt idx="240">
                  <c:v>1383.67</c:v>
                </c:pt>
                <c:pt idx="241">
                  <c:v>1442.14</c:v>
                </c:pt>
                <c:pt idx="242">
                  <c:v>1451.88</c:v>
                </c:pt>
                <c:pt idx="243">
                  <c:v>1442.14</c:v>
                </c:pt>
                <c:pt idx="244">
                  <c:v>1490.86</c:v>
                </c:pt>
                <c:pt idx="245">
                  <c:v>1490.86</c:v>
                </c:pt>
                <c:pt idx="246">
                  <c:v>1490.86</c:v>
                </c:pt>
                <c:pt idx="247">
                  <c:v>1481.12</c:v>
                </c:pt>
                <c:pt idx="248">
                  <c:v>1549.33</c:v>
                </c:pt>
                <c:pt idx="249">
                  <c:v>1607.79</c:v>
                </c:pt>
                <c:pt idx="250">
                  <c:v>1598.05</c:v>
                </c:pt>
                <c:pt idx="251">
                  <c:v>1598.05</c:v>
                </c:pt>
                <c:pt idx="252">
                  <c:v>1617.53</c:v>
                </c:pt>
                <c:pt idx="253">
                  <c:v>1666.26</c:v>
                </c:pt>
                <c:pt idx="254">
                  <c:v>1646.77</c:v>
                </c:pt>
                <c:pt idx="255">
                  <c:v>1607.79</c:v>
                </c:pt>
                <c:pt idx="256">
                  <c:v>1598.05</c:v>
                </c:pt>
                <c:pt idx="257">
                  <c:v>1598.05</c:v>
                </c:pt>
                <c:pt idx="258">
                  <c:v>1627.28</c:v>
                </c:pt>
                <c:pt idx="259">
                  <c:v>1637.02</c:v>
                </c:pt>
                <c:pt idx="260">
                  <c:v>1617.53</c:v>
                </c:pt>
                <c:pt idx="261">
                  <c:v>1617.53</c:v>
                </c:pt>
                <c:pt idx="262">
                  <c:v>1607.79</c:v>
                </c:pt>
                <c:pt idx="263">
                  <c:v>1607.79</c:v>
                </c:pt>
                <c:pt idx="264">
                  <c:v>1598.05</c:v>
                </c:pt>
                <c:pt idx="265">
                  <c:v>1598.05</c:v>
                </c:pt>
                <c:pt idx="266">
                  <c:v>1568.81</c:v>
                </c:pt>
                <c:pt idx="267">
                  <c:v>1568.81</c:v>
                </c:pt>
                <c:pt idx="268">
                  <c:v>1598.05</c:v>
                </c:pt>
                <c:pt idx="269">
                  <c:v>1588.3</c:v>
                </c:pt>
                <c:pt idx="270">
                  <c:v>1588.3</c:v>
                </c:pt>
                <c:pt idx="271">
                  <c:v>1588.3</c:v>
                </c:pt>
                <c:pt idx="272">
                  <c:v>1607.79</c:v>
                </c:pt>
                <c:pt idx="273">
                  <c:v>1607.79</c:v>
                </c:pt>
                <c:pt idx="274">
                  <c:v>1617.53</c:v>
                </c:pt>
                <c:pt idx="275">
                  <c:v>1598.05</c:v>
                </c:pt>
                <c:pt idx="276">
                  <c:v>1637.02</c:v>
                </c:pt>
                <c:pt idx="277">
                  <c:v>1617.53</c:v>
                </c:pt>
                <c:pt idx="278">
                  <c:v>1617.53</c:v>
                </c:pt>
                <c:pt idx="279">
                  <c:v>1607.79</c:v>
                </c:pt>
                <c:pt idx="280">
                  <c:v>1617.53</c:v>
                </c:pt>
                <c:pt idx="281">
                  <c:v>1646.77</c:v>
                </c:pt>
                <c:pt idx="282">
                  <c:v>1724.72</c:v>
                </c:pt>
                <c:pt idx="283">
                  <c:v>1714.98</c:v>
                </c:pt>
                <c:pt idx="284">
                  <c:v>1724.72</c:v>
                </c:pt>
                <c:pt idx="285">
                  <c:v>1792.93</c:v>
                </c:pt>
                <c:pt idx="286">
                  <c:v>1773.44</c:v>
                </c:pt>
                <c:pt idx="287">
                  <c:v>1773.44</c:v>
                </c:pt>
                <c:pt idx="288">
                  <c:v>1744.21</c:v>
                </c:pt>
                <c:pt idx="289">
                  <c:v>1714.98</c:v>
                </c:pt>
                <c:pt idx="290">
                  <c:v>1666.26</c:v>
                </c:pt>
                <c:pt idx="291">
                  <c:v>1724.72</c:v>
                </c:pt>
                <c:pt idx="292">
                  <c:v>1714.98</c:v>
                </c:pt>
                <c:pt idx="293">
                  <c:v>1773.44</c:v>
                </c:pt>
                <c:pt idx="294">
                  <c:v>1948.84</c:v>
                </c:pt>
                <c:pt idx="295">
                  <c:v>1900.12</c:v>
                </c:pt>
                <c:pt idx="296">
                  <c:v>1812.42</c:v>
                </c:pt>
                <c:pt idx="297">
                  <c:v>1909.86</c:v>
                </c:pt>
                <c:pt idx="298">
                  <c:v>1929.35</c:v>
                </c:pt>
                <c:pt idx="299">
                  <c:v>1973.2</c:v>
                </c:pt>
                <c:pt idx="300">
                  <c:v>1973.2</c:v>
                </c:pt>
                <c:pt idx="301">
                  <c:v>1997.56</c:v>
                </c:pt>
                <c:pt idx="302">
                  <c:v>2021.92</c:v>
                </c:pt>
                <c:pt idx="303">
                  <c:v>2021.92</c:v>
                </c:pt>
                <c:pt idx="304">
                  <c:v>1973.2</c:v>
                </c:pt>
                <c:pt idx="305">
                  <c:v>2070.64</c:v>
                </c:pt>
                <c:pt idx="306">
                  <c:v>1997.56</c:v>
                </c:pt>
                <c:pt idx="307">
                  <c:v>1948.84</c:v>
                </c:pt>
                <c:pt idx="308">
                  <c:v>1919.6</c:v>
                </c:pt>
                <c:pt idx="309">
                  <c:v>2070.64</c:v>
                </c:pt>
                <c:pt idx="310">
                  <c:v>2143.7199999999998</c:v>
                </c:pt>
                <c:pt idx="311">
                  <c:v>2095</c:v>
                </c:pt>
                <c:pt idx="312">
                  <c:v>2168.08</c:v>
                </c:pt>
                <c:pt idx="313">
                  <c:v>2241.16</c:v>
                </c:pt>
                <c:pt idx="314">
                  <c:v>2192.44</c:v>
                </c:pt>
                <c:pt idx="315">
                  <c:v>2192.44</c:v>
                </c:pt>
                <c:pt idx="316">
                  <c:v>2192.44</c:v>
                </c:pt>
                <c:pt idx="317">
                  <c:v>2192.44</c:v>
                </c:pt>
                <c:pt idx="318">
                  <c:v>2143.7199999999998</c:v>
                </c:pt>
                <c:pt idx="319">
                  <c:v>2265.52</c:v>
                </c:pt>
                <c:pt idx="320">
                  <c:v>2362.96</c:v>
                </c:pt>
                <c:pt idx="321">
                  <c:v>2338.6</c:v>
                </c:pt>
                <c:pt idx="322">
                  <c:v>2411.69</c:v>
                </c:pt>
                <c:pt idx="323">
                  <c:v>2362.96</c:v>
                </c:pt>
                <c:pt idx="324">
                  <c:v>2338.6</c:v>
                </c:pt>
                <c:pt idx="325">
                  <c:v>2387.33</c:v>
                </c:pt>
                <c:pt idx="326">
                  <c:v>2557.85</c:v>
                </c:pt>
                <c:pt idx="327">
                  <c:v>2509.13</c:v>
                </c:pt>
                <c:pt idx="328">
                  <c:v>2533.4899999999998</c:v>
                </c:pt>
                <c:pt idx="329">
                  <c:v>2533.4899999999998</c:v>
                </c:pt>
                <c:pt idx="330">
                  <c:v>2509.13</c:v>
                </c:pt>
                <c:pt idx="331">
                  <c:v>2533.4899999999998</c:v>
                </c:pt>
                <c:pt idx="332">
                  <c:v>2509.13</c:v>
                </c:pt>
                <c:pt idx="333">
                  <c:v>2484.77</c:v>
                </c:pt>
                <c:pt idx="334">
                  <c:v>2509.13</c:v>
                </c:pt>
                <c:pt idx="335">
                  <c:v>2436.0500000000002</c:v>
                </c:pt>
                <c:pt idx="336">
                  <c:v>2557.85</c:v>
                </c:pt>
                <c:pt idx="337">
                  <c:v>2460.41</c:v>
                </c:pt>
                <c:pt idx="338">
                  <c:v>2509.13</c:v>
                </c:pt>
                <c:pt idx="339">
                  <c:v>2557.85</c:v>
                </c:pt>
                <c:pt idx="340">
                  <c:v>2655.29</c:v>
                </c:pt>
                <c:pt idx="341">
                  <c:v>2704.01</c:v>
                </c:pt>
                <c:pt idx="342">
                  <c:v>2824.17</c:v>
                </c:pt>
                <c:pt idx="343">
                  <c:v>2775.05</c:v>
                </c:pt>
                <c:pt idx="344">
                  <c:v>2554.0300000000002</c:v>
                </c:pt>
                <c:pt idx="345">
                  <c:v>2529.4699999999998</c:v>
                </c:pt>
                <c:pt idx="346">
                  <c:v>2406.6799999999998</c:v>
                </c:pt>
                <c:pt idx="347">
                  <c:v>2333.0100000000002</c:v>
                </c:pt>
                <c:pt idx="348">
                  <c:v>2308.4499999999998</c:v>
                </c:pt>
                <c:pt idx="349">
                  <c:v>2087.4299999999998</c:v>
                </c:pt>
                <c:pt idx="350">
                  <c:v>2259.34</c:v>
                </c:pt>
                <c:pt idx="351">
                  <c:v>2234.7800000000002</c:v>
                </c:pt>
                <c:pt idx="352">
                  <c:v>2357.5700000000002</c:v>
                </c:pt>
                <c:pt idx="353">
                  <c:v>2283.89</c:v>
                </c:pt>
                <c:pt idx="354">
                  <c:v>2357.5700000000002</c:v>
                </c:pt>
                <c:pt idx="355">
                  <c:v>2283.89</c:v>
                </c:pt>
                <c:pt idx="356">
                  <c:v>2136.5500000000002</c:v>
                </c:pt>
                <c:pt idx="357">
                  <c:v>2185.66</c:v>
                </c:pt>
                <c:pt idx="358">
                  <c:v>1964.64</c:v>
                </c:pt>
                <c:pt idx="359">
                  <c:v>2038.31</c:v>
                </c:pt>
                <c:pt idx="360">
                  <c:v>2038.31</c:v>
                </c:pt>
                <c:pt idx="361">
                  <c:v>2087.4299999999998</c:v>
                </c:pt>
                <c:pt idx="362">
                  <c:v>2013.76</c:v>
                </c:pt>
                <c:pt idx="363">
                  <c:v>2111.9899999999998</c:v>
                </c:pt>
                <c:pt idx="364">
                  <c:v>2136.5500000000002</c:v>
                </c:pt>
                <c:pt idx="365">
                  <c:v>1964.64</c:v>
                </c:pt>
                <c:pt idx="366">
                  <c:v>1876.23</c:v>
                </c:pt>
                <c:pt idx="367">
                  <c:v>1886.05</c:v>
                </c:pt>
                <c:pt idx="368">
                  <c:v>1728.88</c:v>
                </c:pt>
                <c:pt idx="369">
                  <c:v>1660.12</c:v>
                </c:pt>
                <c:pt idx="370">
                  <c:v>1905.7</c:v>
                </c:pt>
                <c:pt idx="371">
                  <c:v>1876.23</c:v>
                </c:pt>
                <c:pt idx="372">
                  <c:v>1944.99</c:v>
                </c:pt>
                <c:pt idx="373">
                  <c:v>2111.9899999999998</c:v>
                </c:pt>
                <c:pt idx="374">
                  <c:v>2136.5500000000002</c:v>
                </c:pt>
                <c:pt idx="375">
                  <c:v>2210.2199999999998</c:v>
                </c:pt>
                <c:pt idx="376">
                  <c:v>2111.9899999999998</c:v>
                </c:pt>
                <c:pt idx="377">
                  <c:v>2136.5500000000002</c:v>
                </c:pt>
                <c:pt idx="378">
                  <c:v>2161.1</c:v>
                </c:pt>
                <c:pt idx="379">
                  <c:v>2087.4299999999998</c:v>
                </c:pt>
                <c:pt idx="380">
                  <c:v>2136.5500000000002</c:v>
                </c:pt>
                <c:pt idx="381">
                  <c:v>2087.4299999999998</c:v>
                </c:pt>
                <c:pt idx="382">
                  <c:v>2087.4299999999998</c:v>
                </c:pt>
                <c:pt idx="383">
                  <c:v>2038.31</c:v>
                </c:pt>
                <c:pt idx="384">
                  <c:v>2038.31</c:v>
                </c:pt>
                <c:pt idx="385">
                  <c:v>2062.87</c:v>
                </c:pt>
                <c:pt idx="386">
                  <c:v>2062.87</c:v>
                </c:pt>
                <c:pt idx="387">
                  <c:v>2062.87</c:v>
                </c:pt>
                <c:pt idx="388">
                  <c:v>2038.31</c:v>
                </c:pt>
                <c:pt idx="389">
                  <c:v>2161.1</c:v>
                </c:pt>
                <c:pt idx="390">
                  <c:v>2161.1</c:v>
                </c:pt>
                <c:pt idx="391">
                  <c:v>2161.1</c:v>
                </c:pt>
                <c:pt idx="392">
                  <c:v>2087.4299999999998</c:v>
                </c:pt>
                <c:pt idx="393">
                  <c:v>1886.05</c:v>
                </c:pt>
                <c:pt idx="394">
                  <c:v>1836.94</c:v>
                </c:pt>
                <c:pt idx="395">
                  <c:v>1895.88</c:v>
                </c:pt>
                <c:pt idx="396">
                  <c:v>1669.94</c:v>
                </c:pt>
                <c:pt idx="397">
                  <c:v>1650.3</c:v>
                </c:pt>
                <c:pt idx="398">
                  <c:v>1581.54</c:v>
                </c:pt>
                <c:pt idx="399">
                  <c:v>1434.19</c:v>
                </c:pt>
                <c:pt idx="400">
                  <c:v>1640.47</c:v>
                </c:pt>
                <c:pt idx="401">
                  <c:v>1669.94</c:v>
                </c:pt>
                <c:pt idx="402">
                  <c:v>1709.24</c:v>
                </c:pt>
                <c:pt idx="403">
                  <c:v>1699.41</c:v>
                </c:pt>
                <c:pt idx="404">
                  <c:v>1709.24</c:v>
                </c:pt>
                <c:pt idx="405">
                  <c:v>1719.06</c:v>
                </c:pt>
                <c:pt idx="406">
                  <c:v>1660.12</c:v>
                </c:pt>
                <c:pt idx="407">
                  <c:v>1611</c:v>
                </c:pt>
                <c:pt idx="408">
                  <c:v>1660.12</c:v>
                </c:pt>
                <c:pt idx="409">
                  <c:v>1738.71</c:v>
                </c:pt>
                <c:pt idx="410">
                  <c:v>1689.59</c:v>
                </c:pt>
                <c:pt idx="411">
                  <c:v>1836.94</c:v>
                </c:pt>
                <c:pt idx="412">
                  <c:v>1846.76</c:v>
                </c:pt>
                <c:pt idx="413">
                  <c:v>1905.7</c:v>
                </c:pt>
                <c:pt idx="414">
                  <c:v>1846.76</c:v>
                </c:pt>
                <c:pt idx="415">
                  <c:v>1787.82</c:v>
                </c:pt>
                <c:pt idx="416">
                  <c:v>2062.87</c:v>
                </c:pt>
                <c:pt idx="417">
                  <c:v>1989.2</c:v>
                </c:pt>
                <c:pt idx="418">
                  <c:v>1954.82</c:v>
                </c:pt>
                <c:pt idx="419">
                  <c:v>1905.7</c:v>
                </c:pt>
                <c:pt idx="420">
                  <c:v>1886.05</c:v>
                </c:pt>
                <c:pt idx="421">
                  <c:v>1944.99</c:v>
                </c:pt>
                <c:pt idx="422">
                  <c:v>1935.17</c:v>
                </c:pt>
                <c:pt idx="423">
                  <c:v>1886.05</c:v>
                </c:pt>
                <c:pt idx="424">
                  <c:v>1915.52</c:v>
                </c:pt>
                <c:pt idx="425">
                  <c:v>1925.35</c:v>
                </c:pt>
                <c:pt idx="426">
                  <c:v>1925.35</c:v>
                </c:pt>
                <c:pt idx="427">
                  <c:v>1905.7</c:v>
                </c:pt>
                <c:pt idx="428">
                  <c:v>1797.65</c:v>
                </c:pt>
                <c:pt idx="429">
                  <c:v>1827.12</c:v>
                </c:pt>
                <c:pt idx="430">
                  <c:v>1807.47</c:v>
                </c:pt>
                <c:pt idx="431">
                  <c:v>1836.94</c:v>
                </c:pt>
                <c:pt idx="432">
                  <c:v>1856.58</c:v>
                </c:pt>
                <c:pt idx="433">
                  <c:v>1846.76</c:v>
                </c:pt>
                <c:pt idx="434">
                  <c:v>1856.58</c:v>
                </c:pt>
                <c:pt idx="435">
                  <c:v>1925.35</c:v>
                </c:pt>
                <c:pt idx="436">
                  <c:v>1935.17</c:v>
                </c:pt>
                <c:pt idx="437">
                  <c:v>1905.7</c:v>
                </c:pt>
                <c:pt idx="438">
                  <c:v>1935.17</c:v>
                </c:pt>
                <c:pt idx="439">
                  <c:v>2013.76</c:v>
                </c:pt>
                <c:pt idx="440">
                  <c:v>2013.76</c:v>
                </c:pt>
                <c:pt idx="441">
                  <c:v>2013.76</c:v>
                </c:pt>
                <c:pt idx="442">
                  <c:v>1989.2</c:v>
                </c:pt>
                <c:pt idx="443">
                  <c:v>1989.2</c:v>
                </c:pt>
                <c:pt idx="444">
                  <c:v>1886.05</c:v>
                </c:pt>
                <c:pt idx="445">
                  <c:v>1836.94</c:v>
                </c:pt>
                <c:pt idx="446">
                  <c:v>1836.94</c:v>
                </c:pt>
                <c:pt idx="447">
                  <c:v>1817.29</c:v>
                </c:pt>
                <c:pt idx="448">
                  <c:v>1836.94</c:v>
                </c:pt>
                <c:pt idx="449">
                  <c:v>1817.29</c:v>
                </c:pt>
                <c:pt idx="450">
                  <c:v>1768.18</c:v>
                </c:pt>
                <c:pt idx="451">
                  <c:v>1689.59</c:v>
                </c:pt>
                <c:pt idx="452">
                  <c:v>1620.83</c:v>
                </c:pt>
                <c:pt idx="453">
                  <c:v>1679.77</c:v>
                </c:pt>
                <c:pt idx="454">
                  <c:v>1640.47</c:v>
                </c:pt>
                <c:pt idx="455">
                  <c:v>1640.47</c:v>
                </c:pt>
                <c:pt idx="456">
                  <c:v>1650.3</c:v>
                </c:pt>
                <c:pt idx="457">
                  <c:v>1669.94</c:v>
                </c:pt>
                <c:pt idx="458">
                  <c:v>1640.47</c:v>
                </c:pt>
                <c:pt idx="459">
                  <c:v>1660.12</c:v>
                </c:pt>
                <c:pt idx="460">
                  <c:v>1689.59</c:v>
                </c:pt>
                <c:pt idx="461">
                  <c:v>1591.36</c:v>
                </c:pt>
                <c:pt idx="462">
                  <c:v>1601.18</c:v>
                </c:pt>
                <c:pt idx="463">
                  <c:v>1581.54</c:v>
                </c:pt>
                <c:pt idx="464">
                  <c:v>1620.83</c:v>
                </c:pt>
                <c:pt idx="465">
                  <c:v>1758.35</c:v>
                </c:pt>
                <c:pt idx="466">
                  <c:v>1748.53</c:v>
                </c:pt>
                <c:pt idx="467">
                  <c:v>1709.24</c:v>
                </c:pt>
                <c:pt idx="468">
                  <c:v>1699.41</c:v>
                </c:pt>
                <c:pt idx="469">
                  <c:v>1660.12</c:v>
                </c:pt>
                <c:pt idx="470">
                  <c:v>1650.3</c:v>
                </c:pt>
                <c:pt idx="471">
                  <c:v>1611</c:v>
                </c:pt>
                <c:pt idx="472">
                  <c:v>1630.65</c:v>
                </c:pt>
                <c:pt idx="473">
                  <c:v>1630.65</c:v>
                </c:pt>
                <c:pt idx="474">
                  <c:v>1611</c:v>
                </c:pt>
                <c:pt idx="475">
                  <c:v>1591.36</c:v>
                </c:pt>
                <c:pt idx="476">
                  <c:v>1591.36</c:v>
                </c:pt>
                <c:pt idx="477">
                  <c:v>1620.83</c:v>
                </c:pt>
                <c:pt idx="478">
                  <c:v>1591.36</c:v>
                </c:pt>
                <c:pt idx="479">
                  <c:v>1571.71</c:v>
                </c:pt>
                <c:pt idx="480">
                  <c:v>1522.6</c:v>
                </c:pt>
                <c:pt idx="481">
                  <c:v>1542.24</c:v>
                </c:pt>
                <c:pt idx="482">
                  <c:v>1552.07</c:v>
                </c:pt>
                <c:pt idx="483">
                  <c:v>1552.07</c:v>
                </c:pt>
                <c:pt idx="484">
                  <c:v>1630.65</c:v>
                </c:pt>
                <c:pt idx="485">
                  <c:v>1630.65</c:v>
                </c:pt>
                <c:pt idx="486">
                  <c:v>1596.27</c:v>
                </c:pt>
                <c:pt idx="487">
                  <c:v>1552.07</c:v>
                </c:pt>
                <c:pt idx="488">
                  <c:v>1615.92</c:v>
                </c:pt>
                <c:pt idx="489">
                  <c:v>1625.74</c:v>
                </c:pt>
                <c:pt idx="490">
                  <c:v>1748.53</c:v>
                </c:pt>
                <c:pt idx="491">
                  <c:v>1905.7</c:v>
                </c:pt>
                <c:pt idx="492">
                  <c:v>1905.7</c:v>
                </c:pt>
                <c:pt idx="493">
                  <c:v>1895.88</c:v>
                </c:pt>
                <c:pt idx="494">
                  <c:v>1920.44</c:v>
                </c:pt>
                <c:pt idx="495">
                  <c:v>1900.79</c:v>
                </c:pt>
                <c:pt idx="496">
                  <c:v>1871.32</c:v>
                </c:pt>
                <c:pt idx="497">
                  <c:v>1812.38</c:v>
                </c:pt>
                <c:pt idx="498">
                  <c:v>1881.14</c:v>
                </c:pt>
                <c:pt idx="499">
                  <c:v>1886.05</c:v>
                </c:pt>
                <c:pt idx="500">
                  <c:v>1802.56</c:v>
                </c:pt>
                <c:pt idx="501">
                  <c:v>1827.12</c:v>
                </c:pt>
                <c:pt idx="502">
                  <c:v>1895.88</c:v>
                </c:pt>
                <c:pt idx="503">
                  <c:v>1915.52</c:v>
                </c:pt>
                <c:pt idx="504">
                  <c:v>1940.08</c:v>
                </c:pt>
                <c:pt idx="505">
                  <c:v>1920.44</c:v>
                </c:pt>
                <c:pt idx="506">
                  <c:v>1984.29</c:v>
                </c:pt>
                <c:pt idx="507">
                  <c:v>1999.02</c:v>
                </c:pt>
                <c:pt idx="508">
                  <c:v>1994.11</c:v>
                </c:pt>
                <c:pt idx="509">
                  <c:v>1954.82</c:v>
                </c:pt>
                <c:pt idx="510">
                  <c:v>1949.91</c:v>
                </c:pt>
                <c:pt idx="511">
                  <c:v>1949.91</c:v>
                </c:pt>
                <c:pt idx="512">
                  <c:v>1949.91</c:v>
                </c:pt>
                <c:pt idx="513">
                  <c:v>1989.2</c:v>
                </c:pt>
                <c:pt idx="514">
                  <c:v>2053.0500000000002</c:v>
                </c:pt>
                <c:pt idx="515">
                  <c:v>2033.4</c:v>
                </c:pt>
                <c:pt idx="516">
                  <c:v>1959.73</c:v>
                </c:pt>
                <c:pt idx="517">
                  <c:v>1905.7</c:v>
                </c:pt>
                <c:pt idx="518">
                  <c:v>1959.73</c:v>
                </c:pt>
                <c:pt idx="519">
                  <c:v>1969.55</c:v>
                </c:pt>
                <c:pt idx="520">
                  <c:v>2038.31</c:v>
                </c:pt>
                <c:pt idx="521">
                  <c:v>2043.23</c:v>
                </c:pt>
                <c:pt idx="522">
                  <c:v>2107.08</c:v>
                </c:pt>
                <c:pt idx="523">
                  <c:v>2107.08</c:v>
                </c:pt>
                <c:pt idx="524">
                  <c:v>2116.9</c:v>
                </c:pt>
                <c:pt idx="525">
                  <c:v>2195.4899999999998</c:v>
                </c:pt>
                <c:pt idx="526">
                  <c:v>2239.69</c:v>
                </c:pt>
                <c:pt idx="527">
                  <c:v>2239.69</c:v>
                </c:pt>
                <c:pt idx="528">
                  <c:v>2195.4899999999998</c:v>
                </c:pt>
                <c:pt idx="529">
                  <c:v>2215.13</c:v>
                </c:pt>
                <c:pt idx="530">
                  <c:v>2239.69</c:v>
                </c:pt>
                <c:pt idx="531">
                  <c:v>2195.4899999999998</c:v>
                </c:pt>
                <c:pt idx="532">
                  <c:v>2239.69</c:v>
                </c:pt>
                <c:pt idx="533">
                  <c:v>2445.98</c:v>
                </c:pt>
                <c:pt idx="534">
                  <c:v>2421.42</c:v>
                </c:pt>
                <c:pt idx="535">
                  <c:v>2367.39</c:v>
                </c:pt>
                <c:pt idx="536">
                  <c:v>2367.39</c:v>
                </c:pt>
                <c:pt idx="537">
                  <c:v>2293.7199999999998</c:v>
                </c:pt>
                <c:pt idx="538">
                  <c:v>2318.2800000000002</c:v>
                </c:pt>
                <c:pt idx="539">
                  <c:v>2342.83</c:v>
                </c:pt>
                <c:pt idx="540">
                  <c:v>2318.2800000000002</c:v>
                </c:pt>
                <c:pt idx="541">
                  <c:v>2362.48</c:v>
                </c:pt>
                <c:pt idx="542">
                  <c:v>2352.66</c:v>
                </c:pt>
                <c:pt idx="543">
                  <c:v>2347.7399999999998</c:v>
                </c:pt>
                <c:pt idx="544">
                  <c:v>2391.9499999999998</c:v>
                </c:pt>
                <c:pt idx="545">
                  <c:v>2450.89</c:v>
                </c:pt>
                <c:pt idx="546">
                  <c:v>2455.8000000000002</c:v>
                </c:pt>
                <c:pt idx="547">
                  <c:v>2450.89</c:v>
                </c:pt>
                <c:pt idx="548">
                  <c:v>2470.5300000000002</c:v>
                </c:pt>
                <c:pt idx="549">
                  <c:v>2396.86</c:v>
                </c:pt>
                <c:pt idx="550">
                  <c:v>2396.86</c:v>
                </c:pt>
                <c:pt idx="551">
                  <c:v>2092.34</c:v>
                </c:pt>
                <c:pt idx="552">
                  <c:v>2082.52</c:v>
                </c:pt>
                <c:pt idx="553">
                  <c:v>2224.9499999999998</c:v>
                </c:pt>
                <c:pt idx="554">
                  <c:v>2224.9499999999998</c:v>
                </c:pt>
                <c:pt idx="555">
                  <c:v>2200.4</c:v>
                </c:pt>
                <c:pt idx="556">
                  <c:v>2190.5700000000002</c:v>
                </c:pt>
                <c:pt idx="557">
                  <c:v>2151.2800000000002</c:v>
                </c:pt>
                <c:pt idx="558">
                  <c:v>2146.37</c:v>
                </c:pt>
                <c:pt idx="559">
                  <c:v>2121.81</c:v>
                </c:pt>
                <c:pt idx="560">
                  <c:v>2180.75</c:v>
                </c:pt>
                <c:pt idx="561">
                  <c:v>2288.81</c:v>
                </c:pt>
                <c:pt idx="562">
                  <c:v>2249.5100000000002</c:v>
                </c:pt>
                <c:pt idx="563">
                  <c:v>2254.42</c:v>
                </c:pt>
                <c:pt idx="564">
                  <c:v>2252.31</c:v>
                </c:pt>
                <c:pt idx="565">
                  <c:v>2252.31</c:v>
                </c:pt>
                <c:pt idx="566">
                  <c:v>2242.37</c:v>
                </c:pt>
                <c:pt idx="567">
                  <c:v>2222.48</c:v>
                </c:pt>
                <c:pt idx="568">
                  <c:v>2272.1999999999998</c:v>
                </c:pt>
                <c:pt idx="569">
                  <c:v>2326.89</c:v>
                </c:pt>
                <c:pt idx="570">
                  <c:v>2336.83</c:v>
                </c:pt>
                <c:pt idx="571">
                  <c:v>2326.89</c:v>
                </c:pt>
                <c:pt idx="572">
                  <c:v>2331.86</c:v>
                </c:pt>
                <c:pt idx="573">
                  <c:v>2386.5500000000002</c:v>
                </c:pt>
                <c:pt idx="574">
                  <c:v>2396.5</c:v>
                </c:pt>
                <c:pt idx="575">
                  <c:v>2326.89</c:v>
                </c:pt>
                <c:pt idx="576">
                  <c:v>2326.89</c:v>
                </c:pt>
                <c:pt idx="577">
                  <c:v>2346.7800000000002</c:v>
                </c:pt>
                <c:pt idx="578">
                  <c:v>2376.61</c:v>
                </c:pt>
                <c:pt idx="579">
                  <c:v>2361.69</c:v>
                </c:pt>
                <c:pt idx="580">
                  <c:v>2346.7800000000002</c:v>
                </c:pt>
                <c:pt idx="581">
                  <c:v>2336.83</c:v>
                </c:pt>
                <c:pt idx="582">
                  <c:v>2331.86</c:v>
                </c:pt>
                <c:pt idx="583">
                  <c:v>2292.09</c:v>
                </c:pt>
                <c:pt idx="584">
                  <c:v>2297.06</c:v>
                </c:pt>
                <c:pt idx="585">
                  <c:v>2316.9499999999998</c:v>
                </c:pt>
                <c:pt idx="586">
                  <c:v>2302.0300000000002</c:v>
                </c:pt>
                <c:pt idx="587">
                  <c:v>2262.25</c:v>
                </c:pt>
                <c:pt idx="588">
                  <c:v>2192.65</c:v>
                </c:pt>
                <c:pt idx="589">
                  <c:v>2207.56</c:v>
                </c:pt>
                <c:pt idx="590">
                  <c:v>2287.11</c:v>
                </c:pt>
                <c:pt idx="591">
                  <c:v>2287.11</c:v>
                </c:pt>
                <c:pt idx="592">
                  <c:v>2257.2800000000002</c:v>
                </c:pt>
                <c:pt idx="593">
                  <c:v>2262.25</c:v>
                </c:pt>
                <c:pt idx="594">
                  <c:v>2247.34</c:v>
                </c:pt>
                <c:pt idx="595">
                  <c:v>2212.54</c:v>
                </c:pt>
                <c:pt idx="596">
                  <c:v>2167.79</c:v>
                </c:pt>
                <c:pt idx="597">
                  <c:v>2167.79</c:v>
                </c:pt>
                <c:pt idx="598">
                  <c:v>2147.9</c:v>
                </c:pt>
                <c:pt idx="599">
                  <c:v>2207.56</c:v>
                </c:pt>
                <c:pt idx="600">
                  <c:v>2147.9</c:v>
                </c:pt>
                <c:pt idx="601">
                  <c:v>2167.79</c:v>
                </c:pt>
                <c:pt idx="602">
                  <c:v>2162.8200000000002</c:v>
                </c:pt>
                <c:pt idx="603">
                  <c:v>2202.59</c:v>
                </c:pt>
                <c:pt idx="604">
                  <c:v>2202.59</c:v>
                </c:pt>
                <c:pt idx="605">
                  <c:v>2207.56</c:v>
                </c:pt>
                <c:pt idx="606">
                  <c:v>2257.2800000000002</c:v>
                </c:pt>
                <c:pt idx="607">
                  <c:v>2307</c:v>
                </c:pt>
                <c:pt idx="608">
                  <c:v>2416.39</c:v>
                </c:pt>
                <c:pt idx="609">
                  <c:v>2421.36</c:v>
                </c:pt>
                <c:pt idx="610">
                  <c:v>2485.9899999999998</c:v>
                </c:pt>
                <c:pt idx="611">
                  <c:v>2451.19</c:v>
                </c:pt>
                <c:pt idx="612">
                  <c:v>2495.94</c:v>
                </c:pt>
                <c:pt idx="613">
                  <c:v>2595.38</c:v>
                </c:pt>
                <c:pt idx="614">
                  <c:v>2600.35</c:v>
                </c:pt>
                <c:pt idx="615">
                  <c:v>2580.46</c:v>
                </c:pt>
                <c:pt idx="616">
                  <c:v>2635.15</c:v>
                </c:pt>
                <c:pt idx="617">
                  <c:v>2784.31</c:v>
                </c:pt>
                <c:pt idx="618">
                  <c:v>2749.51</c:v>
                </c:pt>
                <c:pt idx="619">
                  <c:v>2694.82</c:v>
                </c:pt>
                <c:pt idx="620">
                  <c:v>2655.04</c:v>
                </c:pt>
                <c:pt idx="621">
                  <c:v>2635.15</c:v>
                </c:pt>
                <c:pt idx="622">
                  <c:v>2600.35</c:v>
                </c:pt>
                <c:pt idx="623">
                  <c:v>2674.93</c:v>
                </c:pt>
                <c:pt idx="624">
                  <c:v>2630.18</c:v>
                </c:pt>
                <c:pt idx="625">
                  <c:v>2635.15</c:v>
                </c:pt>
                <c:pt idx="626">
                  <c:v>2595.38</c:v>
                </c:pt>
                <c:pt idx="627">
                  <c:v>2650.07</c:v>
                </c:pt>
                <c:pt idx="628">
                  <c:v>2749.51</c:v>
                </c:pt>
                <c:pt idx="629">
                  <c:v>2774.37</c:v>
                </c:pt>
                <c:pt idx="630">
                  <c:v>2754.48</c:v>
                </c:pt>
                <c:pt idx="631">
                  <c:v>2774.37</c:v>
                </c:pt>
                <c:pt idx="632">
                  <c:v>2824.09</c:v>
                </c:pt>
                <c:pt idx="633">
                  <c:v>2868.84</c:v>
                </c:pt>
                <c:pt idx="634">
                  <c:v>2878.78</c:v>
                </c:pt>
                <c:pt idx="635">
                  <c:v>2923.53</c:v>
                </c:pt>
                <c:pt idx="636">
                  <c:v>2908.61</c:v>
                </c:pt>
                <c:pt idx="637">
                  <c:v>2898.67</c:v>
                </c:pt>
                <c:pt idx="638">
                  <c:v>2784.31</c:v>
                </c:pt>
                <c:pt idx="639">
                  <c:v>2814.15</c:v>
                </c:pt>
                <c:pt idx="640">
                  <c:v>2824.09</c:v>
                </c:pt>
                <c:pt idx="641">
                  <c:v>2853.92</c:v>
                </c:pt>
                <c:pt idx="642">
                  <c:v>2834.03</c:v>
                </c:pt>
                <c:pt idx="643">
                  <c:v>2834.03</c:v>
                </c:pt>
                <c:pt idx="644">
                  <c:v>2918.56</c:v>
                </c:pt>
                <c:pt idx="645">
                  <c:v>2868.84</c:v>
                </c:pt>
                <c:pt idx="646">
                  <c:v>2888.73</c:v>
                </c:pt>
                <c:pt idx="647">
                  <c:v>2863.87</c:v>
                </c:pt>
                <c:pt idx="648">
                  <c:v>2824.09</c:v>
                </c:pt>
                <c:pt idx="649">
                  <c:v>2829.06</c:v>
                </c:pt>
                <c:pt idx="650">
                  <c:v>2853.92</c:v>
                </c:pt>
                <c:pt idx="651">
                  <c:v>2853.92</c:v>
                </c:pt>
                <c:pt idx="652">
                  <c:v>2858.89</c:v>
                </c:pt>
                <c:pt idx="653">
                  <c:v>2819.12</c:v>
                </c:pt>
                <c:pt idx="654">
                  <c:v>2829.06</c:v>
                </c:pt>
                <c:pt idx="655">
                  <c:v>2824.09</c:v>
                </c:pt>
                <c:pt idx="656">
                  <c:v>2873.81</c:v>
                </c:pt>
                <c:pt idx="657">
                  <c:v>2853.92</c:v>
                </c:pt>
                <c:pt idx="658">
                  <c:v>2829.06</c:v>
                </c:pt>
                <c:pt idx="659">
                  <c:v>2824.09</c:v>
                </c:pt>
                <c:pt idx="660">
                  <c:v>2824.09</c:v>
                </c:pt>
                <c:pt idx="661">
                  <c:v>2650.07</c:v>
                </c:pt>
                <c:pt idx="662">
                  <c:v>2590.41</c:v>
                </c:pt>
                <c:pt idx="663">
                  <c:v>2590.41</c:v>
                </c:pt>
                <c:pt idx="664">
                  <c:v>2699.79</c:v>
                </c:pt>
                <c:pt idx="665">
                  <c:v>2595.38</c:v>
                </c:pt>
                <c:pt idx="666">
                  <c:v>2476.0500000000002</c:v>
                </c:pt>
                <c:pt idx="667">
                  <c:v>2476.0500000000002</c:v>
                </c:pt>
                <c:pt idx="668">
                  <c:v>2540.69</c:v>
                </c:pt>
                <c:pt idx="669">
                  <c:v>2485.9899999999998</c:v>
                </c:pt>
                <c:pt idx="670">
                  <c:v>2575.4899999999998</c:v>
                </c:pt>
                <c:pt idx="671">
                  <c:v>2545.66</c:v>
                </c:pt>
                <c:pt idx="672">
                  <c:v>2575.4899999999998</c:v>
                </c:pt>
                <c:pt idx="673">
                  <c:v>2660.01</c:v>
                </c:pt>
                <c:pt idx="674">
                  <c:v>2744.54</c:v>
                </c:pt>
                <c:pt idx="675">
                  <c:v>2784.31</c:v>
                </c:pt>
                <c:pt idx="676">
                  <c:v>2853.92</c:v>
                </c:pt>
                <c:pt idx="677">
                  <c:v>2863.87</c:v>
                </c:pt>
                <c:pt idx="678">
                  <c:v>2888.73</c:v>
                </c:pt>
                <c:pt idx="679">
                  <c:v>2898.67</c:v>
                </c:pt>
                <c:pt idx="680">
                  <c:v>2898.67</c:v>
                </c:pt>
                <c:pt idx="681">
                  <c:v>2878.78</c:v>
                </c:pt>
                <c:pt idx="682">
                  <c:v>2878.78</c:v>
                </c:pt>
                <c:pt idx="683">
                  <c:v>2839.01</c:v>
                </c:pt>
                <c:pt idx="684">
                  <c:v>2883.75</c:v>
                </c:pt>
                <c:pt idx="685">
                  <c:v>2873.81</c:v>
                </c:pt>
                <c:pt idx="686">
                  <c:v>2843.98</c:v>
                </c:pt>
                <c:pt idx="687">
                  <c:v>2858.89</c:v>
                </c:pt>
                <c:pt idx="688">
                  <c:v>2843.98</c:v>
                </c:pt>
                <c:pt idx="689">
                  <c:v>2784.31</c:v>
                </c:pt>
                <c:pt idx="690">
                  <c:v>2754.48</c:v>
                </c:pt>
                <c:pt idx="691">
                  <c:v>2744.54</c:v>
                </c:pt>
                <c:pt idx="692">
                  <c:v>2749.51</c:v>
                </c:pt>
                <c:pt idx="693">
                  <c:v>2863.87</c:v>
                </c:pt>
                <c:pt idx="694">
                  <c:v>2848.95</c:v>
                </c:pt>
                <c:pt idx="695">
                  <c:v>2848.95</c:v>
                </c:pt>
                <c:pt idx="696">
                  <c:v>2883.75</c:v>
                </c:pt>
                <c:pt idx="697">
                  <c:v>2938.45</c:v>
                </c:pt>
                <c:pt idx="698">
                  <c:v>3062.75</c:v>
                </c:pt>
                <c:pt idx="699">
                  <c:v>3057.77</c:v>
                </c:pt>
                <c:pt idx="700">
                  <c:v>2988.17</c:v>
                </c:pt>
                <c:pt idx="701">
                  <c:v>2988.17</c:v>
                </c:pt>
                <c:pt idx="702">
                  <c:v>3018</c:v>
                </c:pt>
                <c:pt idx="703">
                  <c:v>3008.05</c:v>
                </c:pt>
                <c:pt idx="704">
                  <c:v>3003.08</c:v>
                </c:pt>
                <c:pt idx="705">
                  <c:v>2983.19</c:v>
                </c:pt>
                <c:pt idx="706">
                  <c:v>2988.17</c:v>
                </c:pt>
                <c:pt idx="707">
                  <c:v>3102.52</c:v>
                </c:pt>
                <c:pt idx="708">
                  <c:v>3196.99</c:v>
                </c:pt>
                <c:pt idx="709">
                  <c:v>3177.1</c:v>
                </c:pt>
                <c:pt idx="710">
                  <c:v>3172.13</c:v>
                </c:pt>
                <c:pt idx="711">
                  <c:v>3172.13</c:v>
                </c:pt>
                <c:pt idx="712">
                  <c:v>3102.52</c:v>
                </c:pt>
                <c:pt idx="713">
                  <c:v>3097.55</c:v>
                </c:pt>
                <c:pt idx="714">
                  <c:v>3271.57</c:v>
                </c:pt>
                <c:pt idx="715">
                  <c:v>3281.51</c:v>
                </c:pt>
                <c:pt idx="716">
                  <c:v>3326.26</c:v>
                </c:pt>
                <c:pt idx="717">
                  <c:v>3276.54</c:v>
                </c:pt>
                <c:pt idx="718">
                  <c:v>3201.96</c:v>
                </c:pt>
                <c:pt idx="719">
                  <c:v>3182.07</c:v>
                </c:pt>
                <c:pt idx="720">
                  <c:v>3251.68</c:v>
                </c:pt>
                <c:pt idx="721">
                  <c:v>3326.26</c:v>
                </c:pt>
                <c:pt idx="722">
                  <c:v>3321.29</c:v>
                </c:pt>
                <c:pt idx="723">
                  <c:v>3405.81</c:v>
                </c:pt>
                <c:pt idx="724">
                  <c:v>3515.2</c:v>
                </c:pt>
                <c:pt idx="725">
                  <c:v>3699.16</c:v>
                </c:pt>
                <c:pt idx="726">
                  <c:v>3659.38</c:v>
                </c:pt>
                <c:pt idx="727">
                  <c:v>3659.38</c:v>
                </c:pt>
                <c:pt idx="728">
                  <c:v>3654.41</c:v>
                </c:pt>
                <c:pt idx="729">
                  <c:v>3554.97</c:v>
                </c:pt>
                <c:pt idx="730">
                  <c:v>3535.08</c:v>
                </c:pt>
                <c:pt idx="731">
                  <c:v>3629.55</c:v>
                </c:pt>
                <c:pt idx="732">
                  <c:v>3659.38</c:v>
                </c:pt>
                <c:pt idx="733">
                  <c:v>3654.41</c:v>
                </c:pt>
                <c:pt idx="734">
                  <c:v>3579.83</c:v>
                </c:pt>
                <c:pt idx="735">
                  <c:v>3599.72</c:v>
                </c:pt>
                <c:pt idx="736">
                  <c:v>3530.11</c:v>
                </c:pt>
                <c:pt idx="737">
                  <c:v>3609.66</c:v>
                </c:pt>
                <c:pt idx="738">
                  <c:v>3545.03</c:v>
                </c:pt>
                <c:pt idx="739">
                  <c:v>3564.92</c:v>
                </c:pt>
                <c:pt idx="740">
                  <c:v>3579.83</c:v>
                </c:pt>
                <c:pt idx="741">
                  <c:v>3574.86</c:v>
                </c:pt>
                <c:pt idx="742">
                  <c:v>3619.61</c:v>
                </c:pt>
                <c:pt idx="743">
                  <c:v>3634.52</c:v>
                </c:pt>
                <c:pt idx="744">
                  <c:v>3530.11</c:v>
                </c:pt>
                <c:pt idx="745">
                  <c:v>3609.66</c:v>
                </c:pt>
                <c:pt idx="746">
                  <c:v>3654.41</c:v>
                </c:pt>
                <c:pt idx="747">
                  <c:v>3654.41</c:v>
                </c:pt>
                <c:pt idx="748">
                  <c:v>3724.02</c:v>
                </c:pt>
                <c:pt idx="749">
                  <c:v>3743.91</c:v>
                </c:pt>
                <c:pt idx="750">
                  <c:v>3793.63</c:v>
                </c:pt>
                <c:pt idx="751">
                  <c:v>3634.52</c:v>
                </c:pt>
                <c:pt idx="752">
                  <c:v>3619.61</c:v>
                </c:pt>
                <c:pt idx="753">
                  <c:v>3614.64</c:v>
                </c:pt>
                <c:pt idx="754">
                  <c:v>3599.72</c:v>
                </c:pt>
                <c:pt idx="755">
                  <c:v>3540.06</c:v>
                </c:pt>
                <c:pt idx="756">
                  <c:v>3535.08</c:v>
                </c:pt>
                <c:pt idx="757">
                  <c:v>3510.22</c:v>
                </c:pt>
                <c:pt idx="758">
                  <c:v>3505.25</c:v>
                </c:pt>
                <c:pt idx="759">
                  <c:v>3455.53</c:v>
                </c:pt>
                <c:pt idx="760">
                  <c:v>3475.42</c:v>
                </c:pt>
                <c:pt idx="761">
                  <c:v>3545.03</c:v>
                </c:pt>
                <c:pt idx="762">
                  <c:v>3614.64</c:v>
                </c:pt>
                <c:pt idx="763">
                  <c:v>3659.38</c:v>
                </c:pt>
                <c:pt idx="764">
                  <c:v>3629.55</c:v>
                </c:pt>
                <c:pt idx="765">
                  <c:v>3649.44</c:v>
                </c:pt>
                <c:pt idx="766">
                  <c:v>3654.41</c:v>
                </c:pt>
                <c:pt idx="767">
                  <c:v>3639.5</c:v>
                </c:pt>
                <c:pt idx="768">
                  <c:v>3609.66</c:v>
                </c:pt>
                <c:pt idx="769">
                  <c:v>3574.86</c:v>
                </c:pt>
                <c:pt idx="770">
                  <c:v>3525.14</c:v>
                </c:pt>
                <c:pt idx="771">
                  <c:v>3495.31</c:v>
                </c:pt>
                <c:pt idx="772">
                  <c:v>3485.36</c:v>
                </c:pt>
                <c:pt idx="773">
                  <c:v>3405.81</c:v>
                </c:pt>
                <c:pt idx="774">
                  <c:v>3465.48</c:v>
                </c:pt>
                <c:pt idx="775">
                  <c:v>3425.7</c:v>
                </c:pt>
                <c:pt idx="776">
                  <c:v>3435.64</c:v>
                </c:pt>
                <c:pt idx="777">
                  <c:v>3385.92</c:v>
                </c:pt>
                <c:pt idx="778">
                  <c:v>3380.95</c:v>
                </c:pt>
                <c:pt idx="779">
                  <c:v>3371.01</c:v>
                </c:pt>
                <c:pt idx="780">
                  <c:v>3510.22</c:v>
                </c:pt>
                <c:pt idx="781">
                  <c:v>3559.94</c:v>
                </c:pt>
                <c:pt idx="782">
                  <c:v>3579.83</c:v>
                </c:pt>
                <c:pt idx="783">
                  <c:v>3540.06</c:v>
                </c:pt>
                <c:pt idx="784">
                  <c:v>3495.31</c:v>
                </c:pt>
                <c:pt idx="785">
                  <c:v>3430.67</c:v>
                </c:pt>
                <c:pt idx="786">
                  <c:v>3380.95</c:v>
                </c:pt>
                <c:pt idx="787">
                  <c:v>3336.2</c:v>
                </c:pt>
                <c:pt idx="788">
                  <c:v>3390.9</c:v>
                </c:pt>
                <c:pt idx="789">
                  <c:v>3475.42</c:v>
                </c:pt>
                <c:pt idx="790">
                  <c:v>3420.73</c:v>
                </c:pt>
                <c:pt idx="791">
                  <c:v>3331.23</c:v>
                </c:pt>
                <c:pt idx="792">
                  <c:v>3291.46</c:v>
                </c:pt>
                <c:pt idx="793">
                  <c:v>3470.45</c:v>
                </c:pt>
                <c:pt idx="794">
                  <c:v>3574.86</c:v>
                </c:pt>
                <c:pt idx="795">
                  <c:v>3574.86</c:v>
                </c:pt>
                <c:pt idx="796">
                  <c:v>3540.06</c:v>
                </c:pt>
                <c:pt idx="797">
                  <c:v>3505.25</c:v>
                </c:pt>
                <c:pt idx="798">
                  <c:v>3490.34</c:v>
                </c:pt>
                <c:pt idx="799">
                  <c:v>3510.22</c:v>
                </c:pt>
                <c:pt idx="800">
                  <c:v>3535.08</c:v>
                </c:pt>
                <c:pt idx="801">
                  <c:v>3559.94</c:v>
                </c:pt>
                <c:pt idx="802">
                  <c:v>3545.03</c:v>
                </c:pt>
                <c:pt idx="803">
                  <c:v>3564.92</c:v>
                </c:pt>
                <c:pt idx="804">
                  <c:v>3554.97</c:v>
                </c:pt>
                <c:pt idx="805">
                  <c:v>3530</c:v>
                </c:pt>
                <c:pt idx="806">
                  <c:v>3510</c:v>
                </c:pt>
                <c:pt idx="807">
                  <c:v>3370</c:v>
                </c:pt>
                <c:pt idx="808">
                  <c:v>3370</c:v>
                </c:pt>
                <c:pt idx="809">
                  <c:v>3235</c:v>
                </c:pt>
                <c:pt idx="810">
                  <c:v>2985</c:v>
                </c:pt>
                <c:pt idx="811">
                  <c:v>2975</c:v>
                </c:pt>
                <c:pt idx="812">
                  <c:v>2890</c:v>
                </c:pt>
                <c:pt idx="813">
                  <c:v>2970</c:v>
                </c:pt>
                <c:pt idx="814">
                  <c:v>3020</c:v>
                </c:pt>
                <c:pt idx="815">
                  <c:v>3100</c:v>
                </c:pt>
                <c:pt idx="816">
                  <c:v>3125</c:v>
                </c:pt>
                <c:pt idx="817">
                  <c:v>3105</c:v>
                </c:pt>
                <c:pt idx="818">
                  <c:v>3080</c:v>
                </c:pt>
                <c:pt idx="819">
                  <c:v>3095</c:v>
                </c:pt>
                <c:pt idx="820">
                  <c:v>3090</c:v>
                </c:pt>
                <c:pt idx="821">
                  <c:v>3235</c:v>
                </c:pt>
                <c:pt idx="822">
                  <c:v>3335</c:v>
                </c:pt>
                <c:pt idx="823">
                  <c:v>3340</c:v>
                </c:pt>
                <c:pt idx="824">
                  <c:v>3350</c:v>
                </c:pt>
                <c:pt idx="825">
                  <c:v>3335</c:v>
                </c:pt>
                <c:pt idx="826">
                  <c:v>3275</c:v>
                </c:pt>
                <c:pt idx="827">
                  <c:v>3175</c:v>
                </c:pt>
                <c:pt idx="828">
                  <c:v>3155</c:v>
                </c:pt>
                <c:pt idx="829">
                  <c:v>3140</c:v>
                </c:pt>
                <c:pt idx="830">
                  <c:v>3050</c:v>
                </c:pt>
                <c:pt idx="831">
                  <c:v>3125</c:v>
                </c:pt>
                <c:pt idx="832">
                  <c:v>3125</c:v>
                </c:pt>
                <c:pt idx="833">
                  <c:v>3045</c:v>
                </c:pt>
                <c:pt idx="834">
                  <c:v>2930</c:v>
                </c:pt>
                <c:pt idx="835">
                  <c:v>2800</c:v>
                </c:pt>
                <c:pt idx="836">
                  <c:v>2760</c:v>
                </c:pt>
                <c:pt idx="837">
                  <c:v>2755</c:v>
                </c:pt>
                <c:pt idx="838">
                  <c:v>2660</c:v>
                </c:pt>
                <c:pt idx="839">
                  <c:v>2550</c:v>
                </c:pt>
                <c:pt idx="840">
                  <c:v>2600</c:v>
                </c:pt>
                <c:pt idx="841">
                  <c:v>2670</c:v>
                </c:pt>
                <c:pt idx="842">
                  <c:v>2690</c:v>
                </c:pt>
                <c:pt idx="843">
                  <c:v>2725</c:v>
                </c:pt>
                <c:pt idx="844">
                  <c:v>2740</c:v>
                </c:pt>
                <c:pt idx="845">
                  <c:v>2750</c:v>
                </c:pt>
                <c:pt idx="846">
                  <c:v>2700</c:v>
                </c:pt>
                <c:pt idx="847">
                  <c:v>2660</c:v>
                </c:pt>
                <c:pt idx="848">
                  <c:v>2610</c:v>
                </c:pt>
                <c:pt idx="849">
                  <c:v>2510</c:v>
                </c:pt>
                <c:pt idx="850">
                  <c:v>2505</c:v>
                </c:pt>
                <c:pt idx="851">
                  <c:v>2570</c:v>
                </c:pt>
                <c:pt idx="852">
                  <c:v>2895</c:v>
                </c:pt>
                <c:pt idx="853">
                  <c:v>2920</c:v>
                </c:pt>
                <c:pt idx="854">
                  <c:v>2850</c:v>
                </c:pt>
                <c:pt idx="855">
                  <c:v>2975</c:v>
                </c:pt>
                <c:pt idx="856">
                  <c:v>2950</c:v>
                </c:pt>
                <c:pt idx="857">
                  <c:v>2985</c:v>
                </c:pt>
                <c:pt idx="858">
                  <c:v>3095</c:v>
                </c:pt>
                <c:pt idx="859">
                  <c:v>3150</c:v>
                </c:pt>
                <c:pt idx="860">
                  <c:v>3150</c:v>
                </c:pt>
                <c:pt idx="861">
                  <c:v>3080</c:v>
                </c:pt>
                <c:pt idx="862">
                  <c:v>3105</c:v>
                </c:pt>
                <c:pt idx="863">
                  <c:v>3105</c:v>
                </c:pt>
                <c:pt idx="864">
                  <c:v>3035</c:v>
                </c:pt>
                <c:pt idx="865">
                  <c:v>2935</c:v>
                </c:pt>
                <c:pt idx="866">
                  <c:v>2830</c:v>
                </c:pt>
                <c:pt idx="867">
                  <c:v>2800</c:v>
                </c:pt>
                <c:pt idx="868">
                  <c:v>2645</c:v>
                </c:pt>
                <c:pt idx="869">
                  <c:v>2655</c:v>
                </c:pt>
                <c:pt idx="870">
                  <c:v>2670</c:v>
                </c:pt>
                <c:pt idx="871">
                  <c:v>2650</c:v>
                </c:pt>
                <c:pt idx="872">
                  <c:v>2680</c:v>
                </c:pt>
                <c:pt idx="873">
                  <c:v>2680</c:v>
                </c:pt>
                <c:pt idx="874">
                  <c:v>2670</c:v>
                </c:pt>
                <c:pt idx="875">
                  <c:v>2650</c:v>
                </c:pt>
                <c:pt idx="876">
                  <c:v>2545</c:v>
                </c:pt>
                <c:pt idx="877">
                  <c:v>2465</c:v>
                </c:pt>
                <c:pt idx="878">
                  <c:v>2665</c:v>
                </c:pt>
                <c:pt idx="879">
                  <c:v>2760</c:v>
                </c:pt>
                <c:pt idx="880">
                  <c:v>2705</c:v>
                </c:pt>
                <c:pt idx="881">
                  <c:v>2715</c:v>
                </c:pt>
                <c:pt idx="882">
                  <c:v>2720</c:v>
                </c:pt>
                <c:pt idx="883">
                  <c:v>2635</c:v>
                </c:pt>
                <c:pt idx="884">
                  <c:v>2460</c:v>
                </c:pt>
                <c:pt idx="885">
                  <c:v>2570</c:v>
                </c:pt>
                <c:pt idx="886">
                  <c:v>2555</c:v>
                </c:pt>
                <c:pt idx="887">
                  <c:v>2710</c:v>
                </c:pt>
                <c:pt idx="888">
                  <c:v>2670</c:v>
                </c:pt>
                <c:pt idx="889">
                  <c:v>2765</c:v>
                </c:pt>
                <c:pt idx="890">
                  <c:v>2730</c:v>
                </c:pt>
                <c:pt idx="891">
                  <c:v>2730</c:v>
                </c:pt>
                <c:pt idx="892">
                  <c:v>2890</c:v>
                </c:pt>
                <c:pt idx="893">
                  <c:v>2750</c:v>
                </c:pt>
                <c:pt idx="894">
                  <c:v>2625</c:v>
                </c:pt>
                <c:pt idx="895">
                  <c:v>2710</c:v>
                </c:pt>
                <c:pt idx="896">
                  <c:v>2760</c:v>
                </c:pt>
                <c:pt idx="897">
                  <c:v>2720</c:v>
                </c:pt>
                <c:pt idx="898">
                  <c:v>2685</c:v>
                </c:pt>
                <c:pt idx="899">
                  <c:v>2640</c:v>
                </c:pt>
                <c:pt idx="900">
                  <c:v>2675</c:v>
                </c:pt>
                <c:pt idx="901">
                  <c:v>2660</c:v>
                </c:pt>
                <c:pt idx="902">
                  <c:v>2725</c:v>
                </c:pt>
                <c:pt idx="903">
                  <c:v>2710</c:v>
                </c:pt>
                <c:pt idx="904">
                  <c:v>2685</c:v>
                </c:pt>
                <c:pt idx="905">
                  <c:v>2650</c:v>
                </c:pt>
                <c:pt idx="906">
                  <c:v>2625</c:v>
                </c:pt>
                <c:pt idx="907">
                  <c:v>2660</c:v>
                </c:pt>
                <c:pt idx="908">
                  <c:v>2635</c:v>
                </c:pt>
                <c:pt idx="909">
                  <c:v>2590</c:v>
                </c:pt>
                <c:pt idx="910">
                  <c:v>2590</c:v>
                </c:pt>
                <c:pt idx="911">
                  <c:v>2665</c:v>
                </c:pt>
                <c:pt idx="912">
                  <c:v>2625</c:v>
                </c:pt>
                <c:pt idx="913">
                  <c:v>2940</c:v>
                </c:pt>
                <c:pt idx="914">
                  <c:v>2835</c:v>
                </c:pt>
                <c:pt idx="915">
                  <c:v>2920</c:v>
                </c:pt>
                <c:pt idx="916">
                  <c:v>2940</c:v>
                </c:pt>
                <c:pt idx="917">
                  <c:v>3015</c:v>
                </c:pt>
                <c:pt idx="918">
                  <c:v>3000</c:v>
                </c:pt>
                <c:pt idx="919">
                  <c:v>3050</c:v>
                </c:pt>
                <c:pt idx="920">
                  <c:v>2955</c:v>
                </c:pt>
                <c:pt idx="921">
                  <c:v>2975</c:v>
                </c:pt>
                <c:pt idx="922">
                  <c:v>3060</c:v>
                </c:pt>
                <c:pt idx="923">
                  <c:v>3100</c:v>
                </c:pt>
                <c:pt idx="924">
                  <c:v>3045</c:v>
                </c:pt>
                <c:pt idx="925">
                  <c:v>3110</c:v>
                </c:pt>
                <c:pt idx="926">
                  <c:v>3130</c:v>
                </c:pt>
                <c:pt idx="927">
                  <c:v>3075</c:v>
                </c:pt>
                <c:pt idx="928">
                  <c:v>3080</c:v>
                </c:pt>
                <c:pt idx="929">
                  <c:v>2930</c:v>
                </c:pt>
                <c:pt idx="930">
                  <c:v>2940</c:v>
                </c:pt>
                <c:pt idx="931">
                  <c:v>2800</c:v>
                </c:pt>
                <c:pt idx="932">
                  <c:v>2845</c:v>
                </c:pt>
                <c:pt idx="933">
                  <c:v>2880</c:v>
                </c:pt>
                <c:pt idx="934">
                  <c:v>2870</c:v>
                </c:pt>
                <c:pt idx="935">
                  <c:v>2885</c:v>
                </c:pt>
                <c:pt idx="936">
                  <c:v>2730</c:v>
                </c:pt>
                <c:pt idx="937">
                  <c:v>2755</c:v>
                </c:pt>
                <c:pt idx="938">
                  <c:v>2760</c:v>
                </c:pt>
                <c:pt idx="939">
                  <c:v>2830</c:v>
                </c:pt>
                <c:pt idx="940">
                  <c:v>2790</c:v>
                </c:pt>
                <c:pt idx="941">
                  <c:v>2755</c:v>
                </c:pt>
                <c:pt idx="942">
                  <c:v>2815</c:v>
                </c:pt>
                <c:pt idx="943">
                  <c:v>2800</c:v>
                </c:pt>
                <c:pt idx="944">
                  <c:v>2835</c:v>
                </c:pt>
                <c:pt idx="945">
                  <c:v>2905</c:v>
                </c:pt>
                <c:pt idx="946">
                  <c:v>2870</c:v>
                </c:pt>
                <c:pt idx="947">
                  <c:v>2850</c:v>
                </c:pt>
                <c:pt idx="948">
                  <c:v>2875</c:v>
                </c:pt>
                <c:pt idx="949">
                  <c:v>2890</c:v>
                </c:pt>
                <c:pt idx="950">
                  <c:v>2835</c:v>
                </c:pt>
                <c:pt idx="951">
                  <c:v>2815</c:v>
                </c:pt>
                <c:pt idx="952">
                  <c:v>2865</c:v>
                </c:pt>
                <c:pt idx="953">
                  <c:v>2805</c:v>
                </c:pt>
                <c:pt idx="954">
                  <c:v>2805</c:v>
                </c:pt>
                <c:pt idx="955">
                  <c:v>2750</c:v>
                </c:pt>
                <c:pt idx="956">
                  <c:v>2770</c:v>
                </c:pt>
                <c:pt idx="957">
                  <c:v>2735</c:v>
                </c:pt>
                <c:pt idx="958">
                  <c:v>2690</c:v>
                </c:pt>
                <c:pt idx="959">
                  <c:v>2675</c:v>
                </c:pt>
                <c:pt idx="960">
                  <c:v>2635</c:v>
                </c:pt>
                <c:pt idx="961">
                  <c:v>2620</c:v>
                </c:pt>
                <c:pt idx="962">
                  <c:v>2630</c:v>
                </c:pt>
                <c:pt idx="963">
                  <c:v>2675</c:v>
                </c:pt>
                <c:pt idx="964">
                  <c:v>2640</c:v>
                </c:pt>
                <c:pt idx="965">
                  <c:v>2600</c:v>
                </c:pt>
                <c:pt idx="966">
                  <c:v>2610</c:v>
                </c:pt>
                <c:pt idx="967">
                  <c:v>2600</c:v>
                </c:pt>
                <c:pt idx="968">
                  <c:v>2625</c:v>
                </c:pt>
                <c:pt idx="969">
                  <c:v>2620</c:v>
                </c:pt>
                <c:pt idx="970">
                  <c:v>2640</c:v>
                </c:pt>
              </c:numCache>
            </c:numRef>
          </c:val>
          <c:smooth val="0"/>
        </c:ser>
        <c:ser>
          <c:idx val="1"/>
          <c:order val="1"/>
          <c:tx>
            <c:strRef>
              <c:f>Combined!$D$2</c:f>
              <c:strCache>
                <c:ptCount val="1"/>
                <c:pt idx="0">
                  <c:v>JKSE</c:v>
                </c:pt>
              </c:strCache>
            </c:strRef>
          </c:tx>
          <c:spPr>
            <a:ln w="28575" cap="rnd">
              <a:solidFill>
                <a:schemeClr val="accent3"/>
              </a:solidFill>
              <a:round/>
            </a:ln>
            <a:effectLst/>
          </c:spPr>
          <c:marker>
            <c:symbol val="none"/>
          </c:marker>
          <c:cat>
            <c:numRef>
              <c:f>Combined!$B$3:$B$973</c:f>
              <c:numCache>
                <c:formatCode>m/d/yyyy</c:formatCode>
                <c:ptCount val="971"/>
                <c:pt idx="0">
                  <c:v>40911</c:v>
                </c:pt>
                <c:pt idx="1">
                  <c:v>40912</c:v>
                </c:pt>
                <c:pt idx="2">
                  <c:v>40913</c:v>
                </c:pt>
                <c:pt idx="3">
                  <c:v>40914</c:v>
                </c:pt>
                <c:pt idx="4">
                  <c:v>40917</c:v>
                </c:pt>
                <c:pt idx="5">
                  <c:v>40918</c:v>
                </c:pt>
                <c:pt idx="6">
                  <c:v>40919</c:v>
                </c:pt>
                <c:pt idx="7">
                  <c:v>40920</c:v>
                </c:pt>
                <c:pt idx="8">
                  <c:v>40921</c:v>
                </c:pt>
                <c:pt idx="9">
                  <c:v>40924</c:v>
                </c:pt>
                <c:pt idx="10">
                  <c:v>40925</c:v>
                </c:pt>
                <c:pt idx="11">
                  <c:v>40926</c:v>
                </c:pt>
                <c:pt idx="12">
                  <c:v>40927</c:v>
                </c:pt>
                <c:pt idx="13">
                  <c:v>40928</c:v>
                </c:pt>
                <c:pt idx="14">
                  <c:v>40932</c:v>
                </c:pt>
                <c:pt idx="15">
                  <c:v>40933</c:v>
                </c:pt>
                <c:pt idx="16">
                  <c:v>40934</c:v>
                </c:pt>
                <c:pt idx="17">
                  <c:v>40935</c:v>
                </c:pt>
                <c:pt idx="18">
                  <c:v>40938</c:v>
                </c:pt>
                <c:pt idx="19">
                  <c:v>40939</c:v>
                </c:pt>
                <c:pt idx="20">
                  <c:v>40940</c:v>
                </c:pt>
                <c:pt idx="21">
                  <c:v>40941</c:v>
                </c:pt>
                <c:pt idx="22">
                  <c:v>40942</c:v>
                </c:pt>
                <c:pt idx="23">
                  <c:v>40945</c:v>
                </c:pt>
                <c:pt idx="24">
                  <c:v>40946</c:v>
                </c:pt>
                <c:pt idx="25">
                  <c:v>40947</c:v>
                </c:pt>
                <c:pt idx="26">
                  <c:v>40948</c:v>
                </c:pt>
                <c:pt idx="27">
                  <c:v>40949</c:v>
                </c:pt>
                <c:pt idx="28">
                  <c:v>40952</c:v>
                </c:pt>
                <c:pt idx="29">
                  <c:v>40953</c:v>
                </c:pt>
                <c:pt idx="30">
                  <c:v>40954</c:v>
                </c:pt>
                <c:pt idx="31">
                  <c:v>40955</c:v>
                </c:pt>
                <c:pt idx="32">
                  <c:v>40956</c:v>
                </c:pt>
                <c:pt idx="33">
                  <c:v>40960</c:v>
                </c:pt>
                <c:pt idx="34">
                  <c:v>40961</c:v>
                </c:pt>
                <c:pt idx="35">
                  <c:v>40962</c:v>
                </c:pt>
                <c:pt idx="36">
                  <c:v>40963</c:v>
                </c:pt>
                <c:pt idx="37">
                  <c:v>40966</c:v>
                </c:pt>
                <c:pt idx="38">
                  <c:v>40967</c:v>
                </c:pt>
                <c:pt idx="39">
                  <c:v>40968</c:v>
                </c:pt>
                <c:pt idx="40">
                  <c:v>40969</c:v>
                </c:pt>
                <c:pt idx="41">
                  <c:v>40970</c:v>
                </c:pt>
                <c:pt idx="42">
                  <c:v>40973</c:v>
                </c:pt>
                <c:pt idx="43">
                  <c:v>40974</c:v>
                </c:pt>
                <c:pt idx="44">
                  <c:v>40975</c:v>
                </c:pt>
                <c:pt idx="45">
                  <c:v>40976</c:v>
                </c:pt>
                <c:pt idx="46">
                  <c:v>40977</c:v>
                </c:pt>
                <c:pt idx="47">
                  <c:v>40980</c:v>
                </c:pt>
                <c:pt idx="48">
                  <c:v>40981</c:v>
                </c:pt>
                <c:pt idx="49">
                  <c:v>40982</c:v>
                </c:pt>
                <c:pt idx="50">
                  <c:v>40983</c:v>
                </c:pt>
                <c:pt idx="51">
                  <c:v>40984</c:v>
                </c:pt>
                <c:pt idx="52">
                  <c:v>40987</c:v>
                </c:pt>
                <c:pt idx="53">
                  <c:v>40988</c:v>
                </c:pt>
                <c:pt idx="54">
                  <c:v>40989</c:v>
                </c:pt>
                <c:pt idx="55">
                  <c:v>40990</c:v>
                </c:pt>
                <c:pt idx="56">
                  <c:v>40994</c:v>
                </c:pt>
                <c:pt idx="57">
                  <c:v>40995</c:v>
                </c:pt>
                <c:pt idx="58">
                  <c:v>40996</c:v>
                </c:pt>
                <c:pt idx="59">
                  <c:v>40997</c:v>
                </c:pt>
                <c:pt idx="60">
                  <c:v>40998</c:v>
                </c:pt>
                <c:pt idx="61">
                  <c:v>41001</c:v>
                </c:pt>
                <c:pt idx="62">
                  <c:v>41002</c:v>
                </c:pt>
                <c:pt idx="63">
                  <c:v>41003</c:v>
                </c:pt>
                <c:pt idx="64">
                  <c:v>41004</c:v>
                </c:pt>
                <c:pt idx="65">
                  <c:v>41008</c:v>
                </c:pt>
                <c:pt idx="66">
                  <c:v>41009</c:v>
                </c:pt>
                <c:pt idx="67">
                  <c:v>41010</c:v>
                </c:pt>
                <c:pt idx="68">
                  <c:v>41011</c:v>
                </c:pt>
                <c:pt idx="69">
                  <c:v>41012</c:v>
                </c:pt>
                <c:pt idx="70">
                  <c:v>41015</c:v>
                </c:pt>
                <c:pt idx="71">
                  <c:v>41016</c:v>
                </c:pt>
                <c:pt idx="72">
                  <c:v>41017</c:v>
                </c:pt>
                <c:pt idx="73">
                  <c:v>41018</c:v>
                </c:pt>
                <c:pt idx="74">
                  <c:v>41019</c:v>
                </c:pt>
                <c:pt idx="75">
                  <c:v>41022</c:v>
                </c:pt>
                <c:pt idx="76">
                  <c:v>41023</c:v>
                </c:pt>
                <c:pt idx="77">
                  <c:v>41024</c:v>
                </c:pt>
                <c:pt idx="78">
                  <c:v>41025</c:v>
                </c:pt>
                <c:pt idx="79">
                  <c:v>41026</c:v>
                </c:pt>
                <c:pt idx="80">
                  <c:v>41029</c:v>
                </c:pt>
                <c:pt idx="81">
                  <c:v>41030</c:v>
                </c:pt>
                <c:pt idx="82">
                  <c:v>41031</c:v>
                </c:pt>
                <c:pt idx="83">
                  <c:v>41032</c:v>
                </c:pt>
                <c:pt idx="84">
                  <c:v>41033</c:v>
                </c:pt>
                <c:pt idx="85">
                  <c:v>41036</c:v>
                </c:pt>
                <c:pt idx="86">
                  <c:v>41037</c:v>
                </c:pt>
                <c:pt idx="87">
                  <c:v>41038</c:v>
                </c:pt>
                <c:pt idx="88">
                  <c:v>41039</c:v>
                </c:pt>
                <c:pt idx="89">
                  <c:v>41040</c:v>
                </c:pt>
                <c:pt idx="90">
                  <c:v>41043</c:v>
                </c:pt>
                <c:pt idx="91">
                  <c:v>41044</c:v>
                </c:pt>
                <c:pt idx="92">
                  <c:v>41045</c:v>
                </c:pt>
                <c:pt idx="93">
                  <c:v>41050</c:v>
                </c:pt>
                <c:pt idx="94">
                  <c:v>41051</c:v>
                </c:pt>
                <c:pt idx="95">
                  <c:v>41052</c:v>
                </c:pt>
                <c:pt idx="96">
                  <c:v>41053</c:v>
                </c:pt>
                <c:pt idx="97">
                  <c:v>41054</c:v>
                </c:pt>
                <c:pt idx="98">
                  <c:v>41057</c:v>
                </c:pt>
                <c:pt idx="99">
                  <c:v>41058</c:v>
                </c:pt>
                <c:pt idx="100">
                  <c:v>41059</c:v>
                </c:pt>
                <c:pt idx="101">
                  <c:v>41060</c:v>
                </c:pt>
                <c:pt idx="102">
                  <c:v>41061</c:v>
                </c:pt>
                <c:pt idx="103">
                  <c:v>41064</c:v>
                </c:pt>
                <c:pt idx="104">
                  <c:v>41065</c:v>
                </c:pt>
                <c:pt idx="105">
                  <c:v>41066</c:v>
                </c:pt>
                <c:pt idx="106">
                  <c:v>41067</c:v>
                </c:pt>
                <c:pt idx="107">
                  <c:v>41068</c:v>
                </c:pt>
                <c:pt idx="108">
                  <c:v>41071</c:v>
                </c:pt>
                <c:pt idx="109">
                  <c:v>41072</c:v>
                </c:pt>
                <c:pt idx="110">
                  <c:v>41073</c:v>
                </c:pt>
                <c:pt idx="111">
                  <c:v>41074</c:v>
                </c:pt>
                <c:pt idx="112">
                  <c:v>41075</c:v>
                </c:pt>
                <c:pt idx="113">
                  <c:v>41078</c:v>
                </c:pt>
                <c:pt idx="114">
                  <c:v>41079</c:v>
                </c:pt>
                <c:pt idx="115">
                  <c:v>41080</c:v>
                </c:pt>
                <c:pt idx="116">
                  <c:v>41081</c:v>
                </c:pt>
                <c:pt idx="117">
                  <c:v>41082</c:v>
                </c:pt>
                <c:pt idx="118">
                  <c:v>41085</c:v>
                </c:pt>
                <c:pt idx="119">
                  <c:v>41086</c:v>
                </c:pt>
                <c:pt idx="120">
                  <c:v>41087</c:v>
                </c:pt>
                <c:pt idx="121">
                  <c:v>41088</c:v>
                </c:pt>
                <c:pt idx="122">
                  <c:v>41089</c:v>
                </c:pt>
                <c:pt idx="123">
                  <c:v>41092</c:v>
                </c:pt>
                <c:pt idx="124">
                  <c:v>41093</c:v>
                </c:pt>
                <c:pt idx="125">
                  <c:v>41094</c:v>
                </c:pt>
                <c:pt idx="126">
                  <c:v>41095</c:v>
                </c:pt>
                <c:pt idx="127">
                  <c:v>41096</c:v>
                </c:pt>
                <c:pt idx="128">
                  <c:v>41099</c:v>
                </c:pt>
                <c:pt idx="129">
                  <c:v>41100</c:v>
                </c:pt>
                <c:pt idx="130">
                  <c:v>41101</c:v>
                </c:pt>
                <c:pt idx="131">
                  <c:v>41102</c:v>
                </c:pt>
                <c:pt idx="132">
                  <c:v>41103</c:v>
                </c:pt>
                <c:pt idx="133">
                  <c:v>41106</c:v>
                </c:pt>
                <c:pt idx="134">
                  <c:v>41107</c:v>
                </c:pt>
                <c:pt idx="135">
                  <c:v>41108</c:v>
                </c:pt>
                <c:pt idx="136">
                  <c:v>41109</c:v>
                </c:pt>
                <c:pt idx="137">
                  <c:v>41110</c:v>
                </c:pt>
                <c:pt idx="138">
                  <c:v>41113</c:v>
                </c:pt>
                <c:pt idx="139">
                  <c:v>41114</c:v>
                </c:pt>
                <c:pt idx="140">
                  <c:v>41115</c:v>
                </c:pt>
                <c:pt idx="141">
                  <c:v>41116</c:v>
                </c:pt>
                <c:pt idx="142">
                  <c:v>41117</c:v>
                </c:pt>
                <c:pt idx="143">
                  <c:v>41120</c:v>
                </c:pt>
                <c:pt idx="144">
                  <c:v>41121</c:v>
                </c:pt>
                <c:pt idx="145">
                  <c:v>41122</c:v>
                </c:pt>
                <c:pt idx="146">
                  <c:v>41123</c:v>
                </c:pt>
                <c:pt idx="147">
                  <c:v>41124</c:v>
                </c:pt>
                <c:pt idx="148">
                  <c:v>41127</c:v>
                </c:pt>
                <c:pt idx="149">
                  <c:v>41128</c:v>
                </c:pt>
                <c:pt idx="150">
                  <c:v>41129</c:v>
                </c:pt>
                <c:pt idx="151">
                  <c:v>41130</c:v>
                </c:pt>
                <c:pt idx="152">
                  <c:v>41131</c:v>
                </c:pt>
                <c:pt idx="153">
                  <c:v>41134</c:v>
                </c:pt>
                <c:pt idx="154">
                  <c:v>41135</c:v>
                </c:pt>
                <c:pt idx="155">
                  <c:v>41136</c:v>
                </c:pt>
                <c:pt idx="156">
                  <c:v>41137</c:v>
                </c:pt>
                <c:pt idx="157">
                  <c:v>41144</c:v>
                </c:pt>
                <c:pt idx="158">
                  <c:v>41145</c:v>
                </c:pt>
                <c:pt idx="159">
                  <c:v>41148</c:v>
                </c:pt>
                <c:pt idx="160">
                  <c:v>41149</c:v>
                </c:pt>
                <c:pt idx="161">
                  <c:v>41150</c:v>
                </c:pt>
                <c:pt idx="162">
                  <c:v>41151</c:v>
                </c:pt>
                <c:pt idx="163">
                  <c:v>41152</c:v>
                </c:pt>
                <c:pt idx="164">
                  <c:v>41155</c:v>
                </c:pt>
                <c:pt idx="165">
                  <c:v>41156</c:v>
                </c:pt>
                <c:pt idx="166">
                  <c:v>41157</c:v>
                </c:pt>
                <c:pt idx="167">
                  <c:v>41158</c:v>
                </c:pt>
                <c:pt idx="168">
                  <c:v>41159</c:v>
                </c:pt>
                <c:pt idx="169">
                  <c:v>41162</c:v>
                </c:pt>
                <c:pt idx="170">
                  <c:v>41163</c:v>
                </c:pt>
                <c:pt idx="171">
                  <c:v>41164</c:v>
                </c:pt>
                <c:pt idx="172">
                  <c:v>41165</c:v>
                </c:pt>
                <c:pt idx="173">
                  <c:v>41166</c:v>
                </c:pt>
                <c:pt idx="174">
                  <c:v>41169</c:v>
                </c:pt>
                <c:pt idx="175">
                  <c:v>41170</c:v>
                </c:pt>
                <c:pt idx="176">
                  <c:v>41171</c:v>
                </c:pt>
                <c:pt idx="177">
                  <c:v>41172</c:v>
                </c:pt>
                <c:pt idx="178">
                  <c:v>41173</c:v>
                </c:pt>
                <c:pt idx="179">
                  <c:v>41176</c:v>
                </c:pt>
                <c:pt idx="180">
                  <c:v>41177</c:v>
                </c:pt>
                <c:pt idx="181">
                  <c:v>41178</c:v>
                </c:pt>
                <c:pt idx="182">
                  <c:v>41179</c:v>
                </c:pt>
                <c:pt idx="183">
                  <c:v>41180</c:v>
                </c:pt>
                <c:pt idx="184">
                  <c:v>41183</c:v>
                </c:pt>
                <c:pt idx="185">
                  <c:v>41184</c:v>
                </c:pt>
                <c:pt idx="186">
                  <c:v>41185</c:v>
                </c:pt>
                <c:pt idx="187">
                  <c:v>41186</c:v>
                </c:pt>
                <c:pt idx="188">
                  <c:v>41187</c:v>
                </c:pt>
                <c:pt idx="189">
                  <c:v>41190</c:v>
                </c:pt>
                <c:pt idx="190">
                  <c:v>41191</c:v>
                </c:pt>
                <c:pt idx="191">
                  <c:v>41192</c:v>
                </c:pt>
                <c:pt idx="192">
                  <c:v>41193</c:v>
                </c:pt>
                <c:pt idx="193">
                  <c:v>41194</c:v>
                </c:pt>
                <c:pt idx="194">
                  <c:v>41197</c:v>
                </c:pt>
                <c:pt idx="195">
                  <c:v>41198</c:v>
                </c:pt>
                <c:pt idx="196">
                  <c:v>41199</c:v>
                </c:pt>
                <c:pt idx="197">
                  <c:v>41200</c:v>
                </c:pt>
                <c:pt idx="198">
                  <c:v>41201</c:v>
                </c:pt>
                <c:pt idx="199">
                  <c:v>41204</c:v>
                </c:pt>
                <c:pt idx="200">
                  <c:v>41205</c:v>
                </c:pt>
                <c:pt idx="201">
                  <c:v>41206</c:v>
                </c:pt>
                <c:pt idx="202">
                  <c:v>41207</c:v>
                </c:pt>
                <c:pt idx="203">
                  <c:v>41211</c:v>
                </c:pt>
                <c:pt idx="204">
                  <c:v>41212</c:v>
                </c:pt>
                <c:pt idx="205">
                  <c:v>41213</c:v>
                </c:pt>
                <c:pt idx="206">
                  <c:v>41214</c:v>
                </c:pt>
                <c:pt idx="207">
                  <c:v>41215</c:v>
                </c:pt>
                <c:pt idx="208">
                  <c:v>41218</c:v>
                </c:pt>
                <c:pt idx="209">
                  <c:v>41219</c:v>
                </c:pt>
                <c:pt idx="210">
                  <c:v>41220</c:v>
                </c:pt>
                <c:pt idx="211">
                  <c:v>41221</c:v>
                </c:pt>
                <c:pt idx="212">
                  <c:v>41222</c:v>
                </c:pt>
                <c:pt idx="213">
                  <c:v>41225</c:v>
                </c:pt>
                <c:pt idx="214">
                  <c:v>41226</c:v>
                </c:pt>
                <c:pt idx="215">
                  <c:v>41227</c:v>
                </c:pt>
                <c:pt idx="216">
                  <c:v>41232</c:v>
                </c:pt>
                <c:pt idx="217">
                  <c:v>41233</c:v>
                </c:pt>
                <c:pt idx="218">
                  <c:v>41234</c:v>
                </c:pt>
                <c:pt idx="219">
                  <c:v>41235</c:v>
                </c:pt>
                <c:pt idx="220">
                  <c:v>41236</c:v>
                </c:pt>
                <c:pt idx="221">
                  <c:v>41239</c:v>
                </c:pt>
                <c:pt idx="222">
                  <c:v>41240</c:v>
                </c:pt>
                <c:pt idx="223">
                  <c:v>41241</c:v>
                </c:pt>
                <c:pt idx="224">
                  <c:v>41242</c:v>
                </c:pt>
                <c:pt idx="225">
                  <c:v>41243</c:v>
                </c:pt>
                <c:pt idx="226">
                  <c:v>41246</c:v>
                </c:pt>
                <c:pt idx="227">
                  <c:v>41247</c:v>
                </c:pt>
                <c:pt idx="228">
                  <c:v>41248</c:v>
                </c:pt>
                <c:pt idx="229">
                  <c:v>41249</c:v>
                </c:pt>
                <c:pt idx="230">
                  <c:v>41250</c:v>
                </c:pt>
                <c:pt idx="231">
                  <c:v>41253</c:v>
                </c:pt>
                <c:pt idx="232">
                  <c:v>41254</c:v>
                </c:pt>
                <c:pt idx="233">
                  <c:v>41255</c:v>
                </c:pt>
                <c:pt idx="234">
                  <c:v>41256</c:v>
                </c:pt>
                <c:pt idx="235">
                  <c:v>41257</c:v>
                </c:pt>
                <c:pt idx="236">
                  <c:v>41260</c:v>
                </c:pt>
                <c:pt idx="237">
                  <c:v>41261</c:v>
                </c:pt>
                <c:pt idx="238">
                  <c:v>41262</c:v>
                </c:pt>
                <c:pt idx="239">
                  <c:v>41263</c:v>
                </c:pt>
                <c:pt idx="240">
                  <c:v>41264</c:v>
                </c:pt>
                <c:pt idx="241">
                  <c:v>41269</c:v>
                </c:pt>
                <c:pt idx="242">
                  <c:v>41270</c:v>
                </c:pt>
                <c:pt idx="243">
                  <c:v>41271</c:v>
                </c:pt>
                <c:pt idx="244">
                  <c:v>41276</c:v>
                </c:pt>
                <c:pt idx="245">
                  <c:v>41277</c:v>
                </c:pt>
                <c:pt idx="246">
                  <c:v>41278</c:v>
                </c:pt>
                <c:pt idx="247">
                  <c:v>41281</c:v>
                </c:pt>
                <c:pt idx="248">
                  <c:v>41283</c:v>
                </c:pt>
                <c:pt idx="249">
                  <c:v>41284</c:v>
                </c:pt>
                <c:pt idx="250">
                  <c:v>41285</c:v>
                </c:pt>
                <c:pt idx="251">
                  <c:v>41288</c:v>
                </c:pt>
                <c:pt idx="252">
                  <c:v>41289</c:v>
                </c:pt>
                <c:pt idx="253">
                  <c:v>41290</c:v>
                </c:pt>
                <c:pt idx="254">
                  <c:v>41291</c:v>
                </c:pt>
                <c:pt idx="255">
                  <c:v>41292</c:v>
                </c:pt>
                <c:pt idx="256">
                  <c:v>41295</c:v>
                </c:pt>
                <c:pt idx="257">
                  <c:v>41296</c:v>
                </c:pt>
                <c:pt idx="258">
                  <c:v>41297</c:v>
                </c:pt>
                <c:pt idx="259">
                  <c:v>41299</c:v>
                </c:pt>
                <c:pt idx="260">
                  <c:v>41302</c:v>
                </c:pt>
                <c:pt idx="261">
                  <c:v>41303</c:v>
                </c:pt>
                <c:pt idx="262">
                  <c:v>41304</c:v>
                </c:pt>
                <c:pt idx="263">
                  <c:v>41305</c:v>
                </c:pt>
                <c:pt idx="264">
                  <c:v>41306</c:v>
                </c:pt>
                <c:pt idx="265">
                  <c:v>41309</c:v>
                </c:pt>
                <c:pt idx="266">
                  <c:v>41310</c:v>
                </c:pt>
                <c:pt idx="267">
                  <c:v>41311</c:v>
                </c:pt>
                <c:pt idx="268">
                  <c:v>41312</c:v>
                </c:pt>
                <c:pt idx="269">
                  <c:v>41313</c:v>
                </c:pt>
                <c:pt idx="270">
                  <c:v>41316</c:v>
                </c:pt>
                <c:pt idx="271">
                  <c:v>41317</c:v>
                </c:pt>
                <c:pt idx="272">
                  <c:v>41318</c:v>
                </c:pt>
                <c:pt idx="273">
                  <c:v>41320</c:v>
                </c:pt>
                <c:pt idx="274">
                  <c:v>41323</c:v>
                </c:pt>
                <c:pt idx="275">
                  <c:v>41324</c:v>
                </c:pt>
                <c:pt idx="276">
                  <c:v>41325</c:v>
                </c:pt>
                <c:pt idx="277">
                  <c:v>41326</c:v>
                </c:pt>
                <c:pt idx="278">
                  <c:v>41327</c:v>
                </c:pt>
                <c:pt idx="279">
                  <c:v>41330</c:v>
                </c:pt>
                <c:pt idx="280">
                  <c:v>41331</c:v>
                </c:pt>
                <c:pt idx="281">
                  <c:v>41332</c:v>
                </c:pt>
                <c:pt idx="282">
                  <c:v>41333</c:v>
                </c:pt>
                <c:pt idx="283">
                  <c:v>41334</c:v>
                </c:pt>
                <c:pt idx="284">
                  <c:v>41338</c:v>
                </c:pt>
                <c:pt idx="285">
                  <c:v>41339</c:v>
                </c:pt>
                <c:pt idx="286">
                  <c:v>41340</c:v>
                </c:pt>
                <c:pt idx="287">
                  <c:v>41341</c:v>
                </c:pt>
                <c:pt idx="288">
                  <c:v>41344</c:v>
                </c:pt>
                <c:pt idx="289">
                  <c:v>41346</c:v>
                </c:pt>
                <c:pt idx="290">
                  <c:v>41347</c:v>
                </c:pt>
                <c:pt idx="291">
                  <c:v>41348</c:v>
                </c:pt>
                <c:pt idx="292">
                  <c:v>41351</c:v>
                </c:pt>
                <c:pt idx="293">
                  <c:v>41352</c:v>
                </c:pt>
                <c:pt idx="294">
                  <c:v>41353</c:v>
                </c:pt>
                <c:pt idx="295">
                  <c:v>41354</c:v>
                </c:pt>
                <c:pt idx="296">
                  <c:v>41355</c:v>
                </c:pt>
                <c:pt idx="297">
                  <c:v>41358</c:v>
                </c:pt>
                <c:pt idx="298">
                  <c:v>41359</c:v>
                </c:pt>
                <c:pt idx="299">
                  <c:v>41360</c:v>
                </c:pt>
                <c:pt idx="300">
                  <c:v>41361</c:v>
                </c:pt>
                <c:pt idx="301">
                  <c:v>41365</c:v>
                </c:pt>
                <c:pt idx="302">
                  <c:v>41366</c:v>
                </c:pt>
                <c:pt idx="303">
                  <c:v>41367</c:v>
                </c:pt>
                <c:pt idx="304">
                  <c:v>41368</c:v>
                </c:pt>
                <c:pt idx="305">
                  <c:v>41369</c:v>
                </c:pt>
                <c:pt idx="306">
                  <c:v>41372</c:v>
                </c:pt>
                <c:pt idx="307">
                  <c:v>41373</c:v>
                </c:pt>
                <c:pt idx="308">
                  <c:v>41374</c:v>
                </c:pt>
                <c:pt idx="309">
                  <c:v>41375</c:v>
                </c:pt>
                <c:pt idx="310">
                  <c:v>41376</c:v>
                </c:pt>
                <c:pt idx="311">
                  <c:v>41379</c:v>
                </c:pt>
                <c:pt idx="312">
                  <c:v>41381</c:v>
                </c:pt>
                <c:pt idx="313">
                  <c:v>41382</c:v>
                </c:pt>
                <c:pt idx="314">
                  <c:v>41383</c:v>
                </c:pt>
                <c:pt idx="315">
                  <c:v>41386</c:v>
                </c:pt>
                <c:pt idx="316">
                  <c:v>41387</c:v>
                </c:pt>
                <c:pt idx="317">
                  <c:v>41388</c:v>
                </c:pt>
                <c:pt idx="318">
                  <c:v>41389</c:v>
                </c:pt>
                <c:pt idx="319">
                  <c:v>41390</c:v>
                </c:pt>
                <c:pt idx="320">
                  <c:v>41393</c:v>
                </c:pt>
                <c:pt idx="321">
                  <c:v>41394</c:v>
                </c:pt>
                <c:pt idx="322">
                  <c:v>41395</c:v>
                </c:pt>
                <c:pt idx="323">
                  <c:v>41396</c:v>
                </c:pt>
                <c:pt idx="324">
                  <c:v>41397</c:v>
                </c:pt>
                <c:pt idx="325">
                  <c:v>41400</c:v>
                </c:pt>
                <c:pt idx="326">
                  <c:v>41401</c:v>
                </c:pt>
                <c:pt idx="327">
                  <c:v>41402</c:v>
                </c:pt>
                <c:pt idx="328">
                  <c:v>41404</c:v>
                </c:pt>
                <c:pt idx="329">
                  <c:v>41407</c:v>
                </c:pt>
                <c:pt idx="330">
                  <c:v>41408</c:v>
                </c:pt>
                <c:pt idx="331">
                  <c:v>41409</c:v>
                </c:pt>
                <c:pt idx="332">
                  <c:v>41410</c:v>
                </c:pt>
                <c:pt idx="333">
                  <c:v>41411</c:v>
                </c:pt>
                <c:pt idx="334">
                  <c:v>41414</c:v>
                </c:pt>
                <c:pt idx="335">
                  <c:v>41415</c:v>
                </c:pt>
                <c:pt idx="336">
                  <c:v>41416</c:v>
                </c:pt>
                <c:pt idx="337">
                  <c:v>41417</c:v>
                </c:pt>
                <c:pt idx="338">
                  <c:v>41418</c:v>
                </c:pt>
                <c:pt idx="339">
                  <c:v>41421</c:v>
                </c:pt>
                <c:pt idx="340">
                  <c:v>41422</c:v>
                </c:pt>
                <c:pt idx="341">
                  <c:v>41423</c:v>
                </c:pt>
                <c:pt idx="342">
                  <c:v>41424</c:v>
                </c:pt>
                <c:pt idx="343">
                  <c:v>41425</c:v>
                </c:pt>
                <c:pt idx="344">
                  <c:v>41428</c:v>
                </c:pt>
                <c:pt idx="345">
                  <c:v>41429</c:v>
                </c:pt>
                <c:pt idx="346">
                  <c:v>41430</c:v>
                </c:pt>
                <c:pt idx="347">
                  <c:v>41432</c:v>
                </c:pt>
                <c:pt idx="348">
                  <c:v>41435</c:v>
                </c:pt>
                <c:pt idx="349">
                  <c:v>41436</c:v>
                </c:pt>
                <c:pt idx="350">
                  <c:v>41437</c:v>
                </c:pt>
                <c:pt idx="351">
                  <c:v>41438</c:v>
                </c:pt>
                <c:pt idx="352">
                  <c:v>41439</c:v>
                </c:pt>
                <c:pt idx="353">
                  <c:v>41442</c:v>
                </c:pt>
                <c:pt idx="354">
                  <c:v>41443</c:v>
                </c:pt>
                <c:pt idx="355">
                  <c:v>41444</c:v>
                </c:pt>
                <c:pt idx="356">
                  <c:v>41445</c:v>
                </c:pt>
                <c:pt idx="357">
                  <c:v>41446</c:v>
                </c:pt>
                <c:pt idx="358">
                  <c:v>41449</c:v>
                </c:pt>
                <c:pt idx="359">
                  <c:v>41450</c:v>
                </c:pt>
                <c:pt idx="360">
                  <c:v>41451</c:v>
                </c:pt>
                <c:pt idx="361">
                  <c:v>41452</c:v>
                </c:pt>
                <c:pt idx="362">
                  <c:v>41453</c:v>
                </c:pt>
                <c:pt idx="363">
                  <c:v>41456</c:v>
                </c:pt>
                <c:pt idx="364">
                  <c:v>41457</c:v>
                </c:pt>
                <c:pt idx="365">
                  <c:v>41458</c:v>
                </c:pt>
                <c:pt idx="366">
                  <c:v>41459</c:v>
                </c:pt>
                <c:pt idx="367">
                  <c:v>41460</c:v>
                </c:pt>
                <c:pt idx="368">
                  <c:v>41463</c:v>
                </c:pt>
                <c:pt idx="369">
                  <c:v>41464</c:v>
                </c:pt>
                <c:pt idx="370">
                  <c:v>41465</c:v>
                </c:pt>
                <c:pt idx="371">
                  <c:v>41467</c:v>
                </c:pt>
                <c:pt idx="372">
                  <c:v>41470</c:v>
                </c:pt>
                <c:pt idx="373">
                  <c:v>41471</c:v>
                </c:pt>
                <c:pt idx="374">
                  <c:v>41472</c:v>
                </c:pt>
                <c:pt idx="375">
                  <c:v>41473</c:v>
                </c:pt>
                <c:pt idx="376">
                  <c:v>41474</c:v>
                </c:pt>
                <c:pt idx="377">
                  <c:v>41477</c:v>
                </c:pt>
                <c:pt idx="378">
                  <c:v>41478</c:v>
                </c:pt>
                <c:pt idx="379">
                  <c:v>41479</c:v>
                </c:pt>
                <c:pt idx="380">
                  <c:v>41480</c:v>
                </c:pt>
                <c:pt idx="381">
                  <c:v>41481</c:v>
                </c:pt>
                <c:pt idx="382">
                  <c:v>41484</c:v>
                </c:pt>
                <c:pt idx="383">
                  <c:v>41485</c:v>
                </c:pt>
                <c:pt idx="384">
                  <c:v>41486</c:v>
                </c:pt>
                <c:pt idx="385">
                  <c:v>41487</c:v>
                </c:pt>
                <c:pt idx="386">
                  <c:v>41488</c:v>
                </c:pt>
                <c:pt idx="387">
                  <c:v>41495</c:v>
                </c:pt>
                <c:pt idx="388">
                  <c:v>41498</c:v>
                </c:pt>
                <c:pt idx="389">
                  <c:v>41499</c:v>
                </c:pt>
                <c:pt idx="390">
                  <c:v>41500</c:v>
                </c:pt>
                <c:pt idx="391">
                  <c:v>41501</c:v>
                </c:pt>
                <c:pt idx="392">
                  <c:v>41502</c:v>
                </c:pt>
                <c:pt idx="393">
                  <c:v>41505</c:v>
                </c:pt>
                <c:pt idx="394">
                  <c:v>41506</c:v>
                </c:pt>
                <c:pt idx="395">
                  <c:v>41507</c:v>
                </c:pt>
                <c:pt idx="396">
                  <c:v>41508</c:v>
                </c:pt>
                <c:pt idx="397">
                  <c:v>41509</c:v>
                </c:pt>
                <c:pt idx="398">
                  <c:v>41512</c:v>
                </c:pt>
                <c:pt idx="399">
                  <c:v>41513</c:v>
                </c:pt>
                <c:pt idx="400">
                  <c:v>41514</c:v>
                </c:pt>
                <c:pt idx="401">
                  <c:v>41515</c:v>
                </c:pt>
                <c:pt idx="402">
                  <c:v>41516</c:v>
                </c:pt>
                <c:pt idx="403">
                  <c:v>41519</c:v>
                </c:pt>
                <c:pt idx="404">
                  <c:v>41520</c:v>
                </c:pt>
                <c:pt idx="405">
                  <c:v>41521</c:v>
                </c:pt>
                <c:pt idx="406">
                  <c:v>41522</c:v>
                </c:pt>
                <c:pt idx="407">
                  <c:v>41523</c:v>
                </c:pt>
                <c:pt idx="408">
                  <c:v>41526</c:v>
                </c:pt>
                <c:pt idx="409">
                  <c:v>41527</c:v>
                </c:pt>
                <c:pt idx="410">
                  <c:v>41528</c:v>
                </c:pt>
                <c:pt idx="411">
                  <c:v>41529</c:v>
                </c:pt>
                <c:pt idx="412">
                  <c:v>41530</c:v>
                </c:pt>
                <c:pt idx="413">
                  <c:v>41533</c:v>
                </c:pt>
                <c:pt idx="414">
                  <c:v>41534</c:v>
                </c:pt>
                <c:pt idx="415">
                  <c:v>41535</c:v>
                </c:pt>
                <c:pt idx="416">
                  <c:v>41536</c:v>
                </c:pt>
                <c:pt idx="417">
                  <c:v>41537</c:v>
                </c:pt>
                <c:pt idx="418">
                  <c:v>41540</c:v>
                </c:pt>
                <c:pt idx="419">
                  <c:v>41541</c:v>
                </c:pt>
                <c:pt idx="420">
                  <c:v>41542</c:v>
                </c:pt>
                <c:pt idx="421">
                  <c:v>41543</c:v>
                </c:pt>
                <c:pt idx="422">
                  <c:v>41544</c:v>
                </c:pt>
                <c:pt idx="423">
                  <c:v>41547</c:v>
                </c:pt>
                <c:pt idx="424">
                  <c:v>41548</c:v>
                </c:pt>
                <c:pt idx="425">
                  <c:v>41549</c:v>
                </c:pt>
                <c:pt idx="426">
                  <c:v>41550</c:v>
                </c:pt>
                <c:pt idx="427">
                  <c:v>41551</c:v>
                </c:pt>
                <c:pt idx="428">
                  <c:v>41554</c:v>
                </c:pt>
                <c:pt idx="429">
                  <c:v>41555</c:v>
                </c:pt>
                <c:pt idx="430">
                  <c:v>41556</c:v>
                </c:pt>
                <c:pt idx="431">
                  <c:v>41557</c:v>
                </c:pt>
                <c:pt idx="432">
                  <c:v>41558</c:v>
                </c:pt>
                <c:pt idx="433">
                  <c:v>41563</c:v>
                </c:pt>
                <c:pt idx="434">
                  <c:v>41564</c:v>
                </c:pt>
                <c:pt idx="435">
                  <c:v>41565</c:v>
                </c:pt>
                <c:pt idx="436">
                  <c:v>41568</c:v>
                </c:pt>
                <c:pt idx="437">
                  <c:v>41569</c:v>
                </c:pt>
                <c:pt idx="438">
                  <c:v>41570</c:v>
                </c:pt>
                <c:pt idx="439">
                  <c:v>41571</c:v>
                </c:pt>
                <c:pt idx="440">
                  <c:v>41572</c:v>
                </c:pt>
                <c:pt idx="441">
                  <c:v>41575</c:v>
                </c:pt>
                <c:pt idx="442">
                  <c:v>41576</c:v>
                </c:pt>
                <c:pt idx="443">
                  <c:v>41577</c:v>
                </c:pt>
                <c:pt idx="444">
                  <c:v>41578</c:v>
                </c:pt>
                <c:pt idx="445">
                  <c:v>41579</c:v>
                </c:pt>
                <c:pt idx="446">
                  <c:v>41582</c:v>
                </c:pt>
                <c:pt idx="447">
                  <c:v>41584</c:v>
                </c:pt>
                <c:pt idx="448">
                  <c:v>41585</c:v>
                </c:pt>
                <c:pt idx="449">
                  <c:v>41586</c:v>
                </c:pt>
                <c:pt idx="450">
                  <c:v>41589</c:v>
                </c:pt>
                <c:pt idx="451">
                  <c:v>41590</c:v>
                </c:pt>
                <c:pt idx="452">
                  <c:v>41591</c:v>
                </c:pt>
                <c:pt idx="453">
                  <c:v>41592</c:v>
                </c:pt>
                <c:pt idx="454">
                  <c:v>41593</c:v>
                </c:pt>
                <c:pt idx="455">
                  <c:v>41596</c:v>
                </c:pt>
                <c:pt idx="456">
                  <c:v>41597</c:v>
                </c:pt>
                <c:pt idx="457">
                  <c:v>41598</c:v>
                </c:pt>
                <c:pt idx="458">
                  <c:v>41599</c:v>
                </c:pt>
                <c:pt idx="459">
                  <c:v>41600</c:v>
                </c:pt>
                <c:pt idx="460">
                  <c:v>41603</c:v>
                </c:pt>
                <c:pt idx="461">
                  <c:v>41604</c:v>
                </c:pt>
                <c:pt idx="462">
                  <c:v>41605</c:v>
                </c:pt>
                <c:pt idx="463">
                  <c:v>41606</c:v>
                </c:pt>
                <c:pt idx="464">
                  <c:v>41607</c:v>
                </c:pt>
                <c:pt idx="465">
                  <c:v>41610</c:v>
                </c:pt>
                <c:pt idx="466">
                  <c:v>41611</c:v>
                </c:pt>
                <c:pt idx="467">
                  <c:v>41612</c:v>
                </c:pt>
                <c:pt idx="468">
                  <c:v>41613</c:v>
                </c:pt>
                <c:pt idx="469">
                  <c:v>41614</c:v>
                </c:pt>
                <c:pt idx="470">
                  <c:v>41617</c:v>
                </c:pt>
                <c:pt idx="471">
                  <c:v>41618</c:v>
                </c:pt>
                <c:pt idx="472">
                  <c:v>41619</c:v>
                </c:pt>
                <c:pt idx="473">
                  <c:v>41620</c:v>
                </c:pt>
                <c:pt idx="474">
                  <c:v>41621</c:v>
                </c:pt>
                <c:pt idx="475">
                  <c:v>41624</c:v>
                </c:pt>
                <c:pt idx="476">
                  <c:v>41625</c:v>
                </c:pt>
                <c:pt idx="477">
                  <c:v>41626</c:v>
                </c:pt>
                <c:pt idx="478">
                  <c:v>41627</c:v>
                </c:pt>
                <c:pt idx="479">
                  <c:v>41628</c:v>
                </c:pt>
                <c:pt idx="480">
                  <c:v>41631</c:v>
                </c:pt>
                <c:pt idx="481">
                  <c:v>41632</c:v>
                </c:pt>
                <c:pt idx="482">
                  <c:v>41635</c:v>
                </c:pt>
                <c:pt idx="483">
                  <c:v>41638</c:v>
                </c:pt>
                <c:pt idx="484">
                  <c:v>41641</c:v>
                </c:pt>
                <c:pt idx="485">
                  <c:v>41642</c:v>
                </c:pt>
                <c:pt idx="486">
                  <c:v>41645</c:v>
                </c:pt>
                <c:pt idx="487">
                  <c:v>41646</c:v>
                </c:pt>
                <c:pt idx="488">
                  <c:v>41647</c:v>
                </c:pt>
                <c:pt idx="489">
                  <c:v>41648</c:v>
                </c:pt>
                <c:pt idx="490">
                  <c:v>41649</c:v>
                </c:pt>
                <c:pt idx="491">
                  <c:v>41652</c:v>
                </c:pt>
                <c:pt idx="492">
                  <c:v>41654</c:v>
                </c:pt>
                <c:pt idx="493">
                  <c:v>41655</c:v>
                </c:pt>
                <c:pt idx="494">
                  <c:v>41656</c:v>
                </c:pt>
                <c:pt idx="495">
                  <c:v>41659</c:v>
                </c:pt>
                <c:pt idx="496">
                  <c:v>41660</c:v>
                </c:pt>
                <c:pt idx="497">
                  <c:v>41661</c:v>
                </c:pt>
                <c:pt idx="498">
                  <c:v>41662</c:v>
                </c:pt>
                <c:pt idx="499">
                  <c:v>41663</c:v>
                </c:pt>
                <c:pt idx="500">
                  <c:v>41666</c:v>
                </c:pt>
                <c:pt idx="501">
                  <c:v>41667</c:v>
                </c:pt>
                <c:pt idx="502">
                  <c:v>41668</c:v>
                </c:pt>
                <c:pt idx="503">
                  <c:v>41669</c:v>
                </c:pt>
                <c:pt idx="504">
                  <c:v>41673</c:v>
                </c:pt>
                <c:pt idx="505">
                  <c:v>41674</c:v>
                </c:pt>
                <c:pt idx="506">
                  <c:v>41675</c:v>
                </c:pt>
                <c:pt idx="507">
                  <c:v>41676</c:v>
                </c:pt>
                <c:pt idx="508">
                  <c:v>41677</c:v>
                </c:pt>
                <c:pt idx="509">
                  <c:v>41680</c:v>
                </c:pt>
                <c:pt idx="510">
                  <c:v>41681</c:v>
                </c:pt>
                <c:pt idx="511">
                  <c:v>41682</c:v>
                </c:pt>
                <c:pt idx="512">
                  <c:v>41683</c:v>
                </c:pt>
                <c:pt idx="513">
                  <c:v>41684</c:v>
                </c:pt>
                <c:pt idx="514">
                  <c:v>41687</c:v>
                </c:pt>
                <c:pt idx="515">
                  <c:v>41688</c:v>
                </c:pt>
                <c:pt idx="516">
                  <c:v>41689</c:v>
                </c:pt>
                <c:pt idx="517">
                  <c:v>41690</c:v>
                </c:pt>
                <c:pt idx="518">
                  <c:v>41691</c:v>
                </c:pt>
                <c:pt idx="519">
                  <c:v>41694</c:v>
                </c:pt>
                <c:pt idx="520">
                  <c:v>41695</c:v>
                </c:pt>
                <c:pt idx="521">
                  <c:v>41696</c:v>
                </c:pt>
                <c:pt idx="522">
                  <c:v>41697</c:v>
                </c:pt>
                <c:pt idx="523">
                  <c:v>41698</c:v>
                </c:pt>
                <c:pt idx="524">
                  <c:v>41701</c:v>
                </c:pt>
                <c:pt idx="525">
                  <c:v>41702</c:v>
                </c:pt>
                <c:pt idx="526">
                  <c:v>41703</c:v>
                </c:pt>
                <c:pt idx="527">
                  <c:v>41704</c:v>
                </c:pt>
                <c:pt idx="528">
                  <c:v>41705</c:v>
                </c:pt>
                <c:pt idx="529">
                  <c:v>41708</c:v>
                </c:pt>
                <c:pt idx="530">
                  <c:v>41709</c:v>
                </c:pt>
                <c:pt idx="531">
                  <c:v>41710</c:v>
                </c:pt>
                <c:pt idx="532">
                  <c:v>41711</c:v>
                </c:pt>
                <c:pt idx="533">
                  <c:v>41712</c:v>
                </c:pt>
                <c:pt idx="534">
                  <c:v>41715</c:v>
                </c:pt>
                <c:pt idx="535">
                  <c:v>41716</c:v>
                </c:pt>
                <c:pt idx="536">
                  <c:v>41717</c:v>
                </c:pt>
                <c:pt idx="537">
                  <c:v>41718</c:v>
                </c:pt>
                <c:pt idx="538">
                  <c:v>41719</c:v>
                </c:pt>
                <c:pt idx="539">
                  <c:v>41722</c:v>
                </c:pt>
                <c:pt idx="540">
                  <c:v>41723</c:v>
                </c:pt>
                <c:pt idx="541">
                  <c:v>41724</c:v>
                </c:pt>
                <c:pt idx="542">
                  <c:v>41725</c:v>
                </c:pt>
                <c:pt idx="543">
                  <c:v>41726</c:v>
                </c:pt>
                <c:pt idx="544">
                  <c:v>41730</c:v>
                </c:pt>
                <c:pt idx="545">
                  <c:v>41731</c:v>
                </c:pt>
                <c:pt idx="546">
                  <c:v>41732</c:v>
                </c:pt>
                <c:pt idx="547">
                  <c:v>41733</c:v>
                </c:pt>
                <c:pt idx="548">
                  <c:v>41736</c:v>
                </c:pt>
                <c:pt idx="549">
                  <c:v>41737</c:v>
                </c:pt>
                <c:pt idx="550">
                  <c:v>41738</c:v>
                </c:pt>
                <c:pt idx="551">
                  <c:v>41739</c:v>
                </c:pt>
                <c:pt idx="552">
                  <c:v>41740</c:v>
                </c:pt>
                <c:pt idx="553">
                  <c:v>41743</c:v>
                </c:pt>
                <c:pt idx="554">
                  <c:v>41744</c:v>
                </c:pt>
                <c:pt idx="555">
                  <c:v>41745</c:v>
                </c:pt>
                <c:pt idx="556">
                  <c:v>41746</c:v>
                </c:pt>
                <c:pt idx="557">
                  <c:v>41750</c:v>
                </c:pt>
                <c:pt idx="558">
                  <c:v>41751</c:v>
                </c:pt>
                <c:pt idx="559">
                  <c:v>41752</c:v>
                </c:pt>
                <c:pt idx="560">
                  <c:v>41753</c:v>
                </c:pt>
                <c:pt idx="561">
                  <c:v>41754</c:v>
                </c:pt>
                <c:pt idx="562">
                  <c:v>41757</c:v>
                </c:pt>
                <c:pt idx="563">
                  <c:v>41758</c:v>
                </c:pt>
                <c:pt idx="564">
                  <c:v>41759</c:v>
                </c:pt>
                <c:pt idx="565">
                  <c:v>41761</c:v>
                </c:pt>
                <c:pt idx="566">
                  <c:v>41764</c:v>
                </c:pt>
                <c:pt idx="567">
                  <c:v>41765</c:v>
                </c:pt>
                <c:pt idx="568">
                  <c:v>41766</c:v>
                </c:pt>
                <c:pt idx="569">
                  <c:v>41767</c:v>
                </c:pt>
                <c:pt idx="570">
                  <c:v>41768</c:v>
                </c:pt>
                <c:pt idx="571">
                  <c:v>41771</c:v>
                </c:pt>
                <c:pt idx="572">
                  <c:v>41772</c:v>
                </c:pt>
                <c:pt idx="573">
                  <c:v>41773</c:v>
                </c:pt>
                <c:pt idx="574">
                  <c:v>41775</c:v>
                </c:pt>
                <c:pt idx="575">
                  <c:v>41778</c:v>
                </c:pt>
                <c:pt idx="576">
                  <c:v>41779</c:v>
                </c:pt>
                <c:pt idx="577">
                  <c:v>41780</c:v>
                </c:pt>
                <c:pt idx="578">
                  <c:v>41781</c:v>
                </c:pt>
                <c:pt idx="579">
                  <c:v>41782</c:v>
                </c:pt>
                <c:pt idx="580">
                  <c:v>41785</c:v>
                </c:pt>
                <c:pt idx="581">
                  <c:v>41787</c:v>
                </c:pt>
                <c:pt idx="582">
                  <c:v>41789</c:v>
                </c:pt>
                <c:pt idx="583">
                  <c:v>41792</c:v>
                </c:pt>
                <c:pt idx="584">
                  <c:v>41793</c:v>
                </c:pt>
                <c:pt idx="585">
                  <c:v>41794</c:v>
                </c:pt>
                <c:pt idx="586">
                  <c:v>41795</c:v>
                </c:pt>
                <c:pt idx="587">
                  <c:v>41796</c:v>
                </c:pt>
                <c:pt idx="588">
                  <c:v>41799</c:v>
                </c:pt>
                <c:pt idx="589">
                  <c:v>41800</c:v>
                </c:pt>
                <c:pt idx="590">
                  <c:v>41801</c:v>
                </c:pt>
                <c:pt idx="591">
                  <c:v>41802</c:v>
                </c:pt>
                <c:pt idx="592">
                  <c:v>41803</c:v>
                </c:pt>
                <c:pt idx="593">
                  <c:v>41806</c:v>
                </c:pt>
                <c:pt idx="594">
                  <c:v>41807</c:v>
                </c:pt>
                <c:pt idx="595">
                  <c:v>41808</c:v>
                </c:pt>
                <c:pt idx="596">
                  <c:v>41809</c:v>
                </c:pt>
                <c:pt idx="597">
                  <c:v>41810</c:v>
                </c:pt>
                <c:pt idx="598">
                  <c:v>41813</c:v>
                </c:pt>
                <c:pt idx="599">
                  <c:v>41814</c:v>
                </c:pt>
                <c:pt idx="600">
                  <c:v>41815</c:v>
                </c:pt>
                <c:pt idx="601">
                  <c:v>41816</c:v>
                </c:pt>
                <c:pt idx="602">
                  <c:v>41817</c:v>
                </c:pt>
                <c:pt idx="603">
                  <c:v>41820</c:v>
                </c:pt>
                <c:pt idx="604">
                  <c:v>41821</c:v>
                </c:pt>
                <c:pt idx="605">
                  <c:v>41822</c:v>
                </c:pt>
                <c:pt idx="606">
                  <c:v>41823</c:v>
                </c:pt>
                <c:pt idx="607">
                  <c:v>41824</c:v>
                </c:pt>
                <c:pt idx="608">
                  <c:v>41827</c:v>
                </c:pt>
                <c:pt idx="609">
                  <c:v>41828</c:v>
                </c:pt>
                <c:pt idx="610">
                  <c:v>41830</c:v>
                </c:pt>
                <c:pt idx="611">
                  <c:v>41831</c:v>
                </c:pt>
                <c:pt idx="612">
                  <c:v>41834</c:v>
                </c:pt>
                <c:pt idx="613">
                  <c:v>41835</c:v>
                </c:pt>
                <c:pt idx="614">
                  <c:v>41836</c:v>
                </c:pt>
                <c:pt idx="615">
                  <c:v>41837</c:v>
                </c:pt>
                <c:pt idx="616">
                  <c:v>41838</c:v>
                </c:pt>
                <c:pt idx="617">
                  <c:v>41841</c:v>
                </c:pt>
                <c:pt idx="618">
                  <c:v>41842</c:v>
                </c:pt>
                <c:pt idx="619">
                  <c:v>41843</c:v>
                </c:pt>
                <c:pt idx="620">
                  <c:v>41844</c:v>
                </c:pt>
                <c:pt idx="621">
                  <c:v>41845</c:v>
                </c:pt>
                <c:pt idx="622">
                  <c:v>41855</c:v>
                </c:pt>
                <c:pt idx="623">
                  <c:v>41856</c:v>
                </c:pt>
                <c:pt idx="624">
                  <c:v>41857</c:v>
                </c:pt>
                <c:pt idx="625">
                  <c:v>41858</c:v>
                </c:pt>
                <c:pt idx="626">
                  <c:v>41859</c:v>
                </c:pt>
                <c:pt idx="627">
                  <c:v>41862</c:v>
                </c:pt>
                <c:pt idx="628">
                  <c:v>41863</c:v>
                </c:pt>
                <c:pt idx="629">
                  <c:v>41864</c:v>
                </c:pt>
                <c:pt idx="630">
                  <c:v>41865</c:v>
                </c:pt>
                <c:pt idx="631">
                  <c:v>41866</c:v>
                </c:pt>
                <c:pt idx="632">
                  <c:v>41869</c:v>
                </c:pt>
                <c:pt idx="633">
                  <c:v>41870</c:v>
                </c:pt>
                <c:pt idx="634">
                  <c:v>41871</c:v>
                </c:pt>
                <c:pt idx="635">
                  <c:v>41872</c:v>
                </c:pt>
                <c:pt idx="636">
                  <c:v>41873</c:v>
                </c:pt>
                <c:pt idx="637">
                  <c:v>41876</c:v>
                </c:pt>
                <c:pt idx="638">
                  <c:v>41877</c:v>
                </c:pt>
                <c:pt idx="639">
                  <c:v>41878</c:v>
                </c:pt>
                <c:pt idx="640">
                  <c:v>41879</c:v>
                </c:pt>
                <c:pt idx="641">
                  <c:v>41880</c:v>
                </c:pt>
                <c:pt idx="642">
                  <c:v>41883</c:v>
                </c:pt>
                <c:pt idx="643">
                  <c:v>41884</c:v>
                </c:pt>
                <c:pt idx="644">
                  <c:v>41885</c:v>
                </c:pt>
                <c:pt idx="645">
                  <c:v>41886</c:v>
                </c:pt>
                <c:pt idx="646">
                  <c:v>41887</c:v>
                </c:pt>
                <c:pt idx="647">
                  <c:v>41890</c:v>
                </c:pt>
                <c:pt idx="648">
                  <c:v>41891</c:v>
                </c:pt>
                <c:pt idx="649">
                  <c:v>41892</c:v>
                </c:pt>
                <c:pt idx="650">
                  <c:v>41893</c:v>
                </c:pt>
                <c:pt idx="651">
                  <c:v>41894</c:v>
                </c:pt>
                <c:pt idx="652">
                  <c:v>41897</c:v>
                </c:pt>
                <c:pt idx="653">
                  <c:v>41898</c:v>
                </c:pt>
                <c:pt idx="654">
                  <c:v>41899</c:v>
                </c:pt>
                <c:pt idx="655">
                  <c:v>41900</c:v>
                </c:pt>
                <c:pt idx="656">
                  <c:v>41901</c:v>
                </c:pt>
                <c:pt idx="657">
                  <c:v>41904</c:v>
                </c:pt>
                <c:pt idx="658">
                  <c:v>41905</c:v>
                </c:pt>
                <c:pt idx="659">
                  <c:v>41906</c:v>
                </c:pt>
                <c:pt idx="660">
                  <c:v>41907</c:v>
                </c:pt>
                <c:pt idx="661">
                  <c:v>41908</c:v>
                </c:pt>
                <c:pt idx="662">
                  <c:v>41911</c:v>
                </c:pt>
                <c:pt idx="663">
                  <c:v>41912</c:v>
                </c:pt>
                <c:pt idx="664">
                  <c:v>41913</c:v>
                </c:pt>
                <c:pt idx="665">
                  <c:v>41914</c:v>
                </c:pt>
                <c:pt idx="666">
                  <c:v>41915</c:v>
                </c:pt>
                <c:pt idx="667">
                  <c:v>41918</c:v>
                </c:pt>
                <c:pt idx="668">
                  <c:v>41919</c:v>
                </c:pt>
                <c:pt idx="669">
                  <c:v>41920</c:v>
                </c:pt>
                <c:pt idx="670">
                  <c:v>41921</c:v>
                </c:pt>
                <c:pt idx="671">
                  <c:v>41922</c:v>
                </c:pt>
                <c:pt idx="672">
                  <c:v>41925</c:v>
                </c:pt>
                <c:pt idx="673">
                  <c:v>41926</c:v>
                </c:pt>
                <c:pt idx="674">
                  <c:v>41927</c:v>
                </c:pt>
                <c:pt idx="675">
                  <c:v>41928</c:v>
                </c:pt>
                <c:pt idx="676">
                  <c:v>41929</c:v>
                </c:pt>
                <c:pt idx="677">
                  <c:v>41932</c:v>
                </c:pt>
                <c:pt idx="678">
                  <c:v>41933</c:v>
                </c:pt>
                <c:pt idx="679">
                  <c:v>41934</c:v>
                </c:pt>
                <c:pt idx="680">
                  <c:v>41935</c:v>
                </c:pt>
                <c:pt idx="681">
                  <c:v>41936</c:v>
                </c:pt>
                <c:pt idx="682">
                  <c:v>41939</c:v>
                </c:pt>
                <c:pt idx="683">
                  <c:v>41940</c:v>
                </c:pt>
                <c:pt idx="684">
                  <c:v>41941</c:v>
                </c:pt>
                <c:pt idx="685">
                  <c:v>41942</c:v>
                </c:pt>
                <c:pt idx="686">
                  <c:v>41943</c:v>
                </c:pt>
                <c:pt idx="687">
                  <c:v>41946</c:v>
                </c:pt>
                <c:pt idx="688">
                  <c:v>41947</c:v>
                </c:pt>
                <c:pt idx="689">
                  <c:v>41948</c:v>
                </c:pt>
                <c:pt idx="690">
                  <c:v>41949</c:v>
                </c:pt>
                <c:pt idx="691">
                  <c:v>41950</c:v>
                </c:pt>
                <c:pt idx="692">
                  <c:v>41953</c:v>
                </c:pt>
                <c:pt idx="693">
                  <c:v>41954</c:v>
                </c:pt>
                <c:pt idx="694">
                  <c:v>41955</c:v>
                </c:pt>
                <c:pt idx="695">
                  <c:v>41956</c:v>
                </c:pt>
                <c:pt idx="696">
                  <c:v>41957</c:v>
                </c:pt>
                <c:pt idx="697">
                  <c:v>41960</c:v>
                </c:pt>
                <c:pt idx="698">
                  <c:v>41961</c:v>
                </c:pt>
                <c:pt idx="699">
                  <c:v>41962</c:v>
                </c:pt>
                <c:pt idx="700">
                  <c:v>41963</c:v>
                </c:pt>
                <c:pt idx="701">
                  <c:v>41964</c:v>
                </c:pt>
                <c:pt idx="702">
                  <c:v>41967</c:v>
                </c:pt>
                <c:pt idx="703">
                  <c:v>41968</c:v>
                </c:pt>
                <c:pt idx="704">
                  <c:v>41969</c:v>
                </c:pt>
                <c:pt idx="705">
                  <c:v>41970</c:v>
                </c:pt>
                <c:pt idx="706">
                  <c:v>41971</c:v>
                </c:pt>
                <c:pt idx="707">
                  <c:v>41974</c:v>
                </c:pt>
                <c:pt idx="708">
                  <c:v>41975</c:v>
                </c:pt>
                <c:pt idx="709">
                  <c:v>41976</c:v>
                </c:pt>
                <c:pt idx="710">
                  <c:v>41977</c:v>
                </c:pt>
                <c:pt idx="711">
                  <c:v>41978</c:v>
                </c:pt>
                <c:pt idx="712">
                  <c:v>41981</c:v>
                </c:pt>
                <c:pt idx="713">
                  <c:v>41982</c:v>
                </c:pt>
                <c:pt idx="714">
                  <c:v>41983</c:v>
                </c:pt>
                <c:pt idx="715">
                  <c:v>41984</c:v>
                </c:pt>
                <c:pt idx="716">
                  <c:v>41985</c:v>
                </c:pt>
                <c:pt idx="717">
                  <c:v>41988</c:v>
                </c:pt>
                <c:pt idx="718">
                  <c:v>41989</c:v>
                </c:pt>
                <c:pt idx="719">
                  <c:v>41990</c:v>
                </c:pt>
                <c:pt idx="720">
                  <c:v>41991</c:v>
                </c:pt>
                <c:pt idx="721">
                  <c:v>41992</c:v>
                </c:pt>
                <c:pt idx="722">
                  <c:v>41995</c:v>
                </c:pt>
                <c:pt idx="723">
                  <c:v>41996</c:v>
                </c:pt>
                <c:pt idx="724">
                  <c:v>41997</c:v>
                </c:pt>
                <c:pt idx="725">
                  <c:v>42002</c:v>
                </c:pt>
                <c:pt idx="726">
                  <c:v>42003</c:v>
                </c:pt>
                <c:pt idx="727">
                  <c:v>42004</c:v>
                </c:pt>
                <c:pt idx="728">
                  <c:v>42006</c:v>
                </c:pt>
                <c:pt idx="729">
                  <c:v>42009</c:v>
                </c:pt>
                <c:pt idx="730">
                  <c:v>42010</c:v>
                </c:pt>
                <c:pt idx="731">
                  <c:v>42011</c:v>
                </c:pt>
                <c:pt idx="732">
                  <c:v>42012</c:v>
                </c:pt>
                <c:pt idx="733">
                  <c:v>42013</c:v>
                </c:pt>
                <c:pt idx="734">
                  <c:v>42016</c:v>
                </c:pt>
                <c:pt idx="735">
                  <c:v>42017</c:v>
                </c:pt>
                <c:pt idx="736">
                  <c:v>42018</c:v>
                </c:pt>
                <c:pt idx="737">
                  <c:v>42019</c:v>
                </c:pt>
                <c:pt idx="738">
                  <c:v>42020</c:v>
                </c:pt>
                <c:pt idx="739">
                  <c:v>42023</c:v>
                </c:pt>
                <c:pt idx="740">
                  <c:v>42024</c:v>
                </c:pt>
                <c:pt idx="741">
                  <c:v>42025</c:v>
                </c:pt>
                <c:pt idx="742">
                  <c:v>42026</c:v>
                </c:pt>
                <c:pt idx="743">
                  <c:v>42027</c:v>
                </c:pt>
                <c:pt idx="744">
                  <c:v>42030</c:v>
                </c:pt>
                <c:pt idx="745">
                  <c:v>42031</c:v>
                </c:pt>
                <c:pt idx="746">
                  <c:v>42032</c:v>
                </c:pt>
                <c:pt idx="747">
                  <c:v>42033</c:v>
                </c:pt>
                <c:pt idx="748">
                  <c:v>42034</c:v>
                </c:pt>
                <c:pt idx="749">
                  <c:v>42037</c:v>
                </c:pt>
                <c:pt idx="750">
                  <c:v>42038</c:v>
                </c:pt>
                <c:pt idx="751">
                  <c:v>42039</c:v>
                </c:pt>
                <c:pt idx="752">
                  <c:v>42040</c:v>
                </c:pt>
                <c:pt idx="753">
                  <c:v>42041</c:v>
                </c:pt>
                <c:pt idx="754">
                  <c:v>42044</c:v>
                </c:pt>
                <c:pt idx="755">
                  <c:v>42045</c:v>
                </c:pt>
                <c:pt idx="756">
                  <c:v>42046</c:v>
                </c:pt>
                <c:pt idx="757">
                  <c:v>42047</c:v>
                </c:pt>
                <c:pt idx="758">
                  <c:v>42048</c:v>
                </c:pt>
                <c:pt idx="759">
                  <c:v>42051</c:v>
                </c:pt>
                <c:pt idx="760">
                  <c:v>42052</c:v>
                </c:pt>
                <c:pt idx="761">
                  <c:v>42053</c:v>
                </c:pt>
                <c:pt idx="762">
                  <c:v>42055</c:v>
                </c:pt>
                <c:pt idx="763">
                  <c:v>42058</c:v>
                </c:pt>
                <c:pt idx="764">
                  <c:v>42059</c:v>
                </c:pt>
                <c:pt idx="765">
                  <c:v>42060</c:v>
                </c:pt>
                <c:pt idx="766">
                  <c:v>42061</c:v>
                </c:pt>
                <c:pt idx="767">
                  <c:v>42062</c:v>
                </c:pt>
                <c:pt idx="768">
                  <c:v>42065</c:v>
                </c:pt>
                <c:pt idx="769">
                  <c:v>42066</c:v>
                </c:pt>
                <c:pt idx="770">
                  <c:v>42067</c:v>
                </c:pt>
                <c:pt idx="771">
                  <c:v>42068</c:v>
                </c:pt>
                <c:pt idx="772">
                  <c:v>42069</c:v>
                </c:pt>
                <c:pt idx="773">
                  <c:v>42072</c:v>
                </c:pt>
                <c:pt idx="774">
                  <c:v>42073</c:v>
                </c:pt>
                <c:pt idx="775">
                  <c:v>42074</c:v>
                </c:pt>
                <c:pt idx="776">
                  <c:v>42075</c:v>
                </c:pt>
                <c:pt idx="777">
                  <c:v>42076</c:v>
                </c:pt>
                <c:pt idx="778">
                  <c:v>42079</c:v>
                </c:pt>
                <c:pt idx="779">
                  <c:v>42080</c:v>
                </c:pt>
                <c:pt idx="780">
                  <c:v>42081</c:v>
                </c:pt>
                <c:pt idx="781">
                  <c:v>42082</c:v>
                </c:pt>
                <c:pt idx="782">
                  <c:v>42083</c:v>
                </c:pt>
                <c:pt idx="783">
                  <c:v>42086</c:v>
                </c:pt>
                <c:pt idx="784">
                  <c:v>42087</c:v>
                </c:pt>
                <c:pt idx="785">
                  <c:v>42088</c:v>
                </c:pt>
                <c:pt idx="786">
                  <c:v>42089</c:v>
                </c:pt>
                <c:pt idx="787">
                  <c:v>42090</c:v>
                </c:pt>
                <c:pt idx="788">
                  <c:v>42093</c:v>
                </c:pt>
                <c:pt idx="789">
                  <c:v>42094</c:v>
                </c:pt>
                <c:pt idx="790">
                  <c:v>42095</c:v>
                </c:pt>
                <c:pt idx="791">
                  <c:v>42096</c:v>
                </c:pt>
                <c:pt idx="792">
                  <c:v>42100</c:v>
                </c:pt>
                <c:pt idx="793">
                  <c:v>42101</c:v>
                </c:pt>
                <c:pt idx="794">
                  <c:v>42102</c:v>
                </c:pt>
                <c:pt idx="795">
                  <c:v>42103</c:v>
                </c:pt>
                <c:pt idx="796">
                  <c:v>42104</c:v>
                </c:pt>
                <c:pt idx="797">
                  <c:v>42107</c:v>
                </c:pt>
                <c:pt idx="798">
                  <c:v>42108</c:v>
                </c:pt>
                <c:pt idx="799">
                  <c:v>42109</c:v>
                </c:pt>
                <c:pt idx="800">
                  <c:v>42110</c:v>
                </c:pt>
                <c:pt idx="801">
                  <c:v>42111</c:v>
                </c:pt>
                <c:pt idx="802">
                  <c:v>42114</c:v>
                </c:pt>
                <c:pt idx="803">
                  <c:v>42115</c:v>
                </c:pt>
                <c:pt idx="804">
                  <c:v>42116</c:v>
                </c:pt>
                <c:pt idx="805">
                  <c:v>42117</c:v>
                </c:pt>
                <c:pt idx="806">
                  <c:v>42118</c:v>
                </c:pt>
                <c:pt idx="807">
                  <c:v>42121</c:v>
                </c:pt>
                <c:pt idx="808">
                  <c:v>42122</c:v>
                </c:pt>
                <c:pt idx="809">
                  <c:v>42123</c:v>
                </c:pt>
                <c:pt idx="810">
                  <c:v>42124</c:v>
                </c:pt>
                <c:pt idx="811">
                  <c:v>42128</c:v>
                </c:pt>
                <c:pt idx="812">
                  <c:v>42129</c:v>
                </c:pt>
                <c:pt idx="813">
                  <c:v>42130</c:v>
                </c:pt>
                <c:pt idx="814">
                  <c:v>42131</c:v>
                </c:pt>
                <c:pt idx="815">
                  <c:v>42132</c:v>
                </c:pt>
                <c:pt idx="816">
                  <c:v>42135</c:v>
                </c:pt>
                <c:pt idx="817">
                  <c:v>42136</c:v>
                </c:pt>
                <c:pt idx="818">
                  <c:v>42137</c:v>
                </c:pt>
                <c:pt idx="819">
                  <c:v>42139</c:v>
                </c:pt>
                <c:pt idx="820">
                  <c:v>42142</c:v>
                </c:pt>
                <c:pt idx="821">
                  <c:v>42143</c:v>
                </c:pt>
                <c:pt idx="822">
                  <c:v>42144</c:v>
                </c:pt>
                <c:pt idx="823">
                  <c:v>42145</c:v>
                </c:pt>
                <c:pt idx="824">
                  <c:v>42146</c:v>
                </c:pt>
                <c:pt idx="825">
                  <c:v>42149</c:v>
                </c:pt>
                <c:pt idx="826">
                  <c:v>42150</c:v>
                </c:pt>
                <c:pt idx="827">
                  <c:v>42151</c:v>
                </c:pt>
                <c:pt idx="828">
                  <c:v>42152</c:v>
                </c:pt>
                <c:pt idx="829">
                  <c:v>42153</c:v>
                </c:pt>
                <c:pt idx="830">
                  <c:v>42156</c:v>
                </c:pt>
                <c:pt idx="831">
                  <c:v>42158</c:v>
                </c:pt>
                <c:pt idx="832">
                  <c:v>42159</c:v>
                </c:pt>
                <c:pt idx="833">
                  <c:v>42160</c:v>
                </c:pt>
                <c:pt idx="834">
                  <c:v>42163</c:v>
                </c:pt>
                <c:pt idx="835">
                  <c:v>42164</c:v>
                </c:pt>
                <c:pt idx="836">
                  <c:v>42165</c:v>
                </c:pt>
                <c:pt idx="837">
                  <c:v>42166</c:v>
                </c:pt>
                <c:pt idx="838">
                  <c:v>42167</c:v>
                </c:pt>
                <c:pt idx="839">
                  <c:v>42170</c:v>
                </c:pt>
                <c:pt idx="840">
                  <c:v>42171</c:v>
                </c:pt>
                <c:pt idx="841">
                  <c:v>42172</c:v>
                </c:pt>
                <c:pt idx="842">
                  <c:v>42173</c:v>
                </c:pt>
                <c:pt idx="843">
                  <c:v>42174</c:v>
                </c:pt>
                <c:pt idx="844">
                  <c:v>42177</c:v>
                </c:pt>
                <c:pt idx="845">
                  <c:v>42178</c:v>
                </c:pt>
                <c:pt idx="846">
                  <c:v>42179</c:v>
                </c:pt>
                <c:pt idx="847">
                  <c:v>42180</c:v>
                </c:pt>
                <c:pt idx="848">
                  <c:v>42181</c:v>
                </c:pt>
                <c:pt idx="849">
                  <c:v>42184</c:v>
                </c:pt>
                <c:pt idx="850">
                  <c:v>42185</c:v>
                </c:pt>
                <c:pt idx="851">
                  <c:v>42186</c:v>
                </c:pt>
                <c:pt idx="852">
                  <c:v>42187</c:v>
                </c:pt>
                <c:pt idx="853">
                  <c:v>42188</c:v>
                </c:pt>
                <c:pt idx="854">
                  <c:v>42191</c:v>
                </c:pt>
                <c:pt idx="855">
                  <c:v>42192</c:v>
                </c:pt>
                <c:pt idx="856">
                  <c:v>42193</c:v>
                </c:pt>
                <c:pt idx="857">
                  <c:v>42194</c:v>
                </c:pt>
                <c:pt idx="858">
                  <c:v>42195</c:v>
                </c:pt>
                <c:pt idx="859">
                  <c:v>42198</c:v>
                </c:pt>
                <c:pt idx="860">
                  <c:v>42199</c:v>
                </c:pt>
                <c:pt idx="861">
                  <c:v>42200</c:v>
                </c:pt>
                <c:pt idx="862">
                  <c:v>42207</c:v>
                </c:pt>
                <c:pt idx="863">
                  <c:v>42208</c:v>
                </c:pt>
                <c:pt idx="864">
                  <c:v>42209</c:v>
                </c:pt>
                <c:pt idx="865">
                  <c:v>42212</c:v>
                </c:pt>
                <c:pt idx="866">
                  <c:v>42213</c:v>
                </c:pt>
                <c:pt idx="867">
                  <c:v>42214</c:v>
                </c:pt>
                <c:pt idx="868">
                  <c:v>42215</c:v>
                </c:pt>
                <c:pt idx="869">
                  <c:v>42216</c:v>
                </c:pt>
                <c:pt idx="870">
                  <c:v>42219</c:v>
                </c:pt>
                <c:pt idx="871">
                  <c:v>42220</c:v>
                </c:pt>
                <c:pt idx="872">
                  <c:v>42221</c:v>
                </c:pt>
                <c:pt idx="873">
                  <c:v>42222</c:v>
                </c:pt>
                <c:pt idx="874">
                  <c:v>42223</c:v>
                </c:pt>
                <c:pt idx="875">
                  <c:v>42226</c:v>
                </c:pt>
                <c:pt idx="876">
                  <c:v>42227</c:v>
                </c:pt>
                <c:pt idx="877">
                  <c:v>42228</c:v>
                </c:pt>
                <c:pt idx="878">
                  <c:v>42229</c:v>
                </c:pt>
                <c:pt idx="879">
                  <c:v>42230</c:v>
                </c:pt>
                <c:pt idx="880">
                  <c:v>42234</c:v>
                </c:pt>
                <c:pt idx="881">
                  <c:v>42235</c:v>
                </c:pt>
                <c:pt idx="882">
                  <c:v>42236</c:v>
                </c:pt>
                <c:pt idx="883">
                  <c:v>42237</c:v>
                </c:pt>
                <c:pt idx="884">
                  <c:v>42240</c:v>
                </c:pt>
                <c:pt idx="885">
                  <c:v>42241</c:v>
                </c:pt>
                <c:pt idx="886">
                  <c:v>42242</c:v>
                </c:pt>
                <c:pt idx="887">
                  <c:v>42243</c:v>
                </c:pt>
                <c:pt idx="888">
                  <c:v>42244</c:v>
                </c:pt>
                <c:pt idx="889">
                  <c:v>42247</c:v>
                </c:pt>
                <c:pt idx="890">
                  <c:v>42248</c:v>
                </c:pt>
                <c:pt idx="891">
                  <c:v>42249</c:v>
                </c:pt>
                <c:pt idx="892">
                  <c:v>42250</c:v>
                </c:pt>
                <c:pt idx="893">
                  <c:v>42251</c:v>
                </c:pt>
                <c:pt idx="894">
                  <c:v>42254</c:v>
                </c:pt>
                <c:pt idx="895">
                  <c:v>42255</c:v>
                </c:pt>
                <c:pt idx="896">
                  <c:v>42256</c:v>
                </c:pt>
                <c:pt idx="897">
                  <c:v>42257</c:v>
                </c:pt>
                <c:pt idx="898">
                  <c:v>42258</c:v>
                </c:pt>
                <c:pt idx="899">
                  <c:v>42261</c:v>
                </c:pt>
                <c:pt idx="900">
                  <c:v>42262</c:v>
                </c:pt>
                <c:pt idx="901">
                  <c:v>42263</c:v>
                </c:pt>
                <c:pt idx="902">
                  <c:v>42264</c:v>
                </c:pt>
                <c:pt idx="903">
                  <c:v>42265</c:v>
                </c:pt>
                <c:pt idx="904">
                  <c:v>42268</c:v>
                </c:pt>
                <c:pt idx="905">
                  <c:v>42269</c:v>
                </c:pt>
                <c:pt idx="906">
                  <c:v>42270</c:v>
                </c:pt>
                <c:pt idx="907">
                  <c:v>42272</c:v>
                </c:pt>
                <c:pt idx="908">
                  <c:v>42275</c:v>
                </c:pt>
                <c:pt idx="909">
                  <c:v>42276</c:v>
                </c:pt>
                <c:pt idx="910">
                  <c:v>42277</c:v>
                </c:pt>
                <c:pt idx="911">
                  <c:v>42278</c:v>
                </c:pt>
                <c:pt idx="912">
                  <c:v>42279</c:v>
                </c:pt>
                <c:pt idx="913">
                  <c:v>42282</c:v>
                </c:pt>
                <c:pt idx="914">
                  <c:v>42283</c:v>
                </c:pt>
                <c:pt idx="915">
                  <c:v>42284</c:v>
                </c:pt>
                <c:pt idx="916">
                  <c:v>42285</c:v>
                </c:pt>
                <c:pt idx="917">
                  <c:v>42286</c:v>
                </c:pt>
                <c:pt idx="918">
                  <c:v>42289</c:v>
                </c:pt>
                <c:pt idx="919">
                  <c:v>42290</c:v>
                </c:pt>
                <c:pt idx="920">
                  <c:v>42293</c:v>
                </c:pt>
                <c:pt idx="921">
                  <c:v>42296</c:v>
                </c:pt>
                <c:pt idx="922">
                  <c:v>42297</c:v>
                </c:pt>
                <c:pt idx="923">
                  <c:v>42298</c:v>
                </c:pt>
                <c:pt idx="924">
                  <c:v>42299</c:v>
                </c:pt>
                <c:pt idx="925">
                  <c:v>42300</c:v>
                </c:pt>
                <c:pt idx="926">
                  <c:v>42303</c:v>
                </c:pt>
                <c:pt idx="927">
                  <c:v>42304</c:v>
                </c:pt>
                <c:pt idx="928">
                  <c:v>42305</c:v>
                </c:pt>
                <c:pt idx="929">
                  <c:v>42306</c:v>
                </c:pt>
                <c:pt idx="930">
                  <c:v>42307</c:v>
                </c:pt>
                <c:pt idx="931">
                  <c:v>42310</c:v>
                </c:pt>
                <c:pt idx="932">
                  <c:v>42311</c:v>
                </c:pt>
                <c:pt idx="933">
                  <c:v>42312</c:v>
                </c:pt>
                <c:pt idx="934">
                  <c:v>42313</c:v>
                </c:pt>
                <c:pt idx="935">
                  <c:v>42314</c:v>
                </c:pt>
                <c:pt idx="936">
                  <c:v>42317</c:v>
                </c:pt>
                <c:pt idx="937">
                  <c:v>42318</c:v>
                </c:pt>
                <c:pt idx="938">
                  <c:v>42319</c:v>
                </c:pt>
                <c:pt idx="939">
                  <c:v>42320</c:v>
                </c:pt>
                <c:pt idx="940">
                  <c:v>42321</c:v>
                </c:pt>
                <c:pt idx="941">
                  <c:v>42324</c:v>
                </c:pt>
                <c:pt idx="942">
                  <c:v>42325</c:v>
                </c:pt>
                <c:pt idx="943">
                  <c:v>42326</c:v>
                </c:pt>
                <c:pt idx="944">
                  <c:v>42327</c:v>
                </c:pt>
                <c:pt idx="945">
                  <c:v>42328</c:v>
                </c:pt>
                <c:pt idx="946">
                  <c:v>42331</c:v>
                </c:pt>
                <c:pt idx="947">
                  <c:v>42332</c:v>
                </c:pt>
                <c:pt idx="948">
                  <c:v>42333</c:v>
                </c:pt>
                <c:pt idx="949">
                  <c:v>42334</c:v>
                </c:pt>
                <c:pt idx="950">
                  <c:v>42335</c:v>
                </c:pt>
                <c:pt idx="951">
                  <c:v>42338</c:v>
                </c:pt>
                <c:pt idx="952">
                  <c:v>42339</c:v>
                </c:pt>
                <c:pt idx="953">
                  <c:v>42340</c:v>
                </c:pt>
                <c:pt idx="954">
                  <c:v>42341</c:v>
                </c:pt>
                <c:pt idx="955">
                  <c:v>42342</c:v>
                </c:pt>
                <c:pt idx="956">
                  <c:v>42345</c:v>
                </c:pt>
                <c:pt idx="957">
                  <c:v>42346</c:v>
                </c:pt>
                <c:pt idx="958">
                  <c:v>42348</c:v>
                </c:pt>
                <c:pt idx="959">
                  <c:v>42349</c:v>
                </c:pt>
                <c:pt idx="960">
                  <c:v>42352</c:v>
                </c:pt>
                <c:pt idx="961">
                  <c:v>42353</c:v>
                </c:pt>
                <c:pt idx="962">
                  <c:v>42354</c:v>
                </c:pt>
                <c:pt idx="963">
                  <c:v>42355</c:v>
                </c:pt>
                <c:pt idx="964">
                  <c:v>42356</c:v>
                </c:pt>
                <c:pt idx="965">
                  <c:v>42359</c:v>
                </c:pt>
                <c:pt idx="966">
                  <c:v>42360</c:v>
                </c:pt>
                <c:pt idx="967">
                  <c:v>42361</c:v>
                </c:pt>
                <c:pt idx="968">
                  <c:v>42366</c:v>
                </c:pt>
                <c:pt idx="969">
                  <c:v>42367</c:v>
                </c:pt>
                <c:pt idx="970">
                  <c:v>42368</c:v>
                </c:pt>
              </c:numCache>
            </c:numRef>
          </c:cat>
          <c:val>
            <c:numRef>
              <c:f>Combined!$D$3:$D$973</c:f>
              <c:numCache>
                <c:formatCode>General</c:formatCode>
                <c:ptCount val="971"/>
                <c:pt idx="0">
                  <c:v>3857.8820799999999</c:v>
                </c:pt>
                <c:pt idx="1">
                  <c:v>3907.4208979999999</c:v>
                </c:pt>
                <c:pt idx="2">
                  <c:v>3906.2639159999999</c:v>
                </c:pt>
                <c:pt idx="3">
                  <c:v>3869.415039</c:v>
                </c:pt>
                <c:pt idx="4">
                  <c:v>3889.0720209999999</c:v>
                </c:pt>
                <c:pt idx="5">
                  <c:v>3938.8420409999999</c:v>
                </c:pt>
                <c:pt idx="6">
                  <c:v>3909.639893</c:v>
                </c:pt>
                <c:pt idx="7">
                  <c:v>3909.4970699999999</c:v>
                </c:pt>
                <c:pt idx="8">
                  <c:v>3935.3259280000002</c:v>
                </c:pt>
                <c:pt idx="9">
                  <c:v>3909.693115</c:v>
                </c:pt>
                <c:pt idx="10">
                  <c:v>3954.7548830000001</c:v>
                </c:pt>
                <c:pt idx="11">
                  <c:v>3978.1279300000001</c:v>
                </c:pt>
                <c:pt idx="12">
                  <c:v>4001.0729980000001</c:v>
                </c:pt>
                <c:pt idx="13">
                  <c:v>3986.514893</c:v>
                </c:pt>
                <c:pt idx="14">
                  <c:v>3994.5830080000001</c:v>
                </c:pt>
                <c:pt idx="15">
                  <c:v>3963.6049800000001</c:v>
                </c:pt>
                <c:pt idx="16">
                  <c:v>3983.4340820000002</c:v>
                </c:pt>
                <c:pt idx="17">
                  <c:v>3986.4099120000001</c:v>
                </c:pt>
                <c:pt idx="18">
                  <c:v>3915.1599120000001</c:v>
                </c:pt>
                <c:pt idx="19">
                  <c:v>3941.693115</c:v>
                </c:pt>
                <c:pt idx="20">
                  <c:v>3964.9760740000002</c:v>
                </c:pt>
                <c:pt idx="21">
                  <c:v>4016.9020999999998</c:v>
                </c:pt>
                <c:pt idx="22">
                  <c:v>4015.9489749999998</c:v>
                </c:pt>
                <c:pt idx="23">
                  <c:v>3974.788086</c:v>
                </c:pt>
                <c:pt idx="24">
                  <c:v>3955.451904</c:v>
                </c:pt>
                <c:pt idx="25">
                  <c:v>3988.6989749999998</c:v>
                </c:pt>
                <c:pt idx="26">
                  <c:v>3978.9880370000001</c:v>
                </c:pt>
                <c:pt idx="27">
                  <c:v>3912.3930660000001</c:v>
                </c:pt>
                <c:pt idx="28">
                  <c:v>3961.9020999999998</c:v>
                </c:pt>
                <c:pt idx="29">
                  <c:v>3952.8168949999999</c:v>
                </c:pt>
                <c:pt idx="30">
                  <c:v>3953.044922</c:v>
                </c:pt>
                <c:pt idx="31">
                  <c:v>3927.6079100000002</c:v>
                </c:pt>
                <c:pt idx="32">
                  <c:v>3976.5419919999999</c:v>
                </c:pt>
                <c:pt idx="33">
                  <c:v>4002.9509280000002</c:v>
                </c:pt>
                <c:pt idx="34">
                  <c:v>3995.0239259999998</c:v>
                </c:pt>
                <c:pt idx="35">
                  <c:v>3958.8090820000002</c:v>
                </c:pt>
                <c:pt idx="36">
                  <c:v>3894.5620119999999</c:v>
                </c:pt>
                <c:pt idx="37">
                  <c:v>3861.0161130000001</c:v>
                </c:pt>
                <c:pt idx="38">
                  <c:v>3903.556885</c:v>
                </c:pt>
                <c:pt idx="39">
                  <c:v>3985.209961</c:v>
                </c:pt>
                <c:pt idx="40">
                  <c:v>3962.2858890000002</c:v>
                </c:pt>
                <c:pt idx="41">
                  <c:v>4004.8679200000001</c:v>
                </c:pt>
                <c:pt idx="42">
                  <c:v>3984.8969729999999</c:v>
                </c:pt>
                <c:pt idx="43">
                  <c:v>3967.0759280000002</c:v>
                </c:pt>
                <c:pt idx="44">
                  <c:v>3942.5170899999998</c:v>
                </c:pt>
                <c:pt idx="45">
                  <c:v>3967.6689449999999</c:v>
                </c:pt>
                <c:pt idx="46">
                  <c:v>3991.5439449999999</c:v>
                </c:pt>
                <c:pt idx="47">
                  <c:v>3987.3459469999998</c:v>
                </c:pt>
                <c:pt idx="48">
                  <c:v>4008.6420899999998</c:v>
                </c:pt>
                <c:pt idx="49">
                  <c:v>4054.3259280000002</c:v>
                </c:pt>
                <c:pt idx="50">
                  <c:v>4039.9799800000001</c:v>
                </c:pt>
                <c:pt idx="51">
                  <c:v>4028.5371089999999</c:v>
                </c:pt>
                <c:pt idx="52">
                  <c:v>4024.7329100000002</c:v>
                </c:pt>
                <c:pt idx="53">
                  <c:v>4022.1679690000001</c:v>
                </c:pt>
                <c:pt idx="54">
                  <c:v>4036.2338869999999</c:v>
                </c:pt>
                <c:pt idx="55">
                  <c:v>4041.5590820000002</c:v>
                </c:pt>
                <c:pt idx="56">
                  <c:v>4031.705078</c:v>
                </c:pt>
                <c:pt idx="57">
                  <c:v>4079.3840329999998</c:v>
                </c:pt>
                <c:pt idx="58">
                  <c:v>4090.5729980000001</c:v>
                </c:pt>
                <c:pt idx="59">
                  <c:v>4105.1669920000004</c:v>
                </c:pt>
                <c:pt idx="60">
                  <c:v>4121.5507809999999</c:v>
                </c:pt>
                <c:pt idx="61">
                  <c:v>4166.0717770000001</c:v>
                </c:pt>
                <c:pt idx="62">
                  <c:v>4215.4438479999999</c:v>
                </c:pt>
                <c:pt idx="63">
                  <c:v>4134.0361329999996</c:v>
                </c:pt>
                <c:pt idx="64">
                  <c:v>4166.3740230000003</c:v>
                </c:pt>
                <c:pt idx="65">
                  <c:v>4154.0668949999999</c:v>
                </c:pt>
                <c:pt idx="66">
                  <c:v>4149.798828</c:v>
                </c:pt>
                <c:pt idx="67">
                  <c:v>4130.0131840000004</c:v>
                </c:pt>
                <c:pt idx="68">
                  <c:v>4139.5400390000004</c:v>
                </c:pt>
                <c:pt idx="69">
                  <c:v>4159.2768550000001</c:v>
                </c:pt>
                <c:pt idx="70">
                  <c:v>4146.5810549999997</c:v>
                </c:pt>
                <c:pt idx="71">
                  <c:v>4157.3652339999999</c:v>
                </c:pt>
                <c:pt idx="72">
                  <c:v>4166.2368159999996</c:v>
                </c:pt>
                <c:pt idx="73">
                  <c:v>4163.7158200000003</c:v>
                </c:pt>
                <c:pt idx="74">
                  <c:v>4181.3681640000004</c:v>
                </c:pt>
                <c:pt idx="75">
                  <c:v>4155.4912109999996</c:v>
                </c:pt>
                <c:pt idx="76">
                  <c:v>4170.3530270000001</c:v>
                </c:pt>
                <c:pt idx="77">
                  <c:v>4163.6430659999996</c:v>
                </c:pt>
                <c:pt idx="78">
                  <c:v>4180.3061520000001</c:v>
                </c:pt>
                <c:pt idx="79">
                  <c:v>4163.9809569999998</c:v>
                </c:pt>
                <c:pt idx="80">
                  <c:v>4180.7319340000004</c:v>
                </c:pt>
                <c:pt idx="81">
                  <c:v>4195.9838870000003</c:v>
                </c:pt>
                <c:pt idx="82">
                  <c:v>4219.294922</c:v>
                </c:pt>
                <c:pt idx="83">
                  <c:v>4224.0029299999997</c:v>
                </c:pt>
                <c:pt idx="84">
                  <c:v>4216.6811520000001</c:v>
                </c:pt>
                <c:pt idx="85">
                  <c:v>4158.8618159999996</c:v>
                </c:pt>
                <c:pt idx="86">
                  <c:v>4181.0732420000004</c:v>
                </c:pt>
                <c:pt idx="87">
                  <c:v>4129.0600590000004</c:v>
                </c:pt>
                <c:pt idx="88">
                  <c:v>4133.6308589999999</c:v>
                </c:pt>
                <c:pt idx="89">
                  <c:v>4114.1401370000003</c:v>
                </c:pt>
                <c:pt idx="90">
                  <c:v>4053.0668949999999</c:v>
                </c:pt>
                <c:pt idx="91">
                  <c:v>4045.6440429999998</c:v>
                </c:pt>
                <c:pt idx="92">
                  <c:v>3980.4960940000001</c:v>
                </c:pt>
                <c:pt idx="93">
                  <c:v>3940.1079100000002</c:v>
                </c:pt>
                <c:pt idx="94">
                  <c:v>4021.1000979999999</c:v>
                </c:pt>
                <c:pt idx="95">
                  <c:v>3981.5778810000002</c:v>
                </c:pt>
                <c:pt idx="96">
                  <c:v>3984.873047</c:v>
                </c:pt>
                <c:pt idx="97">
                  <c:v>3902.508057</c:v>
                </c:pt>
                <c:pt idx="98">
                  <c:v>3918.6850589999999</c:v>
                </c:pt>
                <c:pt idx="99">
                  <c:v>3919.0649410000001</c:v>
                </c:pt>
                <c:pt idx="100">
                  <c:v>3917.9160160000001</c:v>
                </c:pt>
                <c:pt idx="101">
                  <c:v>3832.8239749999998</c:v>
                </c:pt>
                <c:pt idx="102">
                  <c:v>3799.7661130000001</c:v>
                </c:pt>
                <c:pt idx="103">
                  <c:v>3654.5820309999999</c:v>
                </c:pt>
                <c:pt idx="104">
                  <c:v>3717.8759770000001</c:v>
                </c:pt>
                <c:pt idx="105">
                  <c:v>3841.3310550000001</c:v>
                </c:pt>
                <c:pt idx="106">
                  <c:v>3840.5959469999998</c:v>
                </c:pt>
                <c:pt idx="107">
                  <c:v>3825.3278810000002</c:v>
                </c:pt>
                <c:pt idx="108">
                  <c:v>3866.2128910000001</c:v>
                </c:pt>
                <c:pt idx="109">
                  <c:v>3852.5778810000002</c:v>
                </c:pt>
                <c:pt idx="110">
                  <c:v>3860.4609380000002</c:v>
                </c:pt>
                <c:pt idx="111">
                  <c:v>3791.6179200000001</c:v>
                </c:pt>
                <c:pt idx="112">
                  <c:v>3818.1088869999999</c:v>
                </c:pt>
                <c:pt idx="113">
                  <c:v>3860.155029</c:v>
                </c:pt>
                <c:pt idx="114">
                  <c:v>3880.8159179999998</c:v>
                </c:pt>
                <c:pt idx="115">
                  <c:v>3943.8969729999999</c:v>
                </c:pt>
                <c:pt idx="116">
                  <c:v>3901.788086</c:v>
                </c:pt>
                <c:pt idx="117">
                  <c:v>3889.5229490000002</c:v>
                </c:pt>
                <c:pt idx="118">
                  <c:v>3857.5891109999998</c:v>
                </c:pt>
                <c:pt idx="119">
                  <c:v>3881.4008789999998</c:v>
                </c:pt>
                <c:pt idx="120">
                  <c:v>3934.866943</c:v>
                </c:pt>
                <c:pt idx="121">
                  <c:v>3887.5749510000001</c:v>
                </c:pt>
                <c:pt idx="122">
                  <c:v>3955.576904</c:v>
                </c:pt>
                <c:pt idx="123">
                  <c:v>3991.540039</c:v>
                </c:pt>
                <c:pt idx="124">
                  <c:v>4049.8930660000001</c:v>
                </c:pt>
                <c:pt idx="125">
                  <c:v>4075.9169919999999</c:v>
                </c:pt>
                <c:pt idx="126">
                  <c:v>4069.8359380000002</c:v>
                </c:pt>
                <c:pt idx="127">
                  <c:v>4055.1970209999999</c:v>
                </c:pt>
                <c:pt idx="128">
                  <c:v>3985.044922</c:v>
                </c:pt>
                <c:pt idx="129">
                  <c:v>4009.6779790000001</c:v>
                </c:pt>
                <c:pt idx="130">
                  <c:v>4019.133057</c:v>
                </c:pt>
                <c:pt idx="131">
                  <c:v>3984.1201169999999</c:v>
                </c:pt>
                <c:pt idx="132">
                  <c:v>4019.673096</c:v>
                </c:pt>
                <c:pt idx="133">
                  <c:v>4047.4650879999999</c:v>
                </c:pt>
                <c:pt idx="134">
                  <c:v>4080.6721189999998</c:v>
                </c:pt>
                <c:pt idx="135">
                  <c:v>4081.63501</c:v>
                </c:pt>
                <c:pt idx="136">
                  <c:v>4096.1958009999998</c:v>
                </c:pt>
                <c:pt idx="137">
                  <c:v>4081.2009280000002</c:v>
                </c:pt>
                <c:pt idx="138">
                  <c:v>4009.7929690000001</c:v>
                </c:pt>
                <c:pt idx="139">
                  <c:v>3992.1130370000001</c:v>
                </c:pt>
                <c:pt idx="140">
                  <c:v>4000.8391109999998</c:v>
                </c:pt>
                <c:pt idx="141">
                  <c:v>4004.7758789999998</c:v>
                </c:pt>
                <c:pt idx="142">
                  <c:v>4084.211914</c:v>
                </c:pt>
                <c:pt idx="143">
                  <c:v>4099.1210940000001</c:v>
                </c:pt>
                <c:pt idx="144">
                  <c:v>4142.3369140000004</c:v>
                </c:pt>
                <c:pt idx="145">
                  <c:v>4130.4648440000001</c:v>
                </c:pt>
                <c:pt idx="146">
                  <c:v>4093.1120609999998</c:v>
                </c:pt>
                <c:pt idx="147">
                  <c:v>4099.8129879999997</c:v>
                </c:pt>
                <c:pt idx="148">
                  <c:v>4105.4990230000003</c:v>
                </c:pt>
                <c:pt idx="149">
                  <c:v>4085.580078</c:v>
                </c:pt>
                <c:pt idx="150">
                  <c:v>4090.7089839999999</c:v>
                </c:pt>
                <c:pt idx="151">
                  <c:v>4131.169922</c:v>
                </c:pt>
                <c:pt idx="152">
                  <c:v>4141.5639650000003</c:v>
                </c:pt>
                <c:pt idx="153">
                  <c:v>4102.5297849999997</c:v>
                </c:pt>
                <c:pt idx="154">
                  <c:v>4121.5561520000001</c:v>
                </c:pt>
                <c:pt idx="155">
                  <c:v>4141.9858400000003</c:v>
                </c:pt>
                <c:pt idx="156">
                  <c:v>4160.5078119999998</c:v>
                </c:pt>
                <c:pt idx="157">
                  <c:v>4162.6591799999997</c:v>
                </c:pt>
                <c:pt idx="158">
                  <c:v>4145.3989259999998</c:v>
                </c:pt>
                <c:pt idx="159">
                  <c:v>4145.8779299999997</c:v>
                </c:pt>
                <c:pt idx="160">
                  <c:v>4142.8481449999999</c:v>
                </c:pt>
                <c:pt idx="161">
                  <c:v>4093.169922</c:v>
                </c:pt>
                <c:pt idx="162">
                  <c:v>4025.5830080000001</c:v>
                </c:pt>
                <c:pt idx="163">
                  <c:v>4060.3310550000001</c:v>
                </c:pt>
                <c:pt idx="164">
                  <c:v>4117.9482420000004</c:v>
                </c:pt>
                <c:pt idx="165">
                  <c:v>4105.2529299999997</c:v>
                </c:pt>
                <c:pt idx="166">
                  <c:v>4075.3520509999998</c:v>
                </c:pt>
                <c:pt idx="167">
                  <c:v>4102.8569340000004</c:v>
                </c:pt>
                <c:pt idx="168">
                  <c:v>4143.6791990000002</c:v>
                </c:pt>
                <c:pt idx="169">
                  <c:v>4160.6601559999999</c:v>
                </c:pt>
                <c:pt idx="170">
                  <c:v>4155.3559569999998</c:v>
                </c:pt>
                <c:pt idx="171">
                  <c:v>4174.0971680000002</c:v>
                </c:pt>
                <c:pt idx="172">
                  <c:v>4170.6391599999997</c:v>
                </c:pt>
                <c:pt idx="173">
                  <c:v>4256.998047</c:v>
                </c:pt>
                <c:pt idx="174">
                  <c:v>4255.283203</c:v>
                </c:pt>
                <c:pt idx="175">
                  <c:v>4223.8940430000002</c:v>
                </c:pt>
                <c:pt idx="176">
                  <c:v>4244.7109380000002</c:v>
                </c:pt>
                <c:pt idx="177">
                  <c:v>4217.5161129999997</c:v>
                </c:pt>
                <c:pt idx="178">
                  <c:v>4244.6210940000001</c:v>
                </c:pt>
                <c:pt idx="179">
                  <c:v>4200.9140619999998</c:v>
                </c:pt>
                <c:pt idx="180">
                  <c:v>4226.8862300000001</c:v>
                </c:pt>
                <c:pt idx="181">
                  <c:v>4180.1630859999996</c:v>
                </c:pt>
                <c:pt idx="182">
                  <c:v>4225.0239259999998</c:v>
                </c:pt>
                <c:pt idx="183">
                  <c:v>4262.5610349999997</c:v>
                </c:pt>
                <c:pt idx="184">
                  <c:v>4236.2929690000001</c:v>
                </c:pt>
                <c:pt idx="185">
                  <c:v>4256.8388670000004</c:v>
                </c:pt>
                <c:pt idx="186">
                  <c:v>4251.5112300000001</c:v>
                </c:pt>
                <c:pt idx="187">
                  <c:v>4271.4609380000002</c:v>
                </c:pt>
                <c:pt idx="188">
                  <c:v>4311.3139650000003</c:v>
                </c:pt>
                <c:pt idx="189">
                  <c:v>4268.2348629999997</c:v>
                </c:pt>
                <c:pt idx="190">
                  <c:v>4280.25</c:v>
                </c:pt>
                <c:pt idx="191">
                  <c:v>4280.0097660000001</c:v>
                </c:pt>
                <c:pt idx="192">
                  <c:v>4284.966797</c:v>
                </c:pt>
                <c:pt idx="193">
                  <c:v>4311.3911129999997</c:v>
                </c:pt>
                <c:pt idx="194">
                  <c:v>4313.5219729999999</c:v>
                </c:pt>
                <c:pt idx="195">
                  <c:v>4329.076172</c:v>
                </c:pt>
                <c:pt idx="196">
                  <c:v>4337.5258789999998</c:v>
                </c:pt>
                <c:pt idx="197">
                  <c:v>4356.9658200000003</c:v>
                </c:pt>
                <c:pt idx="198">
                  <c:v>4331.2539059999999</c:v>
                </c:pt>
                <c:pt idx="199">
                  <c:v>4341.376953</c:v>
                </c:pt>
                <c:pt idx="200">
                  <c:v>4330.1450199999999</c:v>
                </c:pt>
                <c:pt idx="201">
                  <c:v>4335.375</c:v>
                </c:pt>
                <c:pt idx="202">
                  <c:v>4339.1528319999998</c:v>
                </c:pt>
                <c:pt idx="203">
                  <c:v>4331.3652339999999</c:v>
                </c:pt>
                <c:pt idx="204">
                  <c:v>4364.5981449999999</c:v>
                </c:pt>
                <c:pt idx="205">
                  <c:v>4350.2910160000001</c:v>
                </c:pt>
                <c:pt idx="206">
                  <c:v>4335.3618159999996</c:v>
                </c:pt>
                <c:pt idx="207">
                  <c:v>4338.8920900000003</c:v>
                </c:pt>
                <c:pt idx="208">
                  <c:v>4302.9389650000003</c:v>
                </c:pt>
                <c:pt idx="209">
                  <c:v>4314.2651370000003</c:v>
                </c:pt>
                <c:pt idx="210">
                  <c:v>4350.423828</c:v>
                </c:pt>
                <c:pt idx="211">
                  <c:v>4327.8681640000004</c:v>
                </c:pt>
                <c:pt idx="212">
                  <c:v>4333.6401370000003</c:v>
                </c:pt>
                <c:pt idx="213">
                  <c:v>4318.5908200000003</c:v>
                </c:pt>
                <c:pt idx="214">
                  <c:v>4332.0839839999999</c:v>
                </c:pt>
                <c:pt idx="215">
                  <c:v>4351.2841799999997</c:v>
                </c:pt>
                <c:pt idx="216">
                  <c:v>4313.4389650000003</c:v>
                </c:pt>
                <c:pt idx="217">
                  <c:v>4312.3662109999996</c:v>
                </c:pt>
                <c:pt idx="218">
                  <c:v>4317.2768550000001</c:v>
                </c:pt>
                <c:pt idx="219">
                  <c:v>4335.9267579999996</c:v>
                </c:pt>
                <c:pt idx="220">
                  <c:v>4348.8081050000001</c:v>
                </c:pt>
                <c:pt idx="221">
                  <c:v>4375.1689450000003</c:v>
                </c:pt>
                <c:pt idx="222">
                  <c:v>4337.5087890000004</c:v>
                </c:pt>
                <c:pt idx="223">
                  <c:v>4304.8232420000004</c:v>
                </c:pt>
                <c:pt idx="224">
                  <c:v>4319.0859380000002</c:v>
                </c:pt>
                <c:pt idx="225">
                  <c:v>4276.1411129999997</c:v>
                </c:pt>
                <c:pt idx="226">
                  <c:v>4302.4438479999999</c:v>
                </c:pt>
                <c:pt idx="227">
                  <c:v>4269.6518550000001</c:v>
                </c:pt>
                <c:pt idx="228">
                  <c:v>4286.8398440000001</c:v>
                </c:pt>
                <c:pt idx="229">
                  <c:v>4292.6049800000001</c:v>
                </c:pt>
                <c:pt idx="230">
                  <c:v>4290.7958980000003</c:v>
                </c:pt>
                <c:pt idx="231">
                  <c:v>4302.6088870000003</c:v>
                </c:pt>
                <c:pt idx="232">
                  <c:v>4317.9179690000001</c:v>
                </c:pt>
                <c:pt idx="233">
                  <c:v>4337.5278319999998</c:v>
                </c:pt>
                <c:pt idx="234">
                  <c:v>4320.1889650000003</c:v>
                </c:pt>
                <c:pt idx="235">
                  <c:v>4308.8627930000002</c:v>
                </c:pt>
                <c:pt idx="236">
                  <c:v>4315.8569340000004</c:v>
                </c:pt>
                <c:pt idx="237">
                  <c:v>4301.4360349999997</c:v>
                </c:pt>
                <c:pt idx="238">
                  <c:v>4275.8588870000003</c:v>
                </c:pt>
                <c:pt idx="239">
                  <c:v>4254.8159180000002</c:v>
                </c:pt>
                <c:pt idx="240">
                  <c:v>4250.2138670000004</c:v>
                </c:pt>
                <c:pt idx="241">
                  <c:v>4275.0942379999997</c:v>
                </c:pt>
                <c:pt idx="242">
                  <c:v>4281.8608400000003</c:v>
                </c:pt>
                <c:pt idx="243">
                  <c:v>4316.6870120000003</c:v>
                </c:pt>
                <c:pt idx="244">
                  <c:v>4346.4750979999999</c:v>
                </c:pt>
                <c:pt idx="245">
                  <c:v>4399.2578119999998</c:v>
                </c:pt>
                <c:pt idx="246">
                  <c:v>4410.0200199999999</c:v>
                </c:pt>
                <c:pt idx="247">
                  <c:v>4392.3789059999999</c:v>
                </c:pt>
                <c:pt idx="248">
                  <c:v>4362.9282229999999</c:v>
                </c:pt>
                <c:pt idx="249">
                  <c:v>4317.3652339999999</c:v>
                </c:pt>
                <c:pt idx="250">
                  <c:v>4305.9121089999999</c:v>
                </c:pt>
                <c:pt idx="251">
                  <c:v>4382.498047</c:v>
                </c:pt>
                <c:pt idx="252">
                  <c:v>4400.8242190000001</c:v>
                </c:pt>
                <c:pt idx="253">
                  <c:v>4410.9638670000004</c:v>
                </c:pt>
                <c:pt idx="254">
                  <c:v>4398.3828119999998</c:v>
                </c:pt>
                <c:pt idx="255">
                  <c:v>4465.4838870000003</c:v>
                </c:pt>
                <c:pt idx="256">
                  <c:v>4439.9741210000002</c:v>
                </c:pt>
                <c:pt idx="257">
                  <c:v>4416.5478519999997</c:v>
                </c:pt>
                <c:pt idx="258">
                  <c:v>4418.7270509999998</c:v>
                </c:pt>
                <c:pt idx="259">
                  <c:v>4437.5981449999999</c:v>
                </c:pt>
                <c:pt idx="260">
                  <c:v>4416.9370120000003</c:v>
                </c:pt>
                <c:pt idx="261">
                  <c:v>4439.0297849999997</c:v>
                </c:pt>
                <c:pt idx="262">
                  <c:v>4452.9750979999999</c:v>
                </c:pt>
                <c:pt idx="263">
                  <c:v>4453.703125</c:v>
                </c:pt>
                <c:pt idx="264">
                  <c:v>4481.6337890000004</c:v>
                </c:pt>
                <c:pt idx="265">
                  <c:v>4490.5649409999996</c:v>
                </c:pt>
                <c:pt idx="266">
                  <c:v>4479.4409180000002</c:v>
                </c:pt>
                <c:pt idx="267">
                  <c:v>4498.9760740000002</c:v>
                </c:pt>
                <c:pt idx="268">
                  <c:v>4503.1479490000002</c:v>
                </c:pt>
                <c:pt idx="269">
                  <c:v>4491.2670900000003</c:v>
                </c:pt>
                <c:pt idx="270">
                  <c:v>4503.2470700000003</c:v>
                </c:pt>
                <c:pt idx="271">
                  <c:v>4548.2431640000004</c:v>
                </c:pt>
                <c:pt idx="272">
                  <c:v>4571.5678710000002</c:v>
                </c:pt>
                <c:pt idx="273">
                  <c:v>4609.7861329999996</c:v>
                </c:pt>
                <c:pt idx="274">
                  <c:v>4612.0498049999997</c:v>
                </c:pt>
                <c:pt idx="275">
                  <c:v>4626.9902339999999</c:v>
                </c:pt>
                <c:pt idx="276">
                  <c:v>4634.451172</c:v>
                </c:pt>
                <c:pt idx="277">
                  <c:v>4632.4038090000004</c:v>
                </c:pt>
                <c:pt idx="278">
                  <c:v>4651.123047</c:v>
                </c:pt>
                <c:pt idx="279">
                  <c:v>4696.1069340000004</c:v>
                </c:pt>
                <c:pt idx="280">
                  <c:v>4663.0307620000003</c:v>
                </c:pt>
                <c:pt idx="281">
                  <c:v>4716.4150390000004</c:v>
                </c:pt>
                <c:pt idx="282">
                  <c:v>4795.7890619999998</c:v>
                </c:pt>
                <c:pt idx="283">
                  <c:v>4811.6127930000002</c:v>
                </c:pt>
                <c:pt idx="284">
                  <c:v>4751.701172</c:v>
                </c:pt>
                <c:pt idx="285">
                  <c:v>4824.6801759999998</c:v>
                </c:pt>
                <c:pt idx="286">
                  <c:v>4848.2998049999997</c:v>
                </c:pt>
                <c:pt idx="287">
                  <c:v>4874.4951170000004</c:v>
                </c:pt>
                <c:pt idx="288">
                  <c:v>4854.3120120000003</c:v>
                </c:pt>
                <c:pt idx="289">
                  <c:v>4835.4389650000003</c:v>
                </c:pt>
                <c:pt idx="290">
                  <c:v>4786.3671880000002</c:v>
                </c:pt>
                <c:pt idx="291">
                  <c:v>4819.3242190000001</c:v>
                </c:pt>
                <c:pt idx="292">
                  <c:v>4802.826172</c:v>
                </c:pt>
                <c:pt idx="293">
                  <c:v>4822.626953</c:v>
                </c:pt>
                <c:pt idx="294">
                  <c:v>4831.5</c:v>
                </c:pt>
                <c:pt idx="295">
                  <c:v>4802.6660160000001</c:v>
                </c:pt>
                <c:pt idx="296">
                  <c:v>4723.1591799999997</c:v>
                </c:pt>
                <c:pt idx="297">
                  <c:v>4777.9008789999998</c:v>
                </c:pt>
                <c:pt idx="298">
                  <c:v>4842.5190430000002</c:v>
                </c:pt>
                <c:pt idx="299">
                  <c:v>4928.1020509999998</c:v>
                </c:pt>
                <c:pt idx="300">
                  <c:v>4940.9858400000003</c:v>
                </c:pt>
                <c:pt idx="301">
                  <c:v>4937.5751950000003</c:v>
                </c:pt>
                <c:pt idx="302">
                  <c:v>4957.2509769999997</c:v>
                </c:pt>
                <c:pt idx="303">
                  <c:v>4981.4658200000003</c:v>
                </c:pt>
                <c:pt idx="304">
                  <c:v>4922.6108400000003</c:v>
                </c:pt>
                <c:pt idx="305">
                  <c:v>4926.0678710000002</c:v>
                </c:pt>
                <c:pt idx="306">
                  <c:v>4897.5209960000002</c:v>
                </c:pt>
                <c:pt idx="307">
                  <c:v>4899.5869140000004</c:v>
                </c:pt>
                <c:pt idx="308">
                  <c:v>4877.4750979999999</c:v>
                </c:pt>
                <c:pt idx="309">
                  <c:v>4924.2631840000004</c:v>
                </c:pt>
                <c:pt idx="310">
                  <c:v>4937.2099609999996</c:v>
                </c:pt>
                <c:pt idx="311">
                  <c:v>4894.591797</c:v>
                </c:pt>
                <c:pt idx="312">
                  <c:v>4998.6528319999998</c:v>
                </c:pt>
                <c:pt idx="313">
                  <c:v>5012.6381840000004</c:v>
                </c:pt>
                <c:pt idx="314">
                  <c:v>4998.4609380000002</c:v>
                </c:pt>
                <c:pt idx="315">
                  <c:v>4996.9228519999997</c:v>
                </c:pt>
                <c:pt idx="316">
                  <c:v>4975.330078</c:v>
                </c:pt>
                <c:pt idx="317">
                  <c:v>5011.6069340000004</c:v>
                </c:pt>
                <c:pt idx="318">
                  <c:v>4994.5229490000002</c:v>
                </c:pt>
                <c:pt idx="319">
                  <c:v>4978.5068359999996</c:v>
                </c:pt>
                <c:pt idx="320">
                  <c:v>4999.751953</c:v>
                </c:pt>
                <c:pt idx="321">
                  <c:v>5034.0708009999998</c:v>
                </c:pt>
                <c:pt idx="322">
                  <c:v>5060.9189450000003</c:v>
                </c:pt>
                <c:pt idx="323">
                  <c:v>4994.0458980000003</c:v>
                </c:pt>
                <c:pt idx="324">
                  <c:v>4925.4829099999997</c:v>
                </c:pt>
                <c:pt idx="325">
                  <c:v>4991.8710940000001</c:v>
                </c:pt>
                <c:pt idx="326">
                  <c:v>5042.7890619999998</c:v>
                </c:pt>
                <c:pt idx="327">
                  <c:v>5089.3349609999996</c:v>
                </c:pt>
                <c:pt idx="328">
                  <c:v>5105.9370120000003</c:v>
                </c:pt>
                <c:pt idx="329">
                  <c:v>5054.6279299999997</c:v>
                </c:pt>
                <c:pt idx="330">
                  <c:v>5081.9399409999996</c:v>
                </c:pt>
                <c:pt idx="331">
                  <c:v>5089.8798829999996</c:v>
                </c:pt>
                <c:pt idx="332">
                  <c:v>5078.6782229999999</c:v>
                </c:pt>
                <c:pt idx="333">
                  <c:v>5145.6831050000001</c:v>
                </c:pt>
                <c:pt idx="334">
                  <c:v>5214.9760740000002</c:v>
                </c:pt>
                <c:pt idx="335">
                  <c:v>5188.7587890000004</c:v>
                </c:pt>
                <c:pt idx="336">
                  <c:v>5207.9990230000003</c:v>
                </c:pt>
                <c:pt idx="337">
                  <c:v>5121.4028319999998</c:v>
                </c:pt>
                <c:pt idx="338">
                  <c:v>5155.0927730000003</c:v>
                </c:pt>
                <c:pt idx="339">
                  <c:v>5085.1362300000001</c:v>
                </c:pt>
                <c:pt idx="340">
                  <c:v>5176.2348629999997</c:v>
                </c:pt>
                <c:pt idx="341">
                  <c:v>5200.6928710000002</c:v>
                </c:pt>
                <c:pt idx="342">
                  <c:v>5129.6469729999999</c:v>
                </c:pt>
                <c:pt idx="343">
                  <c:v>5068.6279299999997</c:v>
                </c:pt>
                <c:pt idx="344">
                  <c:v>4971.3540039999998</c:v>
                </c:pt>
                <c:pt idx="345">
                  <c:v>5021.6118159999996</c:v>
                </c:pt>
                <c:pt idx="346">
                  <c:v>5001.2211909999996</c:v>
                </c:pt>
                <c:pt idx="347">
                  <c:v>4865.3242190000001</c:v>
                </c:pt>
                <c:pt idx="348">
                  <c:v>4777.3652339999999</c:v>
                </c:pt>
                <c:pt idx="349">
                  <c:v>4609.9482420000004</c:v>
                </c:pt>
                <c:pt idx="350">
                  <c:v>4697.8837890000004</c:v>
                </c:pt>
                <c:pt idx="351">
                  <c:v>4607.6630859999996</c:v>
                </c:pt>
                <c:pt idx="352">
                  <c:v>4760.7441410000001</c:v>
                </c:pt>
                <c:pt idx="353">
                  <c:v>4774.5039059999999</c:v>
                </c:pt>
                <c:pt idx="354">
                  <c:v>4840.4521480000003</c:v>
                </c:pt>
                <c:pt idx="355">
                  <c:v>4806.6557620000003</c:v>
                </c:pt>
                <c:pt idx="356">
                  <c:v>4629.9941410000001</c:v>
                </c:pt>
                <c:pt idx="357">
                  <c:v>4515.3720700000003</c:v>
                </c:pt>
                <c:pt idx="358">
                  <c:v>4429.4599609999996</c:v>
                </c:pt>
                <c:pt idx="359">
                  <c:v>4418.8720700000003</c:v>
                </c:pt>
                <c:pt idx="360">
                  <c:v>4587.7280270000001</c:v>
                </c:pt>
                <c:pt idx="361">
                  <c:v>4675.7490230000003</c:v>
                </c:pt>
                <c:pt idx="362">
                  <c:v>4818.8950199999999</c:v>
                </c:pt>
                <c:pt idx="363">
                  <c:v>4777.4521480000003</c:v>
                </c:pt>
                <c:pt idx="364">
                  <c:v>4728.7041019999997</c:v>
                </c:pt>
                <c:pt idx="365">
                  <c:v>4577.1528319999998</c:v>
                </c:pt>
                <c:pt idx="366">
                  <c:v>4581.9331050000001</c:v>
                </c:pt>
                <c:pt idx="367">
                  <c:v>4602.8071289999998</c:v>
                </c:pt>
                <c:pt idx="368">
                  <c:v>4433.625</c:v>
                </c:pt>
                <c:pt idx="369">
                  <c:v>4403.7998049999997</c:v>
                </c:pt>
                <c:pt idx="370">
                  <c:v>4478.6440430000002</c:v>
                </c:pt>
                <c:pt idx="371">
                  <c:v>4633.1079099999997</c:v>
                </c:pt>
                <c:pt idx="372">
                  <c:v>4635.7290039999998</c:v>
                </c:pt>
                <c:pt idx="373">
                  <c:v>4644.0390619999998</c:v>
                </c:pt>
                <c:pt idx="374">
                  <c:v>4679.0009769999997</c:v>
                </c:pt>
                <c:pt idx="375">
                  <c:v>4720.4350590000004</c:v>
                </c:pt>
                <c:pt idx="376">
                  <c:v>4724.4111329999996</c:v>
                </c:pt>
                <c:pt idx="377">
                  <c:v>4678.9829099999997</c:v>
                </c:pt>
                <c:pt idx="378">
                  <c:v>4767.1591799999997</c:v>
                </c:pt>
                <c:pt idx="379">
                  <c:v>4718.1030270000001</c:v>
                </c:pt>
                <c:pt idx="380">
                  <c:v>4674.1171880000002</c:v>
                </c:pt>
                <c:pt idx="381">
                  <c:v>4658.8740230000003</c:v>
                </c:pt>
                <c:pt idx="382">
                  <c:v>4580.466797</c:v>
                </c:pt>
                <c:pt idx="383">
                  <c:v>4608.4887699999999</c:v>
                </c:pt>
                <c:pt idx="384">
                  <c:v>4610.376953</c:v>
                </c:pt>
                <c:pt idx="385">
                  <c:v>4624.3359380000002</c:v>
                </c:pt>
                <c:pt idx="386">
                  <c:v>4640.7807620000003</c:v>
                </c:pt>
                <c:pt idx="387">
                  <c:v>4718.1030270000001</c:v>
                </c:pt>
                <c:pt idx="388">
                  <c:v>4597.7797849999997</c:v>
                </c:pt>
                <c:pt idx="389">
                  <c:v>4652.3969729999999</c:v>
                </c:pt>
                <c:pt idx="390">
                  <c:v>4699.7329099999997</c:v>
                </c:pt>
                <c:pt idx="391">
                  <c:v>4685.1289059999999</c:v>
                </c:pt>
                <c:pt idx="392">
                  <c:v>4568.6538090000004</c:v>
                </c:pt>
                <c:pt idx="393">
                  <c:v>4313.5180659999996</c:v>
                </c:pt>
                <c:pt idx="394">
                  <c:v>4174.9829099999997</c:v>
                </c:pt>
                <c:pt idx="395">
                  <c:v>4218.4482420000004</c:v>
                </c:pt>
                <c:pt idx="396">
                  <c:v>4171.4130859999996</c:v>
                </c:pt>
                <c:pt idx="397">
                  <c:v>4169.8271480000003</c:v>
                </c:pt>
                <c:pt idx="398">
                  <c:v>4120.6689450000003</c:v>
                </c:pt>
                <c:pt idx="399">
                  <c:v>3967.8420409999999</c:v>
                </c:pt>
                <c:pt idx="400">
                  <c:v>4026.4750979999999</c:v>
                </c:pt>
                <c:pt idx="401">
                  <c:v>4103.5927730000003</c:v>
                </c:pt>
                <c:pt idx="402">
                  <c:v>4195.0888670000004</c:v>
                </c:pt>
                <c:pt idx="403">
                  <c:v>4101.2329099999997</c:v>
                </c:pt>
                <c:pt idx="404">
                  <c:v>4164.0122069999998</c:v>
                </c:pt>
                <c:pt idx="405">
                  <c:v>4073.455078</c:v>
                </c:pt>
                <c:pt idx="406">
                  <c:v>4050.8640140000002</c:v>
                </c:pt>
                <c:pt idx="407">
                  <c:v>4072.3540039999998</c:v>
                </c:pt>
                <c:pt idx="408">
                  <c:v>4191.2578119999998</c:v>
                </c:pt>
                <c:pt idx="409">
                  <c:v>4358.1430659999996</c:v>
                </c:pt>
                <c:pt idx="410">
                  <c:v>4349.4189450000003</c:v>
                </c:pt>
                <c:pt idx="411">
                  <c:v>4356.6049800000001</c:v>
                </c:pt>
                <c:pt idx="412">
                  <c:v>4375.5390619999998</c:v>
                </c:pt>
                <c:pt idx="413">
                  <c:v>4522.2387699999999</c:v>
                </c:pt>
                <c:pt idx="414">
                  <c:v>4517.6201170000004</c:v>
                </c:pt>
                <c:pt idx="415">
                  <c:v>4463.2539059999999</c:v>
                </c:pt>
                <c:pt idx="416">
                  <c:v>4670.7329099999997</c:v>
                </c:pt>
                <c:pt idx="417">
                  <c:v>4583.828125</c:v>
                </c:pt>
                <c:pt idx="418">
                  <c:v>4562.8569340000004</c:v>
                </c:pt>
                <c:pt idx="419">
                  <c:v>4460.4130859999996</c:v>
                </c:pt>
                <c:pt idx="420">
                  <c:v>4406.7670900000003</c:v>
                </c:pt>
                <c:pt idx="421">
                  <c:v>4405.8930659999996</c:v>
                </c:pt>
                <c:pt idx="422">
                  <c:v>4423.7192379999997</c:v>
                </c:pt>
                <c:pt idx="423">
                  <c:v>4316.1757809999999</c:v>
                </c:pt>
                <c:pt idx="424">
                  <c:v>4345.8989259999998</c:v>
                </c:pt>
                <c:pt idx="425">
                  <c:v>4387.6040039999998</c:v>
                </c:pt>
                <c:pt idx="426">
                  <c:v>4418.6430659999996</c:v>
                </c:pt>
                <c:pt idx="427">
                  <c:v>4389.3471680000002</c:v>
                </c:pt>
                <c:pt idx="428">
                  <c:v>4374.9589839999999</c:v>
                </c:pt>
                <c:pt idx="429">
                  <c:v>4432.5068359999996</c:v>
                </c:pt>
                <c:pt idx="430">
                  <c:v>4457.4379879999997</c:v>
                </c:pt>
                <c:pt idx="431">
                  <c:v>4486.6782229999999</c:v>
                </c:pt>
                <c:pt idx="432">
                  <c:v>4519.9121089999999</c:v>
                </c:pt>
                <c:pt idx="433">
                  <c:v>4492.2612300000001</c:v>
                </c:pt>
                <c:pt idx="434">
                  <c:v>4518.9301759999998</c:v>
                </c:pt>
                <c:pt idx="435">
                  <c:v>4546.5708009999998</c:v>
                </c:pt>
                <c:pt idx="436">
                  <c:v>4578.1782229999999</c:v>
                </c:pt>
                <c:pt idx="437">
                  <c:v>4512.7431640000004</c:v>
                </c:pt>
                <c:pt idx="438">
                  <c:v>4546.4990230000003</c:v>
                </c:pt>
                <c:pt idx="439">
                  <c:v>4594.8452150000003</c:v>
                </c:pt>
                <c:pt idx="440">
                  <c:v>4580.8461909999996</c:v>
                </c:pt>
                <c:pt idx="441">
                  <c:v>4590.5380859999996</c:v>
                </c:pt>
                <c:pt idx="442">
                  <c:v>4562.7700199999999</c:v>
                </c:pt>
                <c:pt idx="443">
                  <c:v>4574.8779299999997</c:v>
                </c:pt>
                <c:pt idx="444">
                  <c:v>4510.6308589999999</c:v>
                </c:pt>
                <c:pt idx="445">
                  <c:v>4432.5888670000004</c:v>
                </c:pt>
                <c:pt idx="446">
                  <c:v>4423.2880859999996</c:v>
                </c:pt>
                <c:pt idx="447">
                  <c:v>4449.7597660000001</c:v>
                </c:pt>
                <c:pt idx="448">
                  <c:v>4486.1088870000003</c:v>
                </c:pt>
                <c:pt idx="449">
                  <c:v>4476.7202150000003</c:v>
                </c:pt>
                <c:pt idx="450">
                  <c:v>4441.7241210000002</c:v>
                </c:pt>
                <c:pt idx="451">
                  <c:v>4380.6401370000003</c:v>
                </c:pt>
                <c:pt idx="452">
                  <c:v>4301.8911129999997</c:v>
                </c:pt>
                <c:pt idx="453">
                  <c:v>4367.3710940000001</c:v>
                </c:pt>
                <c:pt idx="454">
                  <c:v>4335.4482420000004</c:v>
                </c:pt>
                <c:pt idx="455">
                  <c:v>4393.591797</c:v>
                </c:pt>
                <c:pt idx="456">
                  <c:v>4398.3359380000002</c:v>
                </c:pt>
                <c:pt idx="457">
                  <c:v>4350.7861329999996</c:v>
                </c:pt>
                <c:pt idx="458">
                  <c:v>4326.205078</c:v>
                </c:pt>
                <c:pt idx="459">
                  <c:v>4317.9599609999996</c:v>
                </c:pt>
                <c:pt idx="460">
                  <c:v>4334.8032229999999</c:v>
                </c:pt>
                <c:pt idx="461">
                  <c:v>4235.2612300000001</c:v>
                </c:pt>
                <c:pt idx="462">
                  <c:v>4251.4887699999999</c:v>
                </c:pt>
                <c:pt idx="463">
                  <c:v>4233.9248049999997</c:v>
                </c:pt>
                <c:pt idx="464">
                  <c:v>4256.4360349999997</c:v>
                </c:pt>
                <c:pt idx="465">
                  <c:v>4321.9770509999998</c:v>
                </c:pt>
                <c:pt idx="466">
                  <c:v>4288.7641599999997</c:v>
                </c:pt>
                <c:pt idx="467">
                  <c:v>4241.3017579999996</c:v>
                </c:pt>
                <c:pt idx="468">
                  <c:v>4216.8940430000002</c:v>
                </c:pt>
                <c:pt idx="469">
                  <c:v>4180.7880859999996</c:v>
                </c:pt>
                <c:pt idx="470">
                  <c:v>4214.341797</c:v>
                </c:pt>
                <c:pt idx="471">
                  <c:v>4275.6782229999999</c:v>
                </c:pt>
                <c:pt idx="472">
                  <c:v>4271.7431640000004</c:v>
                </c:pt>
                <c:pt idx="473">
                  <c:v>4212.2177730000003</c:v>
                </c:pt>
                <c:pt idx="474">
                  <c:v>4174.830078</c:v>
                </c:pt>
                <c:pt idx="475">
                  <c:v>4125.9560549999997</c:v>
                </c:pt>
                <c:pt idx="476">
                  <c:v>4182.3461909999996</c:v>
                </c:pt>
                <c:pt idx="477">
                  <c:v>4196.2822269999997</c:v>
                </c:pt>
                <c:pt idx="478">
                  <c:v>4231.9799800000001</c:v>
                </c:pt>
                <c:pt idx="479">
                  <c:v>4195.5561520000001</c:v>
                </c:pt>
                <c:pt idx="480">
                  <c:v>4189.6079099999997</c:v>
                </c:pt>
                <c:pt idx="481">
                  <c:v>4202.8339839999999</c:v>
                </c:pt>
                <c:pt idx="482">
                  <c:v>4212.9799800000001</c:v>
                </c:pt>
                <c:pt idx="483">
                  <c:v>4274.1767579999996</c:v>
                </c:pt>
                <c:pt idx="484">
                  <c:v>4327.2651370000003</c:v>
                </c:pt>
                <c:pt idx="485">
                  <c:v>4257.6630859999996</c:v>
                </c:pt>
                <c:pt idx="486">
                  <c:v>4202.8090819999998</c:v>
                </c:pt>
                <c:pt idx="487">
                  <c:v>4175.8061520000001</c:v>
                </c:pt>
                <c:pt idx="488">
                  <c:v>4200.5927730000003</c:v>
                </c:pt>
                <c:pt idx="489">
                  <c:v>4201.2177730000003</c:v>
                </c:pt>
                <c:pt idx="490">
                  <c:v>4254.9711909999996</c:v>
                </c:pt>
                <c:pt idx="491">
                  <c:v>4390.7709960000002</c:v>
                </c:pt>
                <c:pt idx="492">
                  <c:v>4441.5942379999997</c:v>
                </c:pt>
                <c:pt idx="493">
                  <c:v>4412.4887699999999</c:v>
                </c:pt>
                <c:pt idx="494">
                  <c:v>4412.2280270000001</c:v>
                </c:pt>
                <c:pt idx="495">
                  <c:v>4431.5717770000001</c:v>
                </c:pt>
                <c:pt idx="496">
                  <c:v>4452.4990230000003</c:v>
                </c:pt>
                <c:pt idx="497">
                  <c:v>4477.4887699999999</c:v>
                </c:pt>
                <c:pt idx="498">
                  <c:v>4496.0419920000004</c:v>
                </c:pt>
                <c:pt idx="499">
                  <c:v>4437.3427730000003</c:v>
                </c:pt>
                <c:pt idx="500">
                  <c:v>4322.7797849999997</c:v>
                </c:pt>
                <c:pt idx="501">
                  <c:v>4341.6508789999998</c:v>
                </c:pt>
                <c:pt idx="502">
                  <c:v>4417.3491210000002</c:v>
                </c:pt>
                <c:pt idx="503">
                  <c:v>4418.7568359999996</c:v>
                </c:pt>
                <c:pt idx="504">
                  <c:v>4386.2587890000004</c:v>
                </c:pt>
                <c:pt idx="505">
                  <c:v>4352.2558589999999</c:v>
                </c:pt>
                <c:pt idx="506">
                  <c:v>4384.3100590000004</c:v>
                </c:pt>
                <c:pt idx="507">
                  <c:v>4424.7089839999999</c:v>
                </c:pt>
                <c:pt idx="508">
                  <c:v>4466.6650390000004</c:v>
                </c:pt>
                <c:pt idx="509">
                  <c:v>4450.748047</c:v>
                </c:pt>
                <c:pt idx="510">
                  <c:v>4470.1899409999996</c:v>
                </c:pt>
                <c:pt idx="511">
                  <c:v>4496.2861329999996</c:v>
                </c:pt>
                <c:pt idx="512">
                  <c:v>4491.6601559999999</c:v>
                </c:pt>
                <c:pt idx="513">
                  <c:v>4508.0439450000003</c:v>
                </c:pt>
                <c:pt idx="514">
                  <c:v>4555.3681640000004</c:v>
                </c:pt>
                <c:pt idx="515">
                  <c:v>4556.1909180000002</c:v>
                </c:pt>
                <c:pt idx="516">
                  <c:v>4592.6508789999998</c:v>
                </c:pt>
                <c:pt idx="517">
                  <c:v>4598.2211909999996</c:v>
                </c:pt>
                <c:pt idx="518">
                  <c:v>4646.1528319999998</c:v>
                </c:pt>
                <c:pt idx="519">
                  <c:v>4623.5742190000001</c:v>
                </c:pt>
                <c:pt idx="520">
                  <c:v>4577.2910160000001</c:v>
                </c:pt>
                <c:pt idx="521">
                  <c:v>4532.7202150000003</c:v>
                </c:pt>
                <c:pt idx="522">
                  <c:v>4568.9399409999996</c:v>
                </c:pt>
                <c:pt idx="523">
                  <c:v>4620.2158200000003</c:v>
                </c:pt>
                <c:pt idx="524">
                  <c:v>4584.205078</c:v>
                </c:pt>
                <c:pt idx="525">
                  <c:v>4601.2841799999997</c:v>
                </c:pt>
                <c:pt idx="526">
                  <c:v>4659.171875</c:v>
                </c:pt>
                <c:pt idx="527">
                  <c:v>4687.8569340000004</c:v>
                </c:pt>
                <c:pt idx="528">
                  <c:v>4685.8901370000003</c:v>
                </c:pt>
                <c:pt idx="529">
                  <c:v>4677.2460940000001</c:v>
                </c:pt>
                <c:pt idx="530">
                  <c:v>4704.2138670000004</c:v>
                </c:pt>
                <c:pt idx="531">
                  <c:v>4684.3847660000001</c:v>
                </c:pt>
                <c:pt idx="532">
                  <c:v>4726.1669920000004</c:v>
                </c:pt>
                <c:pt idx="533">
                  <c:v>4878.6430659999996</c:v>
                </c:pt>
                <c:pt idx="534">
                  <c:v>4876.1879879999997</c:v>
                </c:pt>
                <c:pt idx="535">
                  <c:v>4805.6118159999996</c:v>
                </c:pt>
                <c:pt idx="536">
                  <c:v>4821.4570309999999</c:v>
                </c:pt>
                <c:pt idx="537">
                  <c:v>4698.9731449999999</c:v>
                </c:pt>
                <c:pt idx="538">
                  <c:v>4700.2148440000001</c:v>
                </c:pt>
                <c:pt idx="539">
                  <c:v>4720.419922</c:v>
                </c:pt>
                <c:pt idx="540">
                  <c:v>4703.0908200000003</c:v>
                </c:pt>
                <c:pt idx="541">
                  <c:v>4728.2402339999999</c:v>
                </c:pt>
                <c:pt idx="542">
                  <c:v>4723.0571289999998</c:v>
                </c:pt>
                <c:pt idx="543">
                  <c:v>4768.2768550000001</c:v>
                </c:pt>
                <c:pt idx="544">
                  <c:v>4873.9340819999998</c:v>
                </c:pt>
                <c:pt idx="545">
                  <c:v>4870.205078</c:v>
                </c:pt>
                <c:pt idx="546">
                  <c:v>4891.3198240000002</c:v>
                </c:pt>
                <c:pt idx="547">
                  <c:v>4857.9438479999999</c:v>
                </c:pt>
                <c:pt idx="548">
                  <c:v>4921.0390619999998</c:v>
                </c:pt>
                <c:pt idx="549">
                  <c:v>4921.4038090000004</c:v>
                </c:pt>
                <c:pt idx="550">
                  <c:v>4921.4038090000004</c:v>
                </c:pt>
                <c:pt idx="551">
                  <c:v>4765.7290039999998</c:v>
                </c:pt>
                <c:pt idx="552">
                  <c:v>4816.576172</c:v>
                </c:pt>
                <c:pt idx="553">
                  <c:v>4864.8837890000004</c:v>
                </c:pt>
                <c:pt idx="554">
                  <c:v>4870.2148440000001</c:v>
                </c:pt>
                <c:pt idx="555">
                  <c:v>4873.0112300000001</c:v>
                </c:pt>
                <c:pt idx="556">
                  <c:v>4897.0517579999996</c:v>
                </c:pt>
                <c:pt idx="557">
                  <c:v>4892.2880859999996</c:v>
                </c:pt>
                <c:pt idx="558">
                  <c:v>4898.2060549999997</c:v>
                </c:pt>
                <c:pt idx="559">
                  <c:v>4893.1479490000002</c:v>
                </c:pt>
                <c:pt idx="560">
                  <c:v>4891.0791019999997</c:v>
                </c:pt>
                <c:pt idx="561">
                  <c:v>4897.6430659999996</c:v>
                </c:pt>
                <c:pt idx="562">
                  <c:v>4818.7578119999998</c:v>
                </c:pt>
                <c:pt idx="563">
                  <c:v>4819.6811520000001</c:v>
                </c:pt>
                <c:pt idx="564">
                  <c:v>4840.1459960000002</c:v>
                </c:pt>
                <c:pt idx="565">
                  <c:v>4838.7597660000001</c:v>
                </c:pt>
                <c:pt idx="566">
                  <c:v>4842.5029299999997</c:v>
                </c:pt>
                <c:pt idx="567">
                  <c:v>4834.4677730000003</c:v>
                </c:pt>
                <c:pt idx="568">
                  <c:v>4862.0688479999999</c:v>
                </c:pt>
                <c:pt idx="569">
                  <c:v>4860.8891599999997</c:v>
                </c:pt>
                <c:pt idx="570">
                  <c:v>4898.1381840000004</c:v>
                </c:pt>
                <c:pt idx="571">
                  <c:v>4912.998047</c:v>
                </c:pt>
                <c:pt idx="572">
                  <c:v>4921.3940430000002</c:v>
                </c:pt>
                <c:pt idx="573">
                  <c:v>4991.6362300000001</c:v>
                </c:pt>
                <c:pt idx="574">
                  <c:v>5031.5708009999998</c:v>
                </c:pt>
                <c:pt idx="575">
                  <c:v>5014.9960940000001</c:v>
                </c:pt>
                <c:pt idx="576">
                  <c:v>4895.955078</c:v>
                </c:pt>
                <c:pt idx="577">
                  <c:v>4910.2919920000004</c:v>
                </c:pt>
                <c:pt idx="578">
                  <c:v>4969.8818359999996</c:v>
                </c:pt>
                <c:pt idx="579">
                  <c:v>4973.0571289999998</c:v>
                </c:pt>
                <c:pt idx="580">
                  <c:v>4963.9248049999997</c:v>
                </c:pt>
                <c:pt idx="581">
                  <c:v>4985.578125</c:v>
                </c:pt>
                <c:pt idx="582">
                  <c:v>4893.908203</c:v>
                </c:pt>
                <c:pt idx="583">
                  <c:v>4912.0908200000003</c:v>
                </c:pt>
                <c:pt idx="584">
                  <c:v>4942.1572269999997</c:v>
                </c:pt>
                <c:pt idx="585">
                  <c:v>4932.5639650000003</c:v>
                </c:pt>
                <c:pt idx="586">
                  <c:v>4935.5639650000003</c:v>
                </c:pt>
                <c:pt idx="587">
                  <c:v>4937.1757809999999</c:v>
                </c:pt>
                <c:pt idx="588">
                  <c:v>4885.0830079999996</c:v>
                </c:pt>
                <c:pt idx="589">
                  <c:v>4946.0898440000001</c:v>
                </c:pt>
                <c:pt idx="590">
                  <c:v>4971.9458009999998</c:v>
                </c:pt>
                <c:pt idx="591">
                  <c:v>4934.4072269999997</c:v>
                </c:pt>
                <c:pt idx="592">
                  <c:v>4926.6630859999996</c:v>
                </c:pt>
                <c:pt idx="593">
                  <c:v>4885.4589839999999</c:v>
                </c:pt>
                <c:pt idx="594">
                  <c:v>4909.5170900000003</c:v>
                </c:pt>
                <c:pt idx="595">
                  <c:v>4887.8598629999997</c:v>
                </c:pt>
                <c:pt idx="596">
                  <c:v>4864.2729490000002</c:v>
                </c:pt>
                <c:pt idx="597">
                  <c:v>4847.701172</c:v>
                </c:pt>
                <c:pt idx="598">
                  <c:v>4842.1289059999999</c:v>
                </c:pt>
                <c:pt idx="599">
                  <c:v>4862.2402339999999</c:v>
                </c:pt>
                <c:pt idx="600">
                  <c:v>4838.9819340000004</c:v>
                </c:pt>
                <c:pt idx="601">
                  <c:v>4872.419922</c:v>
                </c:pt>
                <c:pt idx="602">
                  <c:v>4845.1337890000004</c:v>
                </c:pt>
                <c:pt idx="603">
                  <c:v>4878.5820309999999</c:v>
                </c:pt>
                <c:pt idx="604">
                  <c:v>4884.8251950000003</c:v>
                </c:pt>
                <c:pt idx="605">
                  <c:v>4908.2739259999998</c:v>
                </c:pt>
                <c:pt idx="606">
                  <c:v>4888.7348629999997</c:v>
                </c:pt>
                <c:pt idx="607">
                  <c:v>4905.8251950000003</c:v>
                </c:pt>
                <c:pt idx="608">
                  <c:v>4989.0307620000003</c:v>
                </c:pt>
                <c:pt idx="609">
                  <c:v>5024.7119140000004</c:v>
                </c:pt>
                <c:pt idx="610">
                  <c:v>5098.0097660000001</c:v>
                </c:pt>
                <c:pt idx="611">
                  <c:v>5032.5991210000002</c:v>
                </c:pt>
                <c:pt idx="612">
                  <c:v>5021.0629879999997</c:v>
                </c:pt>
                <c:pt idx="613">
                  <c:v>5070.8208009999998</c:v>
                </c:pt>
                <c:pt idx="614">
                  <c:v>5113.9301759999998</c:v>
                </c:pt>
                <c:pt idx="615">
                  <c:v>5071.2021480000003</c:v>
                </c:pt>
                <c:pt idx="616">
                  <c:v>5087.0141599999997</c:v>
                </c:pt>
                <c:pt idx="617">
                  <c:v>5127.123047</c:v>
                </c:pt>
                <c:pt idx="618">
                  <c:v>5083.5209960000002</c:v>
                </c:pt>
                <c:pt idx="619">
                  <c:v>5093.2299800000001</c:v>
                </c:pt>
                <c:pt idx="620">
                  <c:v>5098.6411129999997</c:v>
                </c:pt>
                <c:pt idx="621">
                  <c:v>5088.8017579999996</c:v>
                </c:pt>
                <c:pt idx="622">
                  <c:v>5119.2451170000004</c:v>
                </c:pt>
                <c:pt idx="623">
                  <c:v>5109.0869140000004</c:v>
                </c:pt>
                <c:pt idx="624">
                  <c:v>5058.2270509999998</c:v>
                </c:pt>
                <c:pt idx="625">
                  <c:v>5066.9780270000001</c:v>
                </c:pt>
                <c:pt idx="626">
                  <c:v>5053.7597660000001</c:v>
                </c:pt>
                <c:pt idx="627">
                  <c:v>5113.2358400000003</c:v>
                </c:pt>
                <c:pt idx="628">
                  <c:v>5132.3950199999999</c:v>
                </c:pt>
                <c:pt idx="629">
                  <c:v>5168.2690430000002</c:v>
                </c:pt>
                <c:pt idx="630">
                  <c:v>5155.546875</c:v>
                </c:pt>
                <c:pt idx="631">
                  <c:v>5148.9619140000004</c:v>
                </c:pt>
                <c:pt idx="632">
                  <c:v>5156.7509769999997</c:v>
                </c:pt>
                <c:pt idx="633">
                  <c:v>5165.1679690000001</c:v>
                </c:pt>
                <c:pt idx="634">
                  <c:v>5190.1669920000004</c:v>
                </c:pt>
                <c:pt idx="635">
                  <c:v>5206.1362300000001</c:v>
                </c:pt>
                <c:pt idx="636">
                  <c:v>5198.8959960000002</c:v>
                </c:pt>
                <c:pt idx="637">
                  <c:v>5184.9560549999997</c:v>
                </c:pt>
                <c:pt idx="638">
                  <c:v>5146.5517579999996</c:v>
                </c:pt>
                <c:pt idx="639">
                  <c:v>5165.2470700000003</c:v>
                </c:pt>
                <c:pt idx="640">
                  <c:v>5184.4790039999998</c:v>
                </c:pt>
                <c:pt idx="641">
                  <c:v>5136.8627930000002</c:v>
                </c:pt>
                <c:pt idx="642">
                  <c:v>5177.6181640000004</c:v>
                </c:pt>
                <c:pt idx="643">
                  <c:v>5201.5859380000002</c:v>
                </c:pt>
                <c:pt idx="644">
                  <c:v>5224.1347660000001</c:v>
                </c:pt>
                <c:pt idx="645">
                  <c:v>5205.3217770000001</c:v>
                </c:pt>
                <c:pt idx="646">
                  <c:v>5217.3349609999996</c:v>
                </c:pt>
                <c:pt idx="647">
                  <c:v>5246.4829099999997</c:v>
                </c:pt>
                <c:pt idx="648">
                  <c:v>5197.1191410000001</c:v>
                </c:pt>
                <c:pt idx="649">
                  <c:v>5142.9912109999996</c:v>
                </c:pt>
                <c:pt idx="650">
                  <c:v>5133.033203</c:v>
                </c:pt>
                <c:pt idx="651">
                  <c:v>5143.7109380000002</c:v>
                </c:pt>
                <c:pt idx="652">
                  <c:v>5144.8979490000002</c:v>
                </c:pt>
                <c:pt idx="653">
                  <c:v>5130.5029299999997</c:v>
                </c:pt>
                <c:pt idx="654">
                  <c:v>5188.1840819999998</c:v>
                </c:pt>
                <c:pt idx="655">
                  <c:v>5208.1420900000003</c:v>
                </c:pt>
                <c:pt idx="656">
                  <c:v>5227.5820309999999</c:v>
                </c:pt>
                <c:pt idx="657">
                  <c:v>5219.8032229999999</c:v>
                </c:pt>
                <c:pt idx="658">
                  <c:v>5188.1137699999999</c:v>
                </c:pt>
                <c:pt idx="659">
                  <c:v>5174.0068359999996</c:v>
                </c:pt>
                <c:pt idx="660">
                  <c:v>5201.3789059999999</c:v>
                </c:pt>
                <c:pt idx="661">
                  <c:v>5132.5629879999997</c:v>
                </c:pt>
                <c:pt idx="662">
                  <c:v>5142.0112300000001</c:v>
                </c:pt>
                <c:pt idx="663">
                  <c:v>5137.5791019999997</c:v>
                </c:pt>
                <c:pt idx="664">
                  <c:v>5140.9130859999996</c:v>
                </c:pt>
                <c:pt idx="665">
                  <c:v>5000.8090819999998</c:v>
                </c:pt>
                <c:pt idx="666">
                  <c:v>4949.3461909999996</c:v>
                </c:pt>
                <c:pt idx="667">
                  <c:v>5000.1381840000004</c:v>
                </c:pt>
                <c:pt idx="668">
                  <c:v>5032.8408200000003</c:v>
                </c:pt>
                <c:pt idx="669">
                  <c:v>4958.5190430000002</c:v>
                </c:pt>
                <c:pt idx="670">
                  <c:v>4993.8789059999999</c:v>
                </c:pt>
                <c:pt idx="671">
                  <c:v>4962.9599609999996</c:v>
                </c:pt>
                <c:pt idx="672">
                  <c:v>4913.0532229999999</c:v>
                </c:pt>
                <c:pt idx="673">
                  <c:v>4922.5820309999999</c:v>
                </c:pt>
                <c:pt idx="674">
                  <c:v>4962.9399409999996</c:v>
                </c:pt>
                <c:pt idx="675">
                  <c:v>4951.6137699999999</c:v>
                </c:pt>
                <c:pt idx="676">
                  <c:v>5028.9458009999998</c:v>
                </c:pt>
                <c:pt idx="677">
                  <c:v>5040.5322269999997</c:v>
                </c:pt>
                <c:pt idx="678">
                  <c:v>5029.3442379999997</c:v>
                </c:pt>
                <c:pt idx="679">
                  <c:v>5074.3232420000004</c:v>
                </c:pt>
                <c:pt idx="680">
                  <c:v>5103.5180659999996</c:v>
                </c:pt>
                <c:pt idx="681">
                  <c:v>5073.0678710000002</c:v>
                </c:pt>
                <c:pt idx="682">
                  <c:v>5024.2919920000004</c:v>
                </c:pt>
                <c:pt idx="683">
                  <c:v>5001.3041990000002</c:v>
                </c:pt>
                <c:pt idx="684">
                  <c:v>5074.0561520000001</c:v>
                </c:pt>
                <c:pt idx="685">
                  <c:v>5058.8491210000002</c:v>
                </c:pt>
                <c:pt idx="686">
                  <c:v>5089.546875</c:v>
                </c:pt>
                <c:pt idx="687">
                  <c:v>5085.5087890000004</c:v>
                </c:pt>
                <c:pt idx="688">
                  <c:v>5070.9399409999996</c:v>
                </c:pt>
                <c:pt idx="689">
                  <c:v>5066.8320309999999</c:v>
                </c:pt>
                <c:pt idx="690">
                  <c:v>5034.2309569999998</c:v>
                </c:pt>
                <c:pt idx="691">
                  <c:v>4987.423828</c:v>
                </c:pt>
                <c:pt idx="692">
                  <c:v>4965.3872069999998</c:v>
                </c:pt>
                <c:pt idx="693">
                  <c:v>5032.2841799999997</c:v>
                </c:pt>
                <c:pt idx="694">
                  <c:v>5048.8408200000003</c:v>
                </c:pt>
                <c:pt idx="695">
                  <c:v>5048.6679690000001</c:v>
                </c:pt>
                <c:pt idx="696">
                  <c:v>5049.4877930000002</c:v>
                </c:pt>
                <c:pt idx="697">
                  <c:v>5053.9428710000002</c:v>
                </c:pt>
                <c:pt idx="698">
                  <c:v>5102.4692379999997</c:v>
                </c:pt>
                <c:pt idx="699">
                  <c:v>5127.9331050000001</c:v>
                </c:pt>
                <c:pt idx="700">
                  <c:v>5093.5659180000002</c:v>
                </c:pt>
                <c:pt idx="701">
                  <c:v>5112.044922</c:v>
                </c:pt>
                <c:pt idx="702">
                  <c:v>5141.7641599999997</c:v>
                </c:pt>
                <c:pt idx="703">
                  <c:v>5118.9448240000002</c:v>
                </c:pt>
                <c:pt idx="704">
                  <c:v>5133.0361329999996</c:v>
                </c:pt>
                <c:pt idx="705">
                  <c:v>5145.3149409999996</c:v>
                </c:pt>
                <c:pt idx="706">
                  <c:v>5149.8881840000004</c:v>
                </c:pt>
                <c:pt idx="707">
                  <c:v>5164.2880859999996</c:v>
                </c:pt>
                <c:pt idx="708">
                  <c:v>5175.7929690000001</c:v>
                </c:pt>
                <c:pt idx="709">
                  <c:v>5166.0439450000003</c:v>
                </c:pt>
                <c:pt idx="710">
                  <c:v>5177.1601559999999</c:v>
                </c:pt>
                <c:pt idx="711">
                  <c:v>5187.9941410000001</c:v>
                </c:pt>
                <c:pt idx="712">
                  <c:v>5144.0141599999997</c:v>
                </c:pt>
                <c:pt idx="713">
                  <c:v>5122.3120120000003</c:v>
                </c:pt>
                <c:pt idx="714">
                  <c:v>5165.4072269999997</c:v>
                </c:pt>
                <c:pt idx="715">
                  <c:v>5152.6948240000002</c:v>
                </c:pt>
                <c:pt idx="716">
                  <c:v>5160.4331050000001</c:v>
                </c:pt>
                <c:pt idx="717">
                  <c:v>5108.4321289999998</c:v>
                </c:pt>
                <c:pt idx="718">
                  <c:v>5026.0278319999998</c:v>
                </c:pt>
                <c:pt idx="719">
                  <c:v>5035.6489259999998</c:v>
                </c:pt>
                <c:pt idx="720">
                  <c:v>5113.3452150000003</c:v>
                </c:pt>
                <c:pt idx="721">
                  <c:v>5144.6210940000001</c:v>
                </c:pt>
                <c:pt idx="722">
                  <c:v>5125.7719729999999</c:v>
                </c:pt>
                <c:pt idx="723">
                  <c:v>5139.0678710000002</c:v>
                </c:pt>
                <c:pt idx="724">
                  <c:v>5166.9829099999997</c:v>
                </c:pt>
                <c:pt idx="725">
                  <c:v>5178.373047</c:v>
                </c:pt>
                <c:pt idx="726">
                  <c:v>5226.9467770000001</c:v>
                </c:pt>
                <c:pt idx="727">
                  <c:v>5226.9467770000001</c:v>
                </c:pt>
                <c:pt idx="728">
                  <c:v>5242.7690430000002</c:v>
                </c:pt>
                <c:pt idx="729">
                  <c:v>5219.9951170000004</c:v>
                </c:pt>
                <c:pt idx="730">
                  <c:v>5169.0600590000004</c:v>
                </c:pt>
                <c:pt idx="731">
                  <c:v>5207.1181640000004</c:v>
                </c:pt>
                <c:pt idx="732">
                  <c:v>5211.828125</c:v>
                </c:pt>
                <c:pt idx="733">
                  <c:v>5216.6650390000004</c:v>
                </c:pt>
                <c:pt idx="734">
                  <c:v>5187.9331050000001</c:v>
                </c:pt>
                <c:pt idx="735">
                  <c:v>5214.3588870000003</c:v>
                </c:pt>
                <c:pt idx="736">
                  <c:v>5159.6679690000001</c:v>
                </c:pt>
                <c:pt idx="737">
                  <c:v>5188.7119140000004</c:v>
                </c:pt>
                <c:pt idx="738">
                  <c:v>5148.3789059999999</c:v>
                </c:pt>
                <c:pt idx="739">
                  <c:v>5152.0927730000003</c:v>
                </c:pt>
                <c:pt idx="740">
                  <c:v>5166.0898440000001</c:v>
                </c:pt>
                <c:pt idx="741">
                  <c:v>5215.2661129999997</c:v>
                </c:pt>
                <c:pt idx="742">
                  <c:v>5253.1831050000001</c:v>
                </c:pt>
                <c:pt idx="743">
                  <c:v>5323.8847660000001</c:v>
                </c:pt>
                <c:pt idx="744">
                  <c:v>5260.0239259999998</c:v>
                </c:pt>
                <c:pt idx="745">
                  <c:v>5277.1489259999998</c:v>
                </c:pt>
                <c:pt idx="746">
                  <c:v>5268.8520509999998</c:v>
                </c:pt>
                <c:pt idx="747">
                  <c:v>5262.7177730000003</c:v>
                </c:pt>
                <c:pt idx="748">
                  <c:v>5289.4038090000004</c:v>
                </c:pt>
                <c:pt idx="749">
                  <c:v>5276.2358400000003</c:v>
                </c:pt>
                <c:pt idx="750">
                  <c:v>5291.7177730000003</c:v>
                </c:pt>
                <c:pt idx="751">
                  <c:v>5315.2841799999997</c:v>
                </c:pt>
                <c:pt idx="752">
                  <c:v>5279.8950199999999</c:v>
                </c:pt>
                <c:pt idx="753">
                  <c:v>5342.5151370000003</c:v>
                </c:pt>
                <c:pt idx="754">
                  <c:v>5348.4702150000003</c:v>
                </c:pt>
                <c:pt idx="755">
                  <c:v>5321.4741210000002</c:v>
                </c:pt>
                <c:pt idx="756">
                  <c:v>5336.5190430000002</c:v>
                </c:pt>
                <c:pt idx="757">
                  <c:v>5343.4111329999996</c:v>
                </c:pt>
                <c:pt idx="758">
                  <c:v>5374.1650390000004</c:v>
                </c:pt>
                <c:pt idx="759">
                  <c:v>5325.4951170000004</c:v>
                </c:pt>
                <c:pt idx="760">
                  <c:v>5337.5009769999997</c:v>
                </c:pt>
                <c:pt idx="761">
                  <c:v>5390.4492190000001</c:v>
                </c:pt>
                <c:pt idx="762">
                  <c:v>5400.1040039999998</c:v>
                </c:pt>
                <c:pt idx="763">
                  <c:v>5403.2768550000001</c:v>
                </c:pt>
                <c:pt idx="764">
                  <c:v>5417.3139650000003</c:v>
                </c:pt>
                <c:pt idx="765">
                  <c:v>5445.1079099999997</c:v>
                </c:pt>
                <c:pt idx="766">
                  <c:v>5454.7958980000003</c:v>
                </c:pt>
                <c:pt idx="767">
                  <c:v>5450.2939450000003</c:v>
                </c:pt>
                <c:pt idx="768">
                  <c:v>5477.8310549999997</c:v>
                </c:pt>
                <c:pt idx="769">
                  <c:v>5474.6191410000001</c:v>
                </c:pt>
                <c:pt idx="770">
                  <c:v>5448.0590819999998</c:v>
                </c:pt>
                <c:pt idx="771">
                  <c:v>5450.9467770000001</c:v>
                </c:pt>
                <c:pt idx="772">
                  <c:v>5514.7871089999999</c:v>
                </c:pt>
                <c:pt idx="773">
                  <c:v>5444.6337890000004</c:v>
                </c:pt>
                <c:pt idx="774">
                  <c:v>5462.9282229999999</c:v>
                </c:pt>
                <c:pt idx="775">
                  <c:v>5419.5659180000002</c:v>
                </c:pt>
                <c:pt idx="776">
                  <c:v>5439.8320309999999</c:v>
                </c:pt>
                <c:pt idx="777">
                  <c:v>5426.4658200000003</c:v>
                </c:pt>
                <c:pt idx="778">
                  <c:v>5435.2709960000002</c:v>
                </c:pt>
                <c:pt idx="779">
                  <c:v>5439.1528319999998</c:v>
                </c:pt>
                <c:pt idx="780">
                  <c:v>5413.1508789999998</c:v>
                </c:pt>
                <c:pt idx="781">
                  <c:v>5453.8540039999998</c:v>
                </c:pt>
                <c:pt idx="782">
                  <c:v>5443.0649409999996</c:v>
                </c:pt>
                <c:pt idx="783">
                  <c:v>5437.0981449999999</c:v>
                </c:pt>
                <c:pt idx="784">
                  <c:v>5447.6479490000002</c:v>
                </c:pt>
                <c:pt idx="785">
                  <c:v>5405.4887699999999</c:v>
                </c:pt>
                <c:pt idx="786">
                  <c:v>5368.7998049999997</c:v>
                </c:pt>
                <c:pt idx="787">
                  <c:v>5396.8540039999998</c:v>
                </c:pt>
                <c:pt idx="788">
                  <c:v>5438.6557620000003</c:v>
                </c:pt>
                <c:pt idx="789">
                  <c:v>5518.6748049999997</c:v>
                </c:pt>
                <c:pt idx="790">
                  <c:v>5466.8671880000002</c:v>
                </c:pt>
                <c:pt idx="791">
                  <c:v>5456.3989259999998</c:v>
                </c:pt>
                <c:pt idx="792">
                  <c:v>5480.0307620000003</c:v>
                </c:pt>
                <c:pt idx="793">
                  <c:v>5523.2900390000004</c:v>
                </c:pt>
                <c:pt idx="794">
                  <c:v>5486.5839839999999</c:v>
                </c:pt>
                <c:pt idx="795">
                  <c:v>5500.8999020000001</c:v>
                </c:pt>
                <c:pt idx="796">
                  <c:v>5491.3398440000001</c:v>
                </c:pt>
                <c:pt idx="797">
                  <c:v>5447.4091799999997</c:v>
                </c:pt>
                <c:pt idx="798">
                  <c:v>5419.1069340000004</c:v>
                </c:pt>
                <c:pt idx="799">
                  <c:v>5414.546875</c:v>
                </c:pt>
                <c:pt idx="800">
                  <c:v>5420.7329099999997</c:v>
                </c:pt>
                <c:pt idx="801">
                  <c:v>5410.6440430000002</c:v>
                </c:pt>
                <c:pt idx="802">
                  <c:v>5400.8032229999999</c:v>
                </c:pt>
                <c:pt idx="803">
                  <c:v>5460.5732420000004</c:v>
                </c:pt>
                <c:pt idx="804">
                  <c:v>5437.1191410000001</c:v>
                </c:pt>
                <c:pt idx="805">
                  <c:v>5436.2089839999999</c:v>
                </c:pt>
                <c:pt idx="806">
                  <c:v>5435.3549800000001</c:v>
                </c:pt>
                <c:pt idx="807">
                  <c:v>5245.4458009999998</c:v>
                </c:pt>
                <c:pt idx="808">
                  <c:v>5242.1572269999997</c:v>
                </c:pt>
                <c:pt idx="809">
                  <c:v>5105.5629879999997</c:v>
                </c:pt>
                <c:pt idx="810">
                  <c:v>5086.4248049999997</c:v>
                </c:pt>
                <c:pt idx="811">
                  <c:v>5141.1372069999998</c:v>
                </c:pt>
                <c:pt idx="812">
                  <c:v>5160.3081050000001</c:v>
                </c:pt>
                <c:pt idx="813">
                  <c:v>5184.9501950000003</c:v>
                </c:pt>
                <c:pt idx="814">
                  <c:v>5150.4858400000003</c:v>
                </c:pt>
                <c:pt idx="815">
                  <c:v>5182.2128910000001</c:v>
                </c:pt>
                <c:pt idx="816">
                  <c:v>5172.4819340000004</c:v>
                </c:pt>
                <c:pt idx="817">
                  <c:v>5205.6118159999996</c:v>
                </c:pt>
                <c:pt idx="818">
                  <c:v>5246.1328119999998</c:v>
                </c:pt>
                <c:pt idx="819">
                  <c:v>5227.0961909999996</c:v>
                </c:pt>
                <c:pt idx="820">
                  <c:v>5237.8110349999997</c:v>
                </c:pt>
                <c:pt idx="821">
                  <c:v>5269.3710940000001</c:v>
                </c:pt>
                <c:pt idx="822">
                  <c:v>5292.7490230000003</c:v>
                </c:pt>
                <c:pt idx="823">
                  <c:v>5313.2080079999996</c:v>
                </c:pt>
                <c:pt idx="824">
                  <c:v>5315.1528319999998</c:v>
                </c:pt>
                <c:pt idx="825">
                  <c:v>5288.3618159999996</c:v>
                </c:pt>
                <c:pt idx="826">
                  <c:v>5320.9008789999998</c:v>
                </c:pt>
                <c:pt idx="827">
                  <c:v>5253.3881840000004</c:v>
                </c:pt>
                <c:pt idx="828">
                  <c:v>5237.4008789999998</c:v>
                </c:pt>
                <c:pt idx="829">
                  <c:v>5216.3789059999999</c:v>
                </c:pt>
                <c:pt idx="830">
                  <c:v>5213.8159180000002</c:v>
                </c:pt>
                <c:pt idx="831">
                  <c:v>5130.4990230000003</c:v>
                </c:pt>
                <c:pt idx="832">
                  <c:v>5095.8208009999998</c:v>
                </c:pt>
                <c:pt idx="833">
                  <c:v>5100.5717770000001</c:v>
                </c:pt>
                <c:pt idx="834">
                  <c:v>5014.9921880000002</c:v>
                </c:pt>
                <c:pt idx="835">
                  <c:v>4899.8818359999996</c:v>
                </c:pt>
                <c:pt idx="836">
                  <c:v>4933.5571289999998</c:v>
                </c:pt>
                <c:pt idx="837">
                  <c:v>4928.8120120000003</c:v>
                </c:pt>
                <c:pt idx="838">
                  <c:v>4935.8168949999999</c:v>
                </c:pt>
                <c:pt idx="839">
                  <c:v>4837.7939450000003</c:v>
                </c:pt>
                <c:pt idx="840">
                  <c:v>4872.5991210000002</c:v>
                </c:pt>
                <c:pt idx="841">
                  <c:v>4945.7529299999997</c:v>
                </c:pt>
                <c:pt idx="842">
                  <c:v>4945.4990230000003</c:v>
                </c:pt>
                <c:pt idx="843">
                  <c:v>4985.0058589999999</c:v>
                </c:pt>
                <c:pt idx="844">
                  <c:v>4959.251953</c:v>
                </c:pt>
                <c:pt idx="845">
                  <c:v>4937.6479490000002</c:v>
                </c:pt>
                <c:pt idx="846">
                  <c:v>4953.5161129999997</c:v>
                </c:pt>
                <c:pt idx="847">
                  <c:v>4920.0419920000004</c:v>
                </c:pt>
                <c:pt idx="848">
                  <c:v>4923.0048829999996</c:v>
                </c:pt>
                <c:pt idx="849">
                  <c:v>4882.578125</c:v>
                </c:pt>
                <c:pt idx="850">
                  <c:v>4910.658203</c:v>
                </c:pt>
                <c:pt idx="851">
                  <c:v>4904.0629879999997</c:v>
                </c:pt>
                <c:pt idx="852">
                  <c:v>4944.7807620000003</c:v>
                </c:pt>
                <c:pt idx="853">
                  <c:v>4982.9101559999999</c:v>
                </c:pt>
                <c:pt idx="854">
                  <c:v>4916.7412109999996</c:v>
                </c:pt>
                <c:pt idx="855">
                  <c:v>4906.0498049999997</c:v>
                </c:pt>
                <c:pt idx="856">
                  <c:v>4871.5708009999998</c:v>
                </c:pt>
                <c:pt idx="857">
                  <c:v>4838.2841799999997</c:v>
                </c:pt>
                <c:pt idx="858">
                  <c:v>4859.0341799999997</c:v>
                </c:pt>
                <c:pt idx="859">
                  <c:v>4893.9169920000004</c:v>
                </c:pt>
                <c:pt idx="860">
                  <c:v>4901.8071289999998</c:v>
                </c:pt>
                <c:pt idx="861">
                  <c:v>4869.8491210000002</c:v>
                </c:pt>
                <c:pt idx="862">
                  <c:v>4906.6889650000003</c:v>
                </c:pt>
                <c:pt idx="863">
                  <c:v>4902.8452150000003</c:v>
                </c:pt>
                <c:pt idx="864">
                  <c:v>4856.5952150000003</c:v>
                </c:pt>
                <c:pt idx="865">
                  <c:v>4771.2851559999999</c:v>
                </c:pt>
                <c:pt idx="866">
                  <c:v>4714.7558589999999</c:v>
                </c:pt>
                <c:pt idx="867">
                  <c:v>4721.1210940000001</c:v>
                </c:pt>
                <c:pt idx="868">
                  <c:v>4712.4921880000002</c:v>
                </c:pt>
                <c:pt idx="869">
                  <c:v>4802.5288090000004</c:v>
                </c:pt>
                <c:pt idx="870">
                  <c:v>4800.1821289999998</c:v>
                </c:pt>
                <c:pt idx="871">
                  <c:v>4781.0869140000004</c:v>
                </c:pt>
                <c:pt idx="872">
                  <c:v>4850.5322269999997</c:v>
                </c:pt>
                <c:pt idx="873">
                  <c:v>4806.5639650000003</c:v>
                </c:pt>
                <c:pt idx="874">
                  <c:v>4770.3032229999999</c:v>
                </c:pt>
                <c:pt idx="875">
                  <c:v>4748.9492190000001</c:v>
                </c:pt>
                <c:pt idx="876">
                  <c:v>4622.5908200000003</c:v>
                </c:pt>
                <c:pt idx="877">
                  <c:v>4479.4912109999996</c:v>
                </c:pt>
                <c:pt idx="878">
                  <c:v>4584.25</c:v>
                </c:pt>
                <c:pt idx="879">
                  <c:v>4585.3911129999997</c:v>
                </c:pt>
                <c:pt idx="880">
                  <c:v>4510.4780270000001</c:v>
                </c:pt>
                <c:pt idx="881">
                  <c:v>4484.2421880000002</c:v>
                </c:pt>
                <c:pt idx="882">
                  <c:v>4441.9111329999996</c:v>
                </c:pt>
                <c:pt idx="883">
                  <c:v>4335.953125</c:v>
                </c:pt>
                <c:pt idx="884">
                  <c:v>4163.7290039999998</c:v>
                </c:pt>
                <c:pt idx="885">
                  <c:v>4228.5009769999997</c:v>
                </c:pt>
                <c:pt idx="886">
                  <c:v>4237.7329099999997</c:v>
                </c:pt>
                <c:pt idx="887">
                  <c:v>4430.6318359999996</c:v>
                </c:pt>
                <c:pt idx="888">
                  <c:v>4446.201172</c:v>
                </c:pt>
                <c:pt idx="889">
                  <c:v>4509.6069340000004</c:v>
                </c:pt>
                <c:pt idx="890">
                  <c:v>4412.4589839999999</c:v>
                </c:pt>
                <c:pt idx="891">
                  <c:v>4401.2929690000001</c:v>
                </c:pt>
                <c:pt idx="892">
                  <c:v>4433.1108400000003</c:v>
                </c:pt>
                <c:pt idx="893">
                  <c:v>4415.3427730000003</c:v>
                </c:pt>
                <c:pt idx="894">
                  <c:v>4301.3652339999999</c:v>
                </c:pt>
                <c:pt idx="895">
                  <c:v>4318.5908200000003</c:v>
                </c:pt>
                <c:pt idx="896">
                  <c:v>4347.2768550000001</c:v>
                </c:pt>
                <c:pt idx="897">
                  <c:v>4343.2612300000001</c:v>
                </c:pt>
                <c:pt idx="898">
                  <c:v>4360.4677730000003</c:v>
                </c:pt>
                <c:pt idx="899">
                  <c:v>4390.373047</c:v>
                </c:pt>
                <c:pt idx="900">
                  <c:v>4347.1601559999999</c:v>
                </c:pt>
                <c:pt idx="901">
                  <c:v>4332.5131840000004</c:v>
                </c:pt>
                <c:pt idx="902">
                  <c:v>4378.3847660000001</c:v>
                </c:pt>
                <c:pt idx="903">
                  <c:v>4380.3198240000002</c:v>
                </c:pt>
                <c:pt idx="904">
                  <c:v>4376.0820309999999</c:v>
                </c:pt>
                <c:pt idx="905">
                  <c:v>4344.0439450000003</c:v>
                </c:pt>
                <c:pt idx="906">
                  <c:v>4244.4267579999996</c:v>
                </c:pt>
                <c:pt idx="907">
                  <c:v>4209.4389650000003</c:v>
                </c:pt>
                <c:pt idx="908">
                  <c:v>4120.5029299999997</c:v>
                </c:pt>
                <c:pt idx="909">
                  <c:v>4178.408203</c:v>
                </c:pt>
                <c:pt idx="910">
                  <c:v>4223.908203</c:v>
                </c:pt>
                <c:pt idx="911">
                  <c:v>4254.8759769999997</c:v>
                </c:pt>
                <c:pt idx="912">
                  <c:v>4207.798828</c:v>
                </c:pt>
                <c:pt idx="913">
                  <c:v>4343.701172</c:v>
                </c:pt>
                <c:pt idx="914">
                  <c:v>4445.7807620000003</c:v>
                </c:pt>
                <c:pt idx="915">
                  <c:v>4487.1318359999996</c:v>
                </c:pt>
                <c:pt idx="916">
                  <c:v>4491.4331050000001</c:v>
                </c:pt>
                <c:pt idx="917">
                  <c:v>4589.3442379999997</c:v>
                </c:pt>
                <c:pt idx="918">
                  <c:v>4630.7070309999999</c:v>
                </c:pt>
                <c:pt idx="919">
                  <c:v>4483.076172</c:v>
                </c:pt>
                <c:pt idx="920">
                  <c:v>4521.8818359999996</c:v>
                </c:pt>
                <c:pt idx="921">
                  <c:v>4569.8442379999997</c:v>
                </c:pt>
                <c:pt idx="922">
                  <c:v>4585.8242190000001</c:v>
                </c:pt>
                <c:pt idx="923">
                  <c:v>4605.2260740000002</c:v>
                </c:pt>
                <c:pt idx="924">
                  <c:v>4584.5620120000003</c:v>
                </c:pt>
                <c:pt idx="925">
                  <c:v>4653.1459960000002</c:v>
                </c:pt>
                <c:pt idx="926">
                  <c:v>4691.7109380000002</c:v>
                </c:pt>
                <c:pt idx="927">
                  <c:v>4674.0581050000001</c:v>
                </c:pt>
                <c:pt idx="928">
                  <c:v>4608.7402339999999</c:v>
                </c:pt>
                <c:pt idx="929">
                  <c:v>4472.0209960000002</c:v>
                </c:pt>
                <c:pt idx="930">
                  <c:v>4455.1801759999998</c:v>
                </c:pt>
                <c:pt idx="931">
                  <c:v>4464.9589839999999</c:v>
                </c:pt>
                <c:pt idx="932">
                  <c:v>4533.0859380000002</c:v>
                </c:pt>
                <c:pt idx="933">
                  <c:v>4612.5649409999996</c:v>
                </c:pt>
                <c:pt idx="934">
                  <c:v>4577.2329099999997</c:v>
                </c:pt>
                <c:pt idx="935">
                  <c:v>4566.5517579999996</c:v>
                </c:pt>
                <c:pt idx="936">
                  <c:v>4499.5068359999996</c:v>
                </c:pt>
                <c:pt idx="937">
                  <c:v>4451.0532229999999</c:v>
                </c:pt>
                <c:pt idx="938">
                  <c:v>4451.5888670000004</c:v>
                </c:pt>
                <c:pt idx="939">
                  <c:v>4462.2250979999999</c:v>
                </c:pt>
                <c:pt idx="940">
                  <c:v>4472.8378910000001</c:v>
                </c:pt>
                <c:pt idx="941">
                  <c:v>4442.1801759999998</c:v>
                </c:pt>
                <c:pt idx="942">
                  <c:v>4500.9467770000001</c:v>
                </c:pt>
                <c:pt idx="943">
                  <c:v>4497.9101559999999</c:v>
                </c:pt>
                <c:pt idx="944">
                  <c:v>4518.9399409999996</c:v>
                </c:pt>
                <c:pt idx="945">
                  <c:v>4561.3339839999999</c:v>
                </c:pt>
                <c:pt idx="946">
                  <c:v>4541.0659180000002</c:v>
                </c:pt>
                <c:pt idx="947">
                  <c:v>4545.3779299999997</c:v>
                </c:pt>
                <c:pt idx="948">
                  <c:v>4585.5458980000003</c:v>
                </c:pt>
                <c:pt idx="949">
                  <c:v>4597.0571289999998</c:v>
                </c:pt>
                <c:pt idx="950">
                  <c:v>4560.5600590000004</c:v>
                </c:pt>
                <c:pt idx="951">
                  <c:v>4446.4580079999996</c:v>
                </c:pt>
                <c:pt idx="952">
                  <c:v>4557.6679690000001</c:v>
                </c:pt>
                <c:pt idx="953">
                  <c:v>4545.8627930000002</c:v>
                </c:pt>
                <c:pt idx="954">
                  <c:v>4537.3818359999996</c:v>
                </c:pt>
                <c:pt idx="955">
                  <c:v>4508.4521480000003</c:v>
                </c:pt>
                <c:pt idx="956">
                  <c:v>4521.3920900000003</c:v>
                </c:pt>
                <c:pt idx="957">
                  <c:v>4464.1821289999998</c:v>
                </c:pt>
                <c:pt idx="958">
                  <c:v>4466.2099609999996</c:v>
                </c:pt>
                <c:pt idx="959">
                  <c:v>4393.5219729999999</c:v>
                </c:pt>
                <c:pt idx="960">
                  <c:v>4374.1909180000002</c:v>
                </c:pt>
                <c:pt idx="961">
                  <c:v>4409.171875</c:v>
                </c:pt>
                <c:pt idx="962">
                  <c:v>4483.453125</c:v>
                </c:pt>
                <c:pt idx="963">
                  <c:v>4555.9638670000004</c:v>
                </c:pt>
                <c:pt idx="964">
                  <c:v>4468.6538090000004</c:v>
                </c:pt>
                <c:pt idx="965">
                  <c:v>4490.6801759999998</c:v>
                </c:pt>
                <c:pt idx="966">
                  <c:v>4517.5678710000002</c:v>
                </c:pt>
                <c:pt idx="967">
                  <c:v>4522.6538090000004</c:v>
                </c:pt>
                <c:pt idx="968">
                  <c:v>4557.3549800000001</c:v>
                </c:pt>
                <c:pt idx="969">
                  <c:v>4569.3608400000003</c:v>
                </c:pt>
                <c:pt idx="970">
                  <c:v>4593.0078119999998</c:v>
                </c:pt>
              </c:numCache>
            </c:numRef>
          </c:val>
          <c:smooth val="0"/>
        </c:ser>
        <c:dLbls>
          <c:showLegendKey val="0"/>
          <c:showVal val="0"/>
          <c:showCatName val="0"/>
          <c:showSerName val="0"/>
          <c:showPercent val="0"/>
          <c:showBubbleSize val="0"/>
        </c:dLbls>
        <c:smooth val="0"/>
        <c:axId val="877414160"/>
        <c:axId val="877397840"/>
        <c:extLst>
          <c:ext xmlns:c15="http://schemas.microsoft.com/office/drawing/2012/chart" uri="{02D57815-91ED-43cb-92C2-25804820EDAC}">
            <c15:filteredLineSeries>
              <c15:ser>
                <c:idx val="2"/>
                <c:order val="2"/>
                <c:tx>
                  <c:strRef>
                    <c:extLst>
                      <c:ext uri="{02D57815-91ED-43cb-92C2-25804820EDAC}">
                        <c15:formulaRef>
                          <c15:sqref>Combined!$E$2</c15:sqref>
                        </c15:formulaRef>
                      </c:ext>
                    </c:extLst>
                    <c:strCache>
                      <c:ptCount val="1"/>
                      <c:pt idx="0">
                        <c:v>ER WIKA</c:v>
                      </c:pt>
                    </c:strCache>
                  </c:strRef>
                </c:tx>
                <c:spPr>
                  <a:ln w="28575" cap="rnd">
                    <a:solidFill>
                      <a:schemeClr val="accent5"/>
                    </a:solidFill>
                    <a:round/>
                  </a:ln>
                  <a:effectLst/>
                </c:spPr>
                <c:marker>
                  <c:symbol val="none"/>
                </c:marker>
                <c:cat>
                  <c:numRef>
                    <c:extLst>
                      <c:ext uri="{02D57815-91ED-43cb-92C2-25804820EDAC}">
                        <c15:formulaRef>
                          <c15:sqref>Combined!$B$3:$B$973</c15:sqref>
                        </c15:formulaRef>
                      </c:ext>
                    </c:extLst>
                    <c:numCache>
                      <c:formatCode>m/d/yyyy</c:formatCode>
                      <c:ptCount val="971"/>
                      <c:pt idx="0">
                        <c:v>40911</c:v>
                      </c:pt>
                      <c:pt idx="1">
                        <c:v>40912</c:v>
                      </c:pt>
                      <c:pt idx="2">
                        <c:v>40913</c:v>
                      </c:pt>
                      <c:pt idx="3">
                        <c:v>40914</c:v>
                      </c:pt>
                      <c:pt idx="4">
                        <c:v>40917</c:v>
                      </c:pt>
                      <c:pt idx="5">
                        <c:v>40918</c:v>
                      </c:pt>
                      <c:pt idx="6">
                        <c:v>40919</c:v>
                      </c:pt>
                      <c:pt idx="7">
                        <c:v>40920</c:v>
                      </c:pt>
                      <c:pt idx="8">
                        <c:v>40921</c:v>
                      </c:pt>
                      <c:pt idx="9">
                        <c:v>40924</c:v>
                      </c:pt>
                      <c:pt idx="10">
                        <c:v>40925</c:v>
                      </c:pt>
                      <c:pt idx="11">
                        <c:v>40926</c:v>
                      </c:pt>
                      <c:pt idx="12">
                        <c:v>40927</c:v>
                      </c:pt>
                      <c:pt idx="13">
                        <c:v>40928</c:v>
                      </c:pt>
                      <c:pt idx="14">
                        <c:v>40932</c:v>
                      </c:pt>
                      <c:pt idx="15">
                        <c:v>40933</c:v>
                      </c:pt>
                      <c:pt idx="16">
                        <c:v>40934</c:v>
                      </c:pt>
                      <c:pt idx="17">
                        <c:v>40935</c:v>
                      </c:pt>
                      <c:pt idx="18">
                        <c:v>40938</c:v>
                      </c:pt>
                      <c:pt idx="19">
                        <c:v>40939</c:v>
                      </c:pt>
                      <c:pt idx="20">
                        <c:v>40940</c:v>
                      </c:pt>
                      <c:pt idx="21">
                        <c:v>40941</c:v>
                      </c:pt>
                      <c:pt idx="22">
                        <c:v>40942</c:v>
                      </c:pt>
                      <c:pt idx="23">
                        <c:v>40945</c:v>
                      </c:pt>
                      <c:pt idx="24">
                        <c:v>40946</c:v>
                      </c:pt>
                      <c:pt idx="25">
                        <c:v>40947</c:v>
                      </c:pt>
                      <c:pt idx="26">
                        <c:v>40948</c:v>
                      </c:pt>
                      <c:pt idx="27">
                        <c:v>40949</c:v>
                      </c:pt>
                      <c:pt idx="28">
                        <c:v>40952</c:v>
                      </c:pt>
                      <c:pt idx="29">
                        <c:v>40953</c:v>
                      </c:pt>
                      <c:pt idx="30">
                        <c:v>40954</c:v>
                      </c:pt>
                      <c:pt idx="31">
                        <c:v>40955</c:v>
                      </c:pt>
                      <c:pt idx="32">
                        <c:v>40956</c:v>
                      </c:pt>
                      <c:pt idx="33">
                        <c:v>40960</c:v>
                      </c:pt>
                      <c:pt idx="34">
                        <c:v>40961</c:v>
                      </c:pt>
                      <c:pt idx="35">
                        <c:v>40962</c:v>
                      </c:pt>
                      <c:pt idx="36">
                        <c:v>40963</c:v>
                      </c:pt>
                      <c:pt idx="37">
                        <c:v>40966</c:v>
                      </c:pt>
                      <c:pt idx="38">
                        <c:v>40967</c:v>
                      </c:pt>
                      <c:pt idx="39">
                        <c:v>40968</c:v>
                      </c:pt>
                      <c:pt idx="40">
                        <c:v>40969</c:v>
                      </c:pt>
                      <c:pt idx="41">
                        <c:v>40970</c:v>
                      </c:pt>
                      <c:pt idx="42">
                        <c:v>40973</c:v>
                      </c:pt>
                      <c:pt idx="43">
                        <c:v>40974</c:v>
                      </c:pt>
                      <c:pt idx="44">
                        <c:v>40975</c:v>
                      </c:pt>
                      <c:pt idx="45">
                        <c:v>40976</c:v>
                      </c:pt>
                      <c:pt idx="46">
                        <c:v>40977</c:v>
                      </c:pt>
                      <c:pt idx="47">
                        <c:v>40980</c:v>
                      </c:pt>
                      <c:pt idx="48">
                        <c:v>40981</c:v>
                      </c:pt>
                      <c:pt idx="49">
                        <c:v>40982</c:v>
                      </c:pt>
                      <c:pt idx="50">
                        <c:v>40983</c:v>
                      </c:pt>
                      <c:pt idx="51">
                        <c:v>40984</c:v>
                      </c:pt>
                      <c:pt idx="52">
                        <c:v>40987</c:v>
                      </c:pt>
                      <c:pt idx="53">
                        <c:v>40988</c:v>
                      </c:pt>
                      <c:pt idx="54">
                        <c:v>40989</c:v>
                      </c:pt>
                      <c:pt idx="55">
                        <c:v>40990</c:v>
                      </c:pt>
                      <c:pt idx="56">
                        <c:v>40994</c:v>
                      </c:pt>
                      <c:pt idx="57">
                        <c:v>40995</c:v>
                      </c:pt>
                      <c:pt idx="58">
                        <c:v>40996</c:v>
                      </c:pt>
                      <c:pt idx="59">
                        <c:v>40997</c:v>
                      </c:pt>
                      <c:pt idx="60">
                        <c:v>40998</c:v>
                      </c:pt>
                      <c:pt idx="61">
                        <c:v>41001</c:v>
                      </c:pt>
                      <c:pt idx="62">
                        <c:v>41002</c:v>
                      </c:pt>
                      <c:pt idx="63">
                        <c:v>41003</c:v>
                      </c:pt>
                      <c:pt idx="64">
                        <c:v>41004</c:v>
                      </c:pt>
                      <c:pt idx="65">
                        <c:v>41008</c:v>
                      </c:pt>
                      <c:pt idx="66">
                        <c:v>41009</c:v>
                      </c:pt>
                      <c:pt idx="67">
                        <c:v>41010</c:v>
                      </c:pt>
                      <c:pt idx="68">
                        <c:v>41011</c:v>
                      </c:pt>
                      <c:pt idx="69">
                        <c:v>41012</c:v>
                      </c:pt>
                      <c:pt idx="70">
                        <c:v>41015</c:v>
                      </c:pt>
                      <c:pt idx="71">
                        <c:v>41016</c:v>
                      </c:pt>
                      <c:pt idx="72">
                        <c:v>41017</c:v>
                      </c:pt>
                      <c:pt idx="73">
                        <c:v>41018</c:v>
                      </c:pt>
                      <c:pt idx="74">
                        <c:v>41019</c:v>
                      </c:pt>
                      <c:pt idx="75">
                        <c:v>41022</c:v>
                      </c:pt>
                      <c:pt idx="76">
                        <c:v>41023</c:v>
                      </c:pt>
                      <c:pt idx="77">
                        <c:v>41024</c:v>
                      </c:pt>
                      <c:pt idx="78">
                        <c:v>41025</c:v>
                      </c:pt>
                      <c:pt idx="79">
                        <c:v>41026</c:v>
                      </c:pt>
                      <c:pt idx="80">
                        <c:v>41029</c:v>
                      </c:pt>
                      <c:pt idx="81">
                        <c:v>41030</c:v>
                      </c:pt>
                      <c:pt idx="82">
                        <c:v>41031</c:v>
                      </c:pt>
                      <c:pt idx="83">
                        <c:v>41032</c:v>
                      </c:pt>
                      <c:pt idx="84">
                        <c:v>41033</c:v>
                      </c:pt>
                      <c:pt idx="85">
                        <c:v>41036</c:v>
                      </c:pt>
                      <c:pt idx="86">
                        <c:v>41037</c:v>
                      </c:pt>
                      <c:pt idx="87">
                        <c:v>41038</c:v>
                      </c:pt>
                      <c:pt idx="88">
                        <c:v>41039</c:v>
                      </c:pt>
                      <c:pt idx="89">
                        <c:v>41040</c:v>
                      </c:pt>
                      <c:pt idx="90">
                        <c:v>41043</c:v>
                      </c:pt>
                      <c:pt idx="91">
                        <c:v>41044</c:v>
                      </c:pt>
                      <c:pt idx="92">
                        <c:v>41045</c:v>
                      </c:pt>
                      <c:pt idx="93">
                        <c:v>41050</c:v>
                      </c:pt>
                      <c:pt idx="94">
                        <c:v>41051</c:v>
                      </c:pt>
                      <c:pt idx="95">
                        <c:v>41052</c:v>
                      </c:pt>
                      <c:pt idx="96">
                        <c:v>41053</c:v>
                      </c:pt>
                      <c:pt idx="97">
                        <c:v>41054</c:v>
                      </c:pt>
                      <c:pt idx="98">
                        <c:v>41057</c:v>
                      </c:pt>
                      <c:pt idx="99">
                        <c:v>41058</c:v>
                      </c:pt>
                      <c:pt idx="100">
                        <c:v>41059</c:v>
                      </c:pt>
                      <c:pt idx="101">
                        <c:v>41060</c:v>
                      </c:pt>
                      <c:pt idx="102">
                        <c:v>41061</c:v>
                      </c:pt>
                      <c:pt idx="103">
                        <c:v>41064</c:v>
                      </c:pt>
                      <c:pt idx="104">
                        <c:v>41065</c:v>
                      </c:pt>
                      <c:pt idx="105">
                        <c:v>41066</c:v>
                      </c:pt>
                      <c:pt idx="106">
                        <c:v>41067</c:v>
                      </c:pt>
                      <c:pt idx="107">
                        <c:v>41068</c:v>
                      </c:pt>
                      <c:pt idx="108">
                        <c:v>41071</c:v>
                      </c:pt>
                      <c:pt idx="109">
                        <c:v>41072</c:v>
                      </c:pt>
                      <c:pt idx="110">
                        <c:v>41073</c:v>
                      </c:pt>
                      <c:pt idx="111">
                        <c:v>41074</c:v>
                      </c:pt>
                      <c:pt idx="112">
                        <c:v>41075</c:v>
                      </c:pt>
                      <c:pt idx="113">
                        <c:v>41078</c:v>
                      </c:pt>
                      <c:pt idx="114">
                        <c:v>41079</c:v>
                      </c:pt>
                      <c:pt idx="115">
                        <c:v>41080</c:v>
                      </c:pt>
                      <c:pt idx="116">
                        <c:v>41081</c:v>
                      </c:pt>
                      <c:pt idx="117">
                        <c:v>41082</c:v>
                      </c:pt>
                      <c:pt idx="118">
                        <c:v>41085</c:v>
                      </c:pt>
                      <c:pt idx="119">
                        <c:v>41086</c:v>
                      </c:pt>
                      <c:pt idx="120">
                        <c:v>41087</c:v>
                      </c:pt>
                      <c:pt idx="121">
                        <c:v>41088</c:v>
                      </c:pt>
                      <c:pt idx="122">
                        <c:v>41089</c:v>
                      </c:pt>
                      <c:pt idx="123">
                        <c:v>41092</c:v>
                      </c:pt>
                      <c:pt idx="124">
                        <c:v>41093</c:v>
                      </c:pt>
                      <c:pt idx="125">
                        <c:v>41094</c:v>
                      </c:pt>
                      <c:pt idx="126">
                        <c:v>41095</c:v>
                      </c:pt>
                      <c:pt idx="127">
                        <c:v>41096</c:v>
                      </c:pt>
                      <c:pt idx="128">
                        <c:v>41099</c:v>
                      </c:pt>
                      <c:pt idx="129">
                        <c:v>41100</c:v>
                      </c:pt>
                      <c:pt idx="130">
                        <c:v>41101</c:v>
                      </c:pt>
                      <c:pt idx="131">
                        <c:v>41102</c:v>
                      </c:pt>
                      <c:pt idx="132">
                        <c:v>41103</c:v>
                      </c:pt>
                      <c:pt idx="133">
                        <c:v>41106</c:v>
                      </c:pt>
                      <c:pt idx="134">
                        <c:v>41107</c:v>
                      </c:pt>
                      <c:pt idx="135">
                        <c:v>41108</c:v>
                      </c:pt>
                      <c:pt idx="136">
                        <c:v>41109</c:v>
                      </c:pt>
                      <c:pt idx="137">
                        <c:v>41110</c:v>
                      </c:pt>
                      <c:pt idx="138">
                        <c:v>41113</c:v>
                      </c:pt>
                      <c:pt idx="139">
                        <c:v>41114</c:v>
                      </c:pt>
                      <c:pt idx="140">
                        <c:v>41115</c:v>
                      </c:pt>
                      <c:pt idx="141">
                        <c:v>41116</c:v>
                      </c:pt>
                      <c:pt idx="142">
                        <c:v>41117</c:v>
                      </c:pt>
                      <c:pt idx="143">
                        <c:v>41120</c:v>
                      </c:pt>
                      <c:pt idx="144">
                        <c:v>41121</c:v>
                      </c:pt>
                      <c:pt idx="145">
                        <c:v>41122</c:v>
                      </c:pt>
                      <c:pt idx="146">
                        <c:v>41123</c:v>
                      </c:pt>
                      <c:pt idx="147">
                        <c:v>41124</c:v>
                      </c:pt>
                      <c:pt idx="148">
                        <c:v>41127</c:v>
                      </c:pt>
                      <c:pt idx="149">
                        <c:v>41128</c:v>
                      </c:pt>
                      <c:pt idx="150">
                        <c:v>41129</c:v>
                      </c:pt>
                      <c:pt idx="151">
                        <c:v>41130</c:v>
                      </c:pt>
                      <c:pt idx="152">
                        <c:v>41131</c:v>
                      </c:pt>
                      <c:pt idx="153">
                        <c:v>41134</c:v>
                      </c:pt>
                      <c:pt idx="154">
                        <c:v>41135</c:v>
                      </c:pt>
                      <c:pt idx="155">
                        <c:v>41136</c:v>
                      </c:pt>
                      <c:pt idx="156">
                        <c:v>41137</c:v>
                      </c:pt>
                      <c:pt idx="157">
                        <c:v>41144</c:v>
                      </c:pt>
                      <c:pt idx="158">
                        <c:v>41145</c:v>
                      </c:pt>
                      <c:pt idx="159">
                        <c:v>41148</c:v>
                      </c:pt>
                      <c:pt idx="160">
                        <c:v>41149</c:v>
                      </c:pt>
                      <c:pt idx="161">
                        <c:v>41150</c:v>
                      </c:pt>
                      <c:pt idx="162">
                        <c:v>41151</c:v>
                      </c:pt>
                      <c:pt idx="163">
                        <c:v>41152</c:v>
                      </c:pt>
                      <c:pt idx="164">
                        <c:v>41155</c:v>
                      </c:pt>
                      <c:pt idx="165">
                        <c:v>41156</c:v>
                      </c:pt>
                      <c:pt idx="166">
                        <c:v>41157</c:v>
                      </c:pt>
                      <c:pt idx="167">
                        <c:v>41158</c:v>
                      </c:pt>
                      <c:pt idx="168">
                        <c:v>41159</c:v>
                      </c:pt>
                      <c:pt idx="169">
                        <c:v>41162</c:v>
                      </c:pt>
                      <c:pt idx="170">
                        <c:v>41163</c:v>
                      </c:pt>
                      <c:pt idx="171">
                        <c:v>41164</c:v>
                      </c:pt>
                      <c:pt idx="172">
                        <c:v>41165</c:v>
                      </c:pt>
                      <c:pt idx="173">
                        <c:v>41166</c:v>
                      </c:pt>
                      <c:pt idx="174">
                        <c:v>41169</c:v>
                      </c:pt>
                      <c:pt idx="175">
                        <c:v>41170</c:v>
                      </c:pt>
                      <c:pt idx="176">
                        <c:v>41171</c:v>
                      </c:pt>
                      <c:pt idx="177">
                        <c:v>41172</c:v>
                      </c:pt>
                      <c:pt idx="178">
                        <c:v>41173</c:v>
                      </c:pt>
                      <c:pt idx="179">
                        <c:v>41176</c:v>
                      </c:pt>
                      <c:pt idx="180">
                        <c:v>41177</c:v>
                      </c:pt>
                      <c:pt idx="181">
                        <c:v>41178</c:v>
                      </c:pt>
                      <c:pt idx="182">
                        <c:v>41179</c:v>
                      </c:pt>
                      <c:pt idx="183">
                        <c:v>41180</c:v>
                      </c:pt>
                      <c:pt idx="184">
                        <c:v>41183</c:v>
                      </c:pt>
                      <c:pt idx="185">
                        <c:v>41184</c:v>
                      </c:pt>
                      <c:pt idx="186">
                        <c:v>41185</c:v>
                      </c:pt>
                      <c:pt idx="187">
                        <c:v>41186</c:v>
                      </c:pt>
                      <c:pt idx="188">
                        <c:v>41187</c:v>
                      </c:pt>
                      <c:pt idx="189">
                        <c:v>41190</c:v>
                      </c:pt>
                      <c:pt idx="190">
                        <c:v>41191</c:v>
                      </c:pt>
                      <c:pt idx="191">
                        <c:v>41192</c:v>
                      </c:pt>
                      <c:pt idx="192">
                        <c:v>41193</c:v>
                      </c:pt>
                      <c:pt idx="193">
                        <c:v>41194</c:v>
                      </c:pt>
                      <c:pt idx="194">
                        <c:v>41197</c:v>
                      </c:pt>
                      <c:pt idx="195">
                        <c:v>41198</c:v>
                      </c:pt>
                      <c:pt idx="196">
                        <c:v>41199</c:v>
                      </c:pt>
                      <c:pt idx="197">
                        <c:v>41200</c:v>
                      </c:pt>
                      <c:pt idx="198">
                        <c:v>41201</c:v>
                      </c:pt>
                      <c:pt idx="199">
                        <c:v>41204</c:v>
                      </c:pt>
                      <c:pt idx="200">
                        <c:v>41205</c:v>
                      </c:pt>
                      <c:pt idx="201">
                        <c:v>41206</c:v>
                      </c:pt>
                      <c:pt idx="202">
                        <c:v>41207</c:v>
                      </c:pt>
                      <c:pt idx="203">
                        <c:v>41211</c:v>
                      </c:pt>
                      <c:pt idx="204">
                        <c:v>41212</c:v>
                      </c:pt>
                      <c:pt idx="205">
                        <c:v>41213</c:v>
                      </c:pt>
                      <c:pt idx="206">
                        <c:v>41214</c:v>
                      </c:pt>
                      <c:pt idx="207">
                        <c:v>41215</c:v>
                      </c:pt>
                      <c:pt idx="208">
                        <c:v>41218</c:v>
                      </c:pt>
                      <c:pt idx="209">
                        <c:v>41219</c:v>
                      </c:pt>
                      <c:pt idx="210">
                        <c:v>41220</c:v>
                      </c:pt>
                      <c:pt idx="211">
                        <c:v>41221</c:v>
                      </c:pt>
                      <c:pt idx="212">
                        <c:v>41222</c:v>
                      </c:pt>
                      <c:pt idx="213">
                        <c:v>41225</c:v>
                      </c:pt>
                      <c:pt idx="214">
                        <c:v>41226</c:v>
                      </c:pt>
                      <c:pt idx="215">
                        <c:v>41227</c:v>
                      </c:pt>
                      <c:pt idx="216">
                        <c:v>41232</c:v>
                      </c:pt>
                      <c:pt idx="217">
                        <c:v>41233</c:v>
                      </c:pt>
                      <c:pt idx="218">
                        <c:v>41234</c:v>
                      </c:pt>
                      <c:pt idx="219">
                        <c:v>41235</c:v>
                      </c:pt>
                      <c:pt idx="220">
                        <c:v>41236</c:v>
                      </c:pt>
                      <c:pt idx="221">
                        <c:v>41239</c:v>
                      </c:pt>
                      <c:pt idx="222">
                        <c:v>41240</c:v>
                      </c:pt>
                      <c:pt idx="223">
                        <c:v>41241</c:v>
                      </c:pt>
                      <c:pt idx="224">
                        <c:v>41242</c:v>
                      </c:pt>
                      <c:pt idx="225">
                        <c:v>41243</c:v>
                      </c:pt>
                      <c:pt idx="226">
                        <c:v>41246</c:v>
                      </c:pt>
                      <c:pt idx="227">
                        <c:v>41247</c:v>
                      </c:pt>
                      <c:pt idx="228">
                        <c:v>41248</c:v>
                      </c:pt>
                      <c:pt idx="229">
                        <c:v>41249</c:v>
                      </c:pt>
                      <c:pt idx="230">
                        <c:v>41250</c:v>
                      </c:pt>
                      <c:pt idx="231">
                        <c:v>41253</c:v>
                      </c:pt>
                      <c:pt idx="232">
                        <c:v>41254</c:v>
                      </c:pt>
                      <c:pt idx="233">
                        <c:v>41255</c:v>
                      </c:pt>
                      <c:pt idx="234">
                        <c:v>41256</c:v>
                      </c:pt>
                      <c:pt idx="235">
                        <c:v>41257</c:v>
                      </c:pt>
                      <c:pt idx="236">
                        <c:v>41260</c:v>
                      </c:pt>
                      <c:pt idx="237">
                        <c:v>41261</c:v>
                      </c:pt>
                      <c:pt idx="238">
                        <c:v>41262</c:v>
                      </c:pt>
                      <c:pt idx="239">
                        <c:v>41263</c:v>
                      </c:pt>
                      <c:pt idx="240">
                        <c:v>41264</c:v>
                      </c:pt>
                      <c:pt idx="241">
                        <c:v>41269</c:v>
                      </c:pt>
                      <c:pt idx="242">
                        <c:v>41270</c:v>
                      </c:pt>
                      <c:pt idx="243">
                        <c:v>41271</c:v>
                      </c:pt>
                      <c:pt idx="244">
                        <c:v>41276</c:v>
                      </c:pt>
                      <c:pt idx="245">
                        <c:v>41277</c:v>
                      </c:pt>
                      <c:pt idx="246">
                        <c:v>41278</c:v>
                      </c:pt>
                      <c:pt idx="247">
                        <c:v>41281</c:v>
                      </c:pt>
                      <c:pt idx="248">
                        <c:v>41283</c:v>
                      </c:pt>
                      <c:pt idx="249">
                        <c:v>41284</c:v>
                      </c:pt>
                      <c:pt idx="250">
                        <c:v>41285</c:v>
                      </c:pt>
                      <c:pt idx="251">
                        <c:v>41288</c:v>
                      </c:pt>
                      <c:pt idx="252">
                        <c:v>41289</c:v>
                      </c:pt>
                      <c:pt idx="253">
                        <c:v>41290</c:v>
                      </c:pt>
                      <c:pt idx="254">
                        <c:v>41291</c:v>
                      </c:pt>
                      <c:pt idx="255">
                        <c:v>41292</c:v>
                      </c:pt>
                      <c:pt idx="256">
                        <c:v>41295</c:v>
                      </c:pt>
                      <c:pt idx="257">
                        <c:v>41296</c:v>
                      </c:pt>
                      <c:pt idx="258">
                        <c:v>41297</c:v>
                      </c:pt>
                      <c:pt idx="259">
                        <c:v>41299</c:v>
                      </c:pt>
                      <c:pt idx="260">
                        <c:v>41302</c:v>
                      </c:pt>
                      <c:pt idx="261">
                        <c:v>41303</c:v>
                      </c:pt>
                      <c:pt idx="262">
                        <c:v>41304</c:v>
                      </c:pt>
                      <c:pt idx="263">
                        <c:v>41305</c:v>
                      </c:pt>
                      <c:pt idx="264">
                        <c:v>41306</c:v>
                      </c:pt>
                      <c:pt idx="265">
                        <c:v>41309</c:v>
                      </c:pt>
                      <c:pt idx="266">
                        <c:v>41310</c:v>
                      </c:pt>
                      <c:pt idx="267">
                        <c:v>41311</c:v>
                      </c:pt>
                      <c:pt idx="268">
                        <c:v>41312</c:v>
                      </c:pt>
                      <c:pt idx="269">
                        <c:v>41313</c:v>
                      </c:pt>
                      <c:pt idx="270">
                        <c:v>41316</c:v>
                      </c:pt>
                      <c:pt idx="271">
                        <c:v>41317</c:v>
                      </c:pt>
                      <c:pt idx="272">
                        <c:v>41318</c:v>
                      </c:pt>
                      <c:pt idx="273">
                        <c:v>41320</c:v>
                      </c:pt>
                      <c:pt idx="274">
                        <c:v>41323</c:v>
                      </c:pt>
                      <c:pt idx="275">
                        <c:v>41324</c:v>
                      </c:pt>
                      <c:pt idx="276">
                        <c:v>41325</c:v>
                      </c:pt>
                      <c:pt idx="277">
                        <c:v>41326</c:v>
                      </c:pt>
                      <c:pt idx="278">
                        <c:v>41327</c:v>
                      </c:pt>
                      <c:pt idx="279">
                        <c:v>41330</c:v>
                      </c:pt>
                      <c:pt idx="280">
                        <c:v>41331</c:v>
                      </c:pt>
                      <c:pt idx="281">
                        <c:v>41332</c:v>
                      </c:pt>
                      <c:pt idx="282">
                        <c:v>41333</c:v>
                      </c:pt>
                      <c:pt idx="283">
                        <c:v>41334</c:v>
                      </c:pt>
                      <c:pt idx="284">
                        <c:v>41338</c:v>
                      </c:pt>
                      <c:pt idx="285">
                        <c:v>41339</c:v>
                      </c:pt>
                      <c:pt idx="286">
                        <c:v>41340</c:v>
                      </c:pt>
                      <c:pt idx="287">
                        <c:v>41341</c:v>
                      </c:pt>
                      <c:pt idx="288">
                        <c:v>41344</c:v>
                      </c:pt>
                      <c:pt idx="289">
                        <c:v>41346</c:v>
                      </c:pt>
                      <c:pt idx="290">
                        <c:v>41347</c:v>
                      </c:pt>
                      <c:pt idx="291">
                        <c:v>41348</c:v>
                      </c:pt>
                      <c:pt idx="292">
                        <c:v>41351</c:v>
                      </c:pt>
                      <c:pt idx="293">
                        <c:v>41352</c:v>
                      </c:pt>
                      <c:pt idx="294">
                        <c:v>41353</c:v>
                      </c:pt>
                      <c:pt idx="295">
                        <c:v>41354</c:v>
                      </c:pt>
                      <c:pt idx="296">
                        <c:v>41355</c:v>
                      </c:pt>
                      <c:pt idx="297">
                        <c:v>41358</c:v>
                      </c:pt>
                      <c:pt idx="298">
                        <c:v>41359</c:v>
                      </c:pt>
                      <c:pt idx="299">
                        <c:v>41360</c:v>
                      </c:pt>
                      <c:pt idx="300">
                        <c:v>41361</c:v>
                      </c:pt>
                      <c:pt idx="301">
                        <c:v>41365</c:v>
                      </c:pt>
                      <c:pt idx="302">
                        <c:v>41366</c:v>
                      </c:pt>
                      <c:pt idx="303">
                        <c:v>41367</c:v>
                      </c:pt>
                      <c:pt idx="304">
                        <c:v>41368</c:v>
                      </c:pt>
                      <c:pt idx="305">
                        <c:v>41369</c:v>
                      </c:pt>
                      <c:pt idx="306">
                        <c:v>41372</c:v>
                      </c:pt>
                      <c:pt idx="307">
                        <c:v>41373</c:v>
                      </c:pt>
                      <c:pt idx="308">
                        <c:v>41374</c:v>
                      </c:pt>
                      <c:pt idx="309">
                        <c:v>41375</c:v>
                      </c:pt>
                      <c:pt idx="310">
                        <c:v>41376</c:v>
                      </c:pt>
                      <c:pt idx="311">
                        <c:v>41379</c:v>
                      </c:pt>
                      <c:pt idx="312">
                        <c:v>41381</c:v>
                      </c:pt>
                      <c:pt idx="313">
                        <c:v>41382</c:v>
                      </c:pt>
                      <c:pt idx="314">
                        <c:v>41383</c:v>
                      </c:pt>
                      <c:pt idx="315">
                        <c:v>41386</c:v>
                      </c:pt>
                      <c:pt idx="316">
                        <c:v>41387</c:v>
                      </c:pt>
                      <c:pt idx="317">
                        <c:v>41388</c:v>
                      </c:pt>
                      <c:pt idx="318">
                        <c:v>41389</c:v>
                      </c:pt>
                      <c:pt idx="319">
                        <c:v>41390</c:v>
                      </c:pt>
                      <c:pt idx="320">
                        <c:v>41393</c:v>
                      </c:pt>
                      <c:pt idx="321">
                        <c:v>41394</c:v>
                      </c:pt>
                      <c:pt idx="322">
                        <c:v>41395</c:v>
                      </c:pt>
                      <c:pt idx="323">
                        <c:v>41396</c:v>
                      </c:pt>
                      <c:pt idx="324">
                        <c:v>41397</c:v>
                      </c:pt>
                      <c:pt idx="325">
                        <c:v>41400</c:v>
                      </c:pt>
                      <c:pt idx="326">
                        <c:v>41401</c:v>
                      </c:pt>
                      <c:pt idx="327">
                        <c:v>41402</c:v>
                      </c:pt>
                      <c:pt idx="328">
                        <c:v>41404</c:v>
                      </c:pt>
                      <c:pt idx="329">
                        <c:v>41407</c:v>
                      </c:pt>
                      <c:pt idx="330">
                        <c:v>41408</c:v>
                      </c:pt>
                      <c:pt idx="331">
                        <c:v>41409</c:v>
                      </c:pt>
                      <c:pt idx="332">
                        <c:v>41410</c:v>
                      </c:pt>
                      <c:pt idx="333">
                        <c:v>41411</c:v>
                      </c:pt>
                      <c:pt idx="334">
                        <c:v>41414</c:v>
                      </c:pt>
                      <c:pt idx="335">
                        <c:v>41415</c:v>
                      </c:pt>
                      <c:pt idx="336">
                        <c:v>41416</c:v>
                      </c:pt>
                      <c:pt idx="337">
                        <c:v>41417</c:v>
                      </c:pt>
                      <c:pt idx="338">
                        <c:v>41418</c:v>
                      </c:pt>
                      <c:pt idx="339">
                        <c:v>41421</c:v>
                      </c:pt>
                      <c:pt idx="340">
                        <c:v>41422</c:v>
                      </c:pt>
                      <c:pt idx="341">
                        <c:v>41423</c:v>
                      </c:pt>
                      <c:pt idx="342">
                        <c:v>41424</c:v>
                      </c:pt>
                      <c:pt idx="343">
                        <c:v>41425</c:v>
                      </c:pt>
                      <c:pt idx="344">
                        <c:v>41428</c:v>
                      </c:pt>
                      <c:pt idx="345">
                        <c:v>41429</c:v>
                      </c:pt>
                      <c:pt idx="346">
                        <c:v>41430</c:v>
                      </c:pt>
                      <c:pt idx="347">
                        <c:v>41432</c:v>
                      </c:pt>
                      <c:pt idx="348">
                        <c:v>41435</c:v>
                      </c:pt>
                      <c:pt idx="349">
                        <c:v>41436</c:v>
                      </c:pt>
                      <c:pt idx="350">
                        <c:v>41437</c:v>
                      </c:pt>
                      <c:pt idx="351">
                        <c:v>41438</c:v>
                      </c:pt>
                      <c:pt idx="352">
                        <c:v>41439</c:v>
                      </c:pt>
                      <c:pt idx="353">
                        <c:v>41442</c:v>
                      </c:pt>
                      <c:pt idx="354">
                        <c:v>41443</c:v>
                      </c:pt>
                      <c:pt idx="355">
                        <c:v>41444</c:v>
                      </c:pt>
                      <c:pt idx="356">
                        <c:v>41445</c:v>
                      </c:pt>
                      <c:pt idx="357">
                        <c:v>41446</c:v>
                      </c:pt>
                      <c:pt idx="358">
                        <c:v>41449</c:v>
                      </c:pt>
                      <c:pt idx="359">
                        <c:v>41450</c:v>
                      </c:pt>
                      <c:pt idx="360">
                        <c:v>41451</c:v>
                      </c:pt>
                      <c:pt idx="361">
                        <c:v>41452</c:v>
                      </c:pt>
                      <c:pt idx="362">
                        <c:v>41453</c:v>
                      </c:pt>
                      <c:pt idx="363">
                        <c:v>41456</c:v>
                      </c:pt>
                      <c:pt idx="364">
                        <c:v>41457</c:v>
                      </c:pt>
                      <c:pt idx="365">
                        <c:v>41458</c:v>
                      </c:pt>
                      <c:pt idx="366">
                        <c:v>41459</c:v>
                      </c:pt>
                      <c:pt idx="367">
                        <c:v>41460</c:v>
                      </c:pt>
                      <c:pt idx="368">
                        <c:v>41463</c:v>
                      </c:pt>
                      <c:pt idx="369">
                        <c:v>41464</c:v>
                      </c:pt>
                      <c:pt idx="370">
                        <c:v>41465</c:v>
                      </c:pt>
                      <c:pt idx="371">
                        <c:v>41467</c:v>
                      </c:pt>
                      <c:pt idx="372">
                        <c:v>41470</c:v>
                      </c:pt>
                      <c:pt idx="373">
                        <c:v>41471</c:v>
                      </c:pt>
                      <c:pt idx="374">
                        <c:v>41472</c:v>
                      </c:pt>
                      <c:pt idx="375">
                        <c:v>41473</c:v>
                      </c:pt>
                      <c:pt idx="376">
                        <c:v>41474</c:v>
                      </c:pt>
                      <c:pt idx="377">
                        <c:v>41477</c:v>
                      </c:pt>
                      <c:pt idx="378">
                        <c:v>41478</c:v>
                      </c:pt>
                      <c:pt idx="379">
                        <c:v>41479</c:v>
                      </c:pt>
                      <c:pt idx="380">
                        <c:v>41480</c:v>
                      </c:pt>
                      <c:pt idx="381">
                        <c:v>41481</c:v>
                      </c:pt>
                      <c:pt idx="382">
                        <c:v>41484</c:v>
                      </c:pt>
                      <c:pt idx="383">
                        <c:v>41485</c:v>
                      </c:pt>
                      <c:pt idx="384">
                        <c:v>41486</c:v>
                      </c:pt>
                      <c:pt idx="385">
                        <c:v>41487</c:v>
                      </c:pt>
                      <c:pt idx="386">
                        <c:v>41488</c:v>
                      </c:pt>
                      <c:pt idx="387">
                        <c:v>41495</c:v>
                      </c:pt>
                      <c:pt idx="388">
                        <c:v>41498</c:v>
                      </c:pt>
                      <c:pt idx="389">
                        <c:v>41499</c:v>
                      </c:pt>
                      <c:pt idx="390">
                        <c:v>41500</c:v>
                      </c:pt>
                      <c:pt idx="391">
                        <c:v>41501</c:v>
                      </c:pt>
                      <c:pt idx="392">
                        <c:v>41502</c:v>
                      </c:pt>
                      <c:pt idx="393">
                        <c:v>41505</c:v>
                      </c:pt>
                      <c:pt idx="394">
                        <c:v>41506</c:v>
                      </c:pt>
                      <c:pt idx="395">
                        <c:v>41507</c:v>
                      </c:pt>
                      <c:pt idx="396">
                        <c:v>41508</c:v>
                      </c:pt>
                      <c:pt idx="397">
                        <c:v>41509</c:v>
                      </c:pt>
                      <c:pt idx="398">
                        <c:v>41512</c:v>
                      </c:pt>
                      <c:pt idx="399">
                        <c:v>41513</c:v>
                      </c:pt>
                      <c:pt idx="400">
                        <c:v>41514</c:v>
                      </c:pt>
                      <c:pt idx="401">
                        <c:v>41515</c:v>
                      </c:pt>
                      <c:pt idx="402">
                        <c:v>41516</c:v>
                      </c:pt>
                      <c:pt idx="403">
                        <c:v>41519</c:v>
                      </c:pt>
                      <c:pt idx="404">
                        <c:v>41520</c:v>
                      </c:pt>
                      <c:pt idx="405">
                        <c:v>41521</c:v>
                      </c:pt>
                      <c:pt idx="406">
                        <c:v>41522</c:v>
                      </c:pt>
                      <c:pt idx="407">
                        <c:v>41523</c:v>
                      </c:pt>
                      <c:pt idx="408">
                        <c:v>41526</c:v>
                      </c:pt>
                      <c:pt idx="409">
                        <c:v>41527</c:v>
                      </c:pt>
                      <c:pt idx="410">
                        <c:v>41528</c:v>
                      </c:pt>
                      <c:pt idx="411">
                        <c:v>41529</c:v>
                      </c:pt>
                      <c:pt idx="412">
                        <c:v>41530</c:v>
                      </c:pt>
                      <c:pt idx="413">
                        <c:v>41533</c:v>
                      </c:pt>
                      <c:pt idx="414">
                        <c:v>41534</c:v>
                      </c:pt>
                      <c:pt idx="415">
                        <c:v>41535</c:v>
                      </c:pt>
                      <c:pt idx="416">
                        <c:v>41536</c:v>
                      </c:pt>
                      <c:pt idx="417">
                        <c:v>41537</c:v>
                      </c:pt>
                      <c:pt idx="418">
                        <c:v>41540</c:v>
                      </c:pt>
                      <c:pt idx="419">
                        <c:v>41541</c:v>
                      </c:pt>
                      <c:pt idx="420">
                        <c:v>41542</c:v>
                      </c:pt>
                      <c:pt idx="421">
                        <c:v>41543</c:v>
                      </c:pt>
                      <c:pt idx="422">
                        <c:v>41544</c:v>
                      </c:pt>
                      <c:pt idx="423">
                        <c:v>41547</c:v>
                      </c:pt>
                      <c:pt idx="424">
                        <c:v>41548</c:v>
                      </c:pt>
                      <c:pt idx="425">
                        <c:v>41549</c:v>
                      </c:pt>
                      <c:pt idx="426">
                        <c:v>41550</c:v>
                      </c:pt>
                      <c:pt idx="427">
                        <c:v>41551</c:v>
                      </c:pt>
                      <c:pt idx="428">
                        <c:v>41554</c:v>
                      </c:pt>
                      <c:pt idx="429">
                        <c:v>41555</c:v>
                      </c:pt>
                      <c:pt idx="430">
                        <c:v>41556</c:v>
                      </c:pt>
                      <c:pt idx="431">
                        <c:v>41557</c:v>
                      </c:pt>
                      <c:pt idx="432">
                        <c:v>41558</c:v>
                      </c:pt>
                      <c:pt idx="433">
                        <c:v>41563</c:v>
                      </c:pt>
                      <c:pt idx="434">
                        <c:v>41564</c:v>
                      </c:pt>
                      <c:pt idx="435">
                        <c:v>41565</c:v>
                      </c:pt>
                      <c:pt idx="436">
                        <c:v>41568</c:v>
                      </c:pt>
                      <c:pt idx="437">
                        <c:v>41569</c:v>
                      </c:pt>
                      <c:pt idx="438">
                        <c:v>41570</c:v>
                      </c:pt>
                      <c:pt idx="439">
                        <c:v>41571</c:v>
                      </c:pt>
                      <c:pt idx="440">
                        <c:v>41572</c:v>
                      </c:pt>
                      <c:pt idx="441">
                        <c:v>41575</c:v>
                      </c:pt>
                      <c:pt idx="442">
                        <c:v>41576</c:v>
                      </c:pt>
                      <c:pt idx="443">
                        <c:v>41577</c:v>
                      </c:pt>
                      <c:pt idx="444">
                        <c:v>41578</c:v>
                      </c:pt>
                      <c:pt idx="445">
                        <c:v>41579</c:v>
                      </c:pt>
                      <c:pt idx="446">
                        <c:v>41582</c:v>
                      </c:pt>
                      <c:pt idx="447">
                        <c:v>41584</c:v>
                      </c:pt>
                      <c:pt idx="448">
                        <c:v>41585</c:v>
                      </c:pt>
                      <c:pt idx="449">
                        <c:v>41586</c:v>
                      </c:pt>
                      <c:pt idx="450">
                        <c:v>41589</c:v>
                      </c:pt>
                      <c:pt idx="451">
                        <c:v>41590</c:v>
                      </c:pt>
                      <c:pt idx="452">
                        <c:v>41591</c:v>
                      </c:pt>
                      <c:pt idx="453">
                        <c:v>41592</c:v>
                      </c:pt>
                      <c:pt idx="454">
                        <c:v>41593</c:v>
                      </c:pt>
                      <c:pt idx="455">
                        <c:v>41596</c:v>
                      </c:pt>
                      <c:pt idx="456">
                        <c:v>41597</c:v>
                      </c:pt>
                      <c:pt idx="457">
                        <c:v>41598</c:v>
                      </c:pt>
                      <c:pt idx="458">
                        <c:v>41599</c:v>
                      </c:pt>
                      <c:pt idx="459">
                        <c:v>41600</c:v>
                      </c:pt>
                      <c:pt idx="460">
                        <c:v>41603</c:v>
                      </c:pt>
                      <c:pt idx="461">
                        <c:v>41604</c:v>
                      </c:pt>
                      <c:pt idx="462">
                        <c:v>41605</c:v>
                      </c:pt>
                      <c:pt idx="463">
                        <c:v>41606</c:v>
                      </c:pt>
                      <c:pt idx="464">
                        <c:v>41607</c:v>
                      </c:pt>
                      <c:pt idx="465">
                        <c:v>41610</c:v>
                      </c:pt>
                      <c:pt idx="466">
                        <c:v>41611</c:v>
                      </c:pt>
                      <c:pt idx="467">
                        <c:v>41612</c:v>
                      </c:pt>
                      <c:pt idx="468">
                        <c:v>41613</c:v>
                      </c:pt>
                      <c:pt idx="469">
                        <c:v>41614</c:v>
                      </c:pt>
                      <c:pt idx="470">
                        <c:v>41617</c:v>
                      </c:pt>
                      <c:pt idx="471">
                        <c:v>41618</c:v>
                      </c:pt>
                      <c:pt idx="472">
                        <c:v>41619</c:v>
                      </c:pt>
                      <c:pt idx="473">
                        <c:v>41620</c:v>
                      </c:pt>
                      <c:pt idx="474">
                        <c:v>41621</c:v>
                      </c:pt>
                      <c:pt idx="475">
                        <c:v>41624</c:v>
                      </c:pt>
                      <c:pt idx="476">
                        <c:v>41625</c:v>
                      </c:pt>
                      <c:pt idx="477">
                        <c:v>41626</c:v>
                      </c:pt>
                      <c:pt idx="478">
                        <c:v>41627</c:v>
                      </c:pt>
                      <c:pt idx="479">
                        <c:v>41628</c:v>
                      </c:pt>
                      <c:pt idx="480">
                        <c:v>41631</c:v>
                      </c:pt>
                      <c:pt idx="481">
                        <c:v>41632</c:v>
                      </c:pt>
                      <c:pt idx="482">
                        <c:v>41635</c:v>
                      </c:pt>
                      <c:pt idx="483">
                        <c:v>41638</c:v>
                      </c:pt>
                      <c:pt idx="484">
                        <c:v>41641</c:v>
                      </c:pt>
                      <c:pt idx="485">
                        <c:v>41642</c:v>
                      </c:pt>
                      <c:pt idx="486">
                        <c:v>41645</c:v>
                      </c:pt>
                      <c:pt idx="487">
                        <c:v>41646</c:v>
                      </c:pt>
                      <c:pt idx="488">
                        <c:v>41647</c:v>
                      </c:pt>
                      <c:pt idx="489">
                        <c:v>41648</c:v>
                      </c:pt>
                      <c:pt idx="490">
                        <c:v>41649</c:v>
                      </c:pt>
                      <c:pt idx="491">
                        <c:v>41652</c:v>
                      </c:pt>
                      <c:pt idx="492">
                        <c:v>41654</c:v>
                      </c:pt>
                      <c:pt idx="493">
                        <c:v>41655</c:v>
                      </c:pt>
                      <c:pt idx="494">
                        <c:v>41656</c:v>
                      </c:pt>
                      <c:pt idx="495">
                        <c:v>41659</c:v>
                      </c:pt>
                      <c:pt idx="496">
                        <c:v>41660</c:v>
                      </c:pt>
                      <c:pt idx="497">
                        <c:v>41661</c:v>
                      </c:pt>
                      <c:pt idx="498">
                        <c:v>41662</c:v>
                      </c:pt>
                      <c:pt idx="499">
                        <c:v>41663</c:v>
                      </c:pt>
                      <c:pt idx="500">
                        <c:v>41666</c:v>
                      </c:pt>
                      <c:pt idx="501">
                        <c:v>41667</c:v>
                      </c:pt>
                      <c:pt idx="502">
                        <c:v>41668</c:v>
                      </c:pt>
                      <c:pt idx="503">
                        <c:v>41669</c:v>
                      </c:pt>
                      <c:pt idx="504">
                        <c:v>41673</c:v>
                      </c:pt>
                      <c:pt idx="505">
                        <c:v>41674</c:v>
                      </c:pt>
                      <c:pt idx="506">
                        <c:v>41675</c:v>
                      </c:pt>
                      <c:pt idx="507">
                        <c:v>41676</c:v>
                      </c:pt>
                      <c:pt idx="508">
                        <c:v>41677</c:v>
                      </c:pt>
                      <c:pt idx="509">
                        <c:v>41680</c:v>
                      </c:pt>
                      <c:pt idx="510">
                        <c:v>41681</c:v>
                      </c:pt>
                      <c:pt idx="511">
                        <c:v>41682</c:v>
                      </c:pt>
                      <c:pt idx="512">
                        <c:v>41683</c:v>
                      </c:pt>
                      <c:pt idx="513">
                        <c:v>41684</c:v>
                      </c:pt>
                      <c:pt idx="514">
                        <c:v>41687</c:v>
                      </c:pt>
                      <c:pt idx="515">
                        <c:v>41688</c:v>
                      </c:pt>
                      <c:pt idx="516">
                        <c:v>41689</c:v>
                      </c:pt>
                      <c:pt idx="517">
                        <c:v>41690</c:v>
                      </c:pt>
                      <c:pt idx="518">
                        <c:v>41691</c:v>
                      </c:pt>
                      <c:pt idx="519">
                        <c:v>41694</c:v>
                      </c:pt>
                      <c:pt idx="520">
                        <c:v>41695</c:v>
                      </c:pt>
                      <c:pt idx="521">
                        <c:v>41696</c:v>
                      </c:pt>
                      <c:pt idx="522">
                        <c:v>41697</c:v>
                      </c:pt>
                      <c:pt idx="523">
                        <c:v>41698</c:v>
                      </c:pt>
                      <c:pt idx="524">
                        <c:v>41701</c:v>
                      </c:pt>
                      <c:pt idx="525">
                        <c:v>41702</c:v>
                      </c:pt>
                      <c:pt idx="526">
                        <c:v>41703</c:v>
                      </c:pt>
                      <c:pt idx="527">
                        <c:v>41704</c:v>
                      </c:pt>
                      <c:pt idx="528">
                        <c:v>41705</c:v>
                      </c:pt>
                      <c:pt idx="529">
                        <c:v>41708</c:v>
                      </c:pt>
                      <c:pt idx="530">
                        <c:v>41709</c:v>
                      </c:pt>
                      <c:pt idx="531">
                        <c:v>41710</c:v>
                      </c:pt>
                      <c:pt idx="532">
                        <c:v>41711</c:v>
                      </c:pt>
                      <c:pt idx="533">
                        <c:v>41712</c:v>
                      </c:pt>
                      <c:pt idx="534">
                        <c:v>41715</c:v>
                      </c:pt>
                      <c:pt idx="535">
                        <c:v>41716</c:v>
                      </c:pt>
                      <c:pt idx="536">
                        <c:v>41717</c:v>
                      </c:pt>
                      <c:pt idx="537">
                        <c:v>41718</c:v>
                      </c:pt>
                      <c:pt idx="538">
                        <c:v>41719</c:v>
                      </c:pt>
                      <c:pt idx="539">
                        <c:v>41722</c:v>
                      </c:pt>
                      <c:pt idx="540">
                        <c:v>41723</c:v>
                      </c:pt>
                      <c:pt idx="541">
                        <c:v>41724</c:v>
                      </c:pt>
                      <c:pt idx="542">
                        <c:v>41725</c:v>
                      </c:pt>
                      <c:pt idx="543">
                        <c:v>41726</c:v>
                      </c:pt>
                      <c:pt idx="544">
                        <c:v>41730</c:v>
                      </c:pt>
                      <c:pt idx="545">
                        <c:v>41731</c:v>
                      </c:pt>
                      <c:pt idx="546">
                        <c:v>41732</c:v>
                      </c:pt>
                      <c:pt idx="547">
                        <c:v>41733</c:v>
                      </c:pt>
                      <c:pt idx="548">
                        <c:v>41736</c:v>
                      </c:pt>
                      <c:pt idx="549">
                        <c:v>41737</c:v>
                      </c:pt>
                      <c:pt idx="550">
                        <c:v>41738</c:v>
                      </c:pt>
                      <c:pt idx="551">
                        <c:v>41739</c:v>
                      </c:pt>
                      <c:pt idx="552">
                        <c:v>41740</c:v>
                      </c:pt>
                      <c:pt idx="553">
                        <c:v>41743</c:v>
                      </c:pt>
                      <c:pt idx="554">
                        <c:v>41744</c:v>
                      </c:pt>
                      <c:pt idx="555">
                        <c:v>41745</c:v>
                      </c:pt>
                      <c:pt idx="556">
                        <c:v>41746</c:v>
                      </c:pt>
                      <c:pt idx="557">
                        <c:v>41750</c:v>
                      </c:pt>
                      <c:pt idx="558">
                        <c:v>41751</c:v>
                      </c:pt>
                      <c:pt idx="559">
                        <c:v>41752</c:v>
                      </c:pt>
                      <c:pt idx="560">
                        <c:v>41753</c:v>
                      </c:pt>
                      <c:pt idx="561">
                        <c:v>41754</c:v>
                      </c:pt>
                      <c:pt idx="562">
                        <c:v>41757</c:v>
                      </c:pt>
                      <c:pt idx="563">
                        <c:v>41758</c:v>
                      </c:pt>
                      <c:pt idx="564">
                        <c:v>41759</c:v>
                      </c:pt>
                      <c:pt idx="565">
                        <c:v>41761</c:v>
                      </c:pt>
                      <c:pt idx="566">
                        <c:v>41764</c:v>
                      </c:pt>
                      <c:pt idx="567">
                        <c:v>41765</c:v>
                      </c:pt>
                      <c:pt idx="568">
                        <c:v>41766</c:v>
                      </c:pt>
                      <c:pt idx="569">
                        <c:v>41767</c:v>
                      </c:pt>
                      <c:pt idx="570">
                        <c:v>41768</c:v>
                      </c:pt>
                      <c:pt idx="571">
                        <c:v>41771</c:v>
                      </c:pt>
                      <c:pt idx="572">
                        <c:v>41772</c:v>
                      </c:pt>
                      <c:pt idx="573">
                        <c:v>41773</c:v>
                      </c:pt>
                      <c:pt idx="574">
                        <c:v>41775</c:v>
                      </c:pt>
                      <c:pt idx="575">
                        <c:v>41778</c:v>
                      </c:pt>
                      <c:pt idx="576">
                        <c:v>41779</c:v>
                      </c:pt>
                      <c:pt idx="577">
                        <c:v>41780</c:v>
                      </c:pt>
                      <c:pt idx="578">
                        <c:v>41781</c:v>
                      </c:pt>
                      <c:pt idx="579">
                        <c:v>41782</c:v>
                      </c:pt>
                      <c:pt idx="580">
                        <c:v>41785</c:v>
                      </c:pt>
                      <c:pt idx="581">
                        <c:v>41787</c:v>
                      </c:pt>
                      <c:pt idx="582">
                        <c:v>41789</c:v>
                      </c:pt>
                      <c:pt idx="583">
                        <c:v>41792</c:v>
                      </c:pt>
                      <c:pt idx="584">
                        <c:v>41793</c:v>
                      </c:pt>
                      <c:pt idx="585">
                        <c:v>41794</c:v>
                      </c:pt>
                      <c:pt idx="586">
                        <c:v>41795</c:v>
                      </c:pt>
                      <c:pt idx="587">
                        <c:v>41796</c:v>
                      </c:pt>
                      <c:pt idx="588">
                        <c:v>41799</c:v>
                      </c:pt>
                      <c:pt idx="589">
                        <c:v>41800</c:v>
                      </c:pt>
                      <c:pt idx="590">
                        <c:v>41801</c:v>
                      </c:pt>
                      <c:pt idx="591">
                        <c:v>41802</c:v>
                      </c:pt>
                      <c:pt idx="592">
                        <c:v>41803</c:v>
                      </c:pt>
                      <c:pt idx="593">
                        <c:v>41806</c:v>
                      </c:pt>
                      <c:pt idx="594">
                        <c:v>41807</c:v>
                      </c:pt>
                      <c:pt idx="595">
                        <c:v>41808</c:v>
                      </c:pt>
                      <c:pt idx="596">
                        <c:v>41809</c:v>
                      </c:pt>
                      <c:pt idx="597">
                        <c:v>41810</c:v>
                      </c:pt>
                      <c:pt idx="598">
                        <c:v>41813</c:v>
                      </c:pt>
                      <c:pt idx="599">
                        <c:v>41814</c:v>
                      </c:pt>
                      <c:pt idx="600">
                        <c:v>41815</c:v>
                      </c:pt>
                      <c:pt idx="601">
                        <c:v>41816</c:v>
                      </c:pt>
                      <c:pt idx="602">
                        <c:v>41817</c:v>
                      </c:pt>
                      <c:pt idx="603">
                        <c:v>41820</c:v>
                      </c:pt>
                      <c:pt idx="604">
                        <c:v>41821</c:v>
                      </c:pt>
                      <c:pt idx="605">
                        <c:v>41822</c:v>
                      </c:pt>
                      <c:pt idx="606">
                        <c:v>41823</c:v>
                      </c:pt>
                      <c:pt idx="607">
                        <c:v>41824</c:v>
                      </c:pt>
                      <c:pt idx="608">
                        <c:v>41827</c:v>
                      </c:pt>
                      <c:pt idx="609">
                        <c:v>41828</c:v>
                      </c:pt>
                      <c:pt idx="610">
                        <c:v>41830</c:v>
                      </c:pt>
                      <c:pt idx="611">
                        <c:v>41831</c:v>
                      </c:pt>
                      <c:pt idx="612">
                        <c:v>41834</c:v>
                      </c:pt>
                      <c:pt idx="613">
                        <c:v>41835</c:v>
                      </c:pt>
                      <c:pt idx="614">
                        <c:v>41836</c:v>
                      </c:pt>
                      <c:pt idx="615">
                        <c:v>41837</c:v>
                      </c:pt>
                      <c:pt idx="616">
                        <c:v>41838</c:v>
                      </c:pt>
                      <c:pt idx="617">
                        <c:v>41841</c:v>
                      </c:pt>
                      <c:pt idx="618">
                        <c:v>41842</c:v>
                      </c:pt>
                      <c:pt idx="619">
                        <c:v>41843</c:v>
                      </c:pt>
                      <c:pt idx="620">
                        <c:v>41844</c:v>
                      </c:pt>
                      <c:pt idx="621">
                        <c:v>41845</c:v>
                      </c:pt>
                      <c:pt idx="622">
                        <c:v>41855</c:v>
                      </c:pt>
                      <c:pt idx="623">
                        <c:v>41856</c:v>
                      </c:pt>
                      <c:pt idx="624">
                        <c:v>41857</c:v>
                      </c:pt>
                      <c:pt idx="625">
                        <c:v>41858</c:v>
                      </c:pt>
                      <c:pt idx="626">
                        <c:v>41859</c:v>
                      </c:pt>
                      <c:pt idx="627">
                        <c:v>41862</c:v>
                      </c:pt>
                      <c:pt idx="628">
                        <c:v>41863</c:v>
                      </c:pt>
                      <c:pt idx="629">
                        <c:v>41864</c:v>
                      </c:pt>
                      <c:pt idx="630">
                        <c:v>41865</c:v>
                      </c:pt>
                      <c:pt idx="631">
                        <c:v>41866</c:v>
                      </c:pt>
                      <c:pt idx="632">
                        <c:v>41869</c:v>
                      </c:pt>
                      <c:pt idx="633">
                        <c:v>41870</c:v>
                      </c:pt>
                      <c:pt idx="634">
                        <c:v>41871</c:v>
                      </c:pt>
                      <c:pt idx="635">
                        <c:v>41872</c:v>
                      </c:pt>
                      <c:pt idx="636">
                        <c:v>41873</c:v>
                      </c:pt>
                      <c:pt idx="637">
                        <c:v>41876</c:v>
                      </c:pt>
                      <c:pt idx="638">
                        <c:v>41877</c:v>
                      </c:pt>
                      <c:pt idx="639">
                        <c:v>41878</c:v>
                      </c:pt>
                      <c:pt idx="640">
                        <c:v>41879</c:v>
                      </c:pt>
                      <c:pt idx="641">
                        <c:v>41880</c:v>
                      </c:pt>
                      <c:pt idx="642">
                        <c:v>41883</c:v>
                      </c:pt>
                      <c:pt idx="643">
                        <c:v>41884</c:v>
                      </c:pt>
                      <c:pt idx="644">
                        <c:v>41885</c:v>
                      </c:pt>
                      <c:pt idx="645">
                        <c:v>41886</c:v>
                      </c:pt>
                      <c:pt idx="646">
                        <c:v>41887</c:v>
                      </c:pt>
                      <c:pt idx="647">
                        <c:v>41890</c:v>
                      </c:pt>
                      <c:pt idx="648">
                        <c:v>41891</c:v>
                      </c:pt>
                      <c:pt idx="649">
                        <c:v>41892</c:v>
                      </c:pt>
                      <c:pt idx="650">
                        <c:v>41893</c:v>
                      </c:pt>
                      <c:pt idx="651">
                        <c:v>41894</c:v>
                      </c:pt>
                      <c:pt idx="652">
                        <c:v>41897</c:v>
                      </c:pt>
                      <c:pt idx="653">
                        <c:v>41898</c:v>
                      </c:pt>
                      <c:pt idx="654">
                        <c:v>41899</c:v>
                      </c:pt>
                      <c:pt idx="655">
                        <c:v>41900</c:v>
                      </c:pt>
                      <c:pt idx="656">
                        <c:v>41901</c:v>
                      </c:pt>
                      <c:pt idx="657">
                        <c:v>41904</c:v>
                      </c:pt>
                      <c:pt idx="658">
                        <c:v>41905</c:v>
                      </c:pt>
                      <c:pt idx="659">
                        <c:v>41906</c:v>
                      </c:pt>
                      <c:pt idx="660">
                        <c:v>41907</c:v>
                      </c:pt>
                      <c:pt idx="661">
                        <c:v>41908</c:v>
                      </c:pt>
                      <c:pt idx="662">
                        <c:v>41911</c:v>
                      </c:pt>
                      <c:pt idx="663">
                        <c:v>41912</c:v>
                      </c:pt>
                      <c:pt idx="664">
                        <c:v>41913</c:v>
                      </c:pt>
                      <c:pt idx="665">
                        <c:v>41914</c:v>
                      </c:pt>
                      <c:pt idx="666">
                        <c:v>41915</c:v>
                      </c:pt>
                      <c:pt idx="667">
                        <c:v>41918</c:v>
                      </c:pt>
                      <c:pt idx="668">
                        <c:v>41919</c:v>
                      </c:pt>
                      <c:pt idx="669">
                        <c:v>41920</c:v>
                      </c:pt>
                      <c:pt idx="670">
                        <c:v>41921</c:v>
                      </c:pt>
                      <c:pt idx="671">
                        <c:v>41922</c:v>
                      </c:pt>
                      <c:pt idx="672">
                        <c:v>41925</c:v>
                      </c:pt>
                      <c:pt idx="673">
                        <c:v>41926</c:v>
                      </c:pt>
                      <c:pt idx="674">
                        <c:v>41927</c:v>
                      </c:pt>
                      <c:pt idx="675">
                        <c:v>41928</c:v>
                      </c:pt>
                      <c:pt idx="676">
                        <c:v>41929</c:v>
                      </c:pt>
                      <c:pt idx="677">
                        <c:v>41932</c:v>
                      </c:pt>
                      <c:pt idx="678">
                        <c:v>41933</c:v>
                      </c:pt>
                      <c:pt idx="679">
                        <c:v>41934</c:v>
                      </c:pt>
                      <c:pt idx="680">
                        <c:v>41935</c:v>
                      </c:pt>
                      <c:pt idx="681">
                        <c:v>41936</c:v>
                      </c:pt>
                      <c:pt idx="682">
                        <c:v>41939</c:v>
                      </c:pt>
                      <c:pt idx="683">
                        <c:v>41940</c:v>
                      </c:pt>
                      <c:pt idx="684">
                        <c:v>41941</c:v>
                      </c:pt>
                      <c:pt idx="685">
                        <c:v>41942</c:v>
                      </c:pt>
                      <c:pt idx="686">
                        <c:v>41943</c:v>
                      </c:pt>
                      <c:pt idx="687">
                        <c:v>41946</c:v>
                      </c:pt>
                      <c:pt idx="688">
                        <c:v>41947</c:v>
                      </c:pt>
                      <c:pt idx="689">
                        <c:v>41948</c:v>
                      </c:pt>
                      <c:pt idx="690">
                        <c:v>41949</c:v>
                      </c:pt>
                      <c:pt idx="691">
                        <c:v>41950</c:v>
                      </c:pt>
                      <c:pt idx="692">
                        <c:v>41953</c:v>
                      </c:pt>
                      <c:pt idx="693">
                        <c:v>41954</c:v>
                      </c:pt>
                      <c:pt idx="694">
                        <c:v>41955</c:v>
                      </c:pt>
                      <c:pt idx="695">
                        <c:v>41956</c:v>
                      </c:pt>
                      <c:pt idx="696">
                        <c:v>41957</c:v>
                      </c:pt>
                      <c:pt idx="697">
                        <c:v>41960</c:v>
                      </c:pt>
                      <c:pt idx="698">
                        <c:v>41961</c:v>
                      </c:pt>
                      <c:pt idx="699">
                        <c:v>41962</c:v>
                      </c:pt>
                      <c:pt idx="700">
                        <c:v>41963</c:v>
                      </c:pt>
                      <c:pt idx="701">
                        <c:v>41964</c:v>
                      </c:pt>
                      <c:pt idx="702">
                        <c:v>41967</c:v>
                      </c:pt>
                      <c:pt idx="703">
                        <c:v>41968</c:v>
                      </c:pt>
                      <c:pt idx="704">
                        <c:v>41969</c:v>
                      </c:pt>
                      <c:pt idx="705">
                        <c:v>41970</c:v>
                      </c:pt>
                      <c:pt idx="706">
                        <c:v>41971</c:v>
                      </c:pt>
                      <c:pt idx="707">
                        <c:v>41974</c:v>
                      </c:pt>
                      <c:pt idx="708">
                        <c:v>41975</c:v>
                      </c:pt>
                      <c:pt idx="709">
                        <c:v>41976</c:v>
                      </c:pt>
                      <c:pt idx="710">
                        <c:v>41977</c:v>
                      </c:pt>
                      <c:pt idx="711">
                        <c:v>41978</c:v>
                      </c:pt>
                      <c:pt idx="712">
                        <c:v>41981</c:v>
                      </c:pt>
                      <c:pt idx="713">
                        <c:v>41982</c:v>
                      </c:pt>
                      <c:pt idx="714">
                        <c:v>41983</c:v>
                      </c:pt>
                      <c:pt idx="715">
                        <c:v>41984</c:v>
                      </c:pt>
                      <c:pt idx="716">
                        <c:v>41985</c:v>
                      </c:pt>
                      <c:pt idx="717">
                        <c:v>41988</c:v>
                      </c:pt>
                      <c:pt idx="718">
                        <c:v>41989</c:v>
                      </c:pt>
                      <c:pt idx="719">
                        <c:v>41990</c:v>
                      </c:pt>
                      <c:pt idx="720">
                        <c:v>41991</c:v>
                      </c:pt>
                      <c:pt idx="721">
                        <c:v>41992</c:v>
                      </c:pt>
                      <c:pt idx="722">
                        <c:v>41995</c:v>
                      </c:pt>
                      <c:pt idx="723">
                        <c:v>41996</c:v>
                      </c:pt>
                      <c:pt idx="724">
                        <c:v>41997</c:v>
                      </c:pt>
                      <c:pt idx="725">
                        <c:v>42002</c:v>
                      </c:pt>
                      <c:pt idx="726">
                        <c:v>42003</c:v>
                      </c:pt>
                      <c:pt idx="727">
                        <c:v>42004</c:v>
                      </c:pt>
                      <c:pt idx="728">
                        <c:v>42006</c:v>
                      </c:pt>
                      <c:pt idx="729">
                        <c:v>42009</c:v>
                      </c:pt>
                      <c:pt idx="730">
                        <c:v>42010</c:v>
                      </c:pt>
                      <c:pt idx="731">
                        <c:v>42011</c:v>
                      </c:pt>
                      <c:pt idx="732">
                        <c:v>42012</c:v>
                      </c:pt>
                      <c:pt idx="733">
                        <c:v>42013</c:v>
                      </c:pt>
                      <c:pt idx="734">
                        <c:v>42016</c:v>
                      </c:pt>
                      <c:pt idx="735">
                        <c:v>42017</c:v>
                      </c:pt>
                      <c:pt idx="736">
                        <c:v>42018</c:v>
                      </c:pt>
                      <c:pt idx="737">
                        <c:v>42019</c:v>
                      </c:pt>
                      <c:pt idx="738">
                        <c:v>42020</c:v>
                      </c:pt>
                      <c:pt idx="739">
                        <c:v>42023</c:v>
                      </c:pt>
                      <c:pt idx="740">
                        <c:v>42024</c:v>
                      </c:pt>
                      <c:pt idx="741">
                        <c:v>42025</c:v>
                      </c:pt>
                      <c:pt idx="742">
                        <c:v>42026</c:v>
                      </c:pt>
                      <c:pt idx="743">
                        <c:v>42027</c:v>
                      </c:pt>
                      <c:pt idx="744">
                        <c:v>42030</c:v>
                      </c:pt>
                      <c:pt idx="745">
                        <c:v>42031</c:v>
                      </c:pt>
                      <c:pt idx="746">
                        <c:v>42032</c:v>
                      </c:pt>
                      <c:pt idx="747">
                        <c:v>42033</c:v>
                      </c:pt>
                      <c:pt idx="748">
                        <c:v>42034</c:v>
                      </c:pt>
                      <c:pt idx="749">
                        <c:v>42037</c:v>
                      </c:pt>
                      <c:pt idx="750">
                        <c:v>42038</c:v>
                      </c:pt>
                      <c:pt idx="751">
                        <c:v>42039</c:v>
                      </c:pt>
                      <c:pt idx="752">
                        <c:v>42040</c:v>
                      </c:pt>
                      <c:pt idx="753">
                        <c:v>42041</c:v>
                      </c:pt>
                      <c:pt idx="754">
                        <c:v>42044</c:v>
                      </c:pt>
                      <c:pt idx="755">
                        <c:v>42045</c:v>
                      </c:pt>
                      <c:pt idx="756">
                        <c:v>42046</c:v>
                      </c:pt>
                      <c:pt idx="757">
                        <c:v>42047</c:v>
                      </c:pt>
                      <c:pt idx="758">
                        <c:v>42048</c:v>
                      </c:pt>
                      <c:pt idx="759">
                        <c:v>42051</c:v>
                      </c:pt>
                      <c:pt idx="760">
                        <c:v>42052</c:v>
                      </c:pt>
                      <c:pt idx="761">
                        <c:v>42053</c:v>
                      </c:pt>
                      <c:pt idx="762">
                        <c:v>42055</c:v>
                      </c:pt>
                      <c:pt idx="763">
                        <c:v>42058</c:v>
                      </c:pt>
                      <c:pt idx="764">
                        <c:v>42059</c:v>
                      </c:pt>
                      <c:pt idx="765">
                        <c:v>42060</c:v>
                      </c:pt>
                      <c:pt idx="766">
                        <c:v>42061</c:v>
                      </c:pt>
                      <c:pt idx="767">
                        <c:v>42062</c:v>
                      </c:pt>
                      <c:pt idx="768">
                        <c:v>42065</c:v>
                      </c:pt>
                      <c:pt idx="769">
                        <c:v>42066</c:v>
                      </c:pt>
                      <c:pt idx="770">
                        <c:v>42067</c:v>
                      </c:pt>
                      <c:pt idx="771">
                        <c:v>42068</c:v>
                      </c:pt>
                      <c:pt idx="772">
                        <c:v>42069</c:v>
                      </c:pt>
                      <c:pt idx="773">
                        <c:v>42072</c:v>
                      </c:pt>
                      <c:pt idx="774">
                        <c:v>42073</c:v>
                      </c:pt>
                      <c:pt idx="775">
                        <c:v>42074</c:v>
                      </c:pt>
                      <c:pt idx="776">
                        <c:v>42075</c:v>
                      </c:pt>
                      <c:pt idx="777">
                        <c:v>42076</c:v>
                      </c:pt>
                      <c:pt idx="778">
                        <c:v>42079</c:v>
                      </c:pt>
                      <c:pt idx="779">
                        <c:v>42080</c:v>
                      </c:pt>
                      <c:pt idx="780">
                        <c:v>42081</c:v>
                      </c:pt>
                      <c:pt idx="781">
                        <c:v>42082</c:v>
                      </c:pt>
                      <c:pt idx="782">
                        <c:v>42083</c:v>
                      </c:pt>
                      <c:pt idx="783">
                        <c:v>42086</c:v>
                      </c:pt>
                      <c:pt idx="784">
                        <c:v>42087</c:v>
                      </c:pt>
                      <c:pt idx="785">
                        <c:v>42088</c:v>
                      </c:pt>
                      <c:pt idx="786">
                        <c:v>42089</c:v>
                      </c:pt>
                      <c:pt idx="787">
                        <c:v>42090</c:v>
                      </c:pt>
                      <c:pt idx="788">
                        <c:v>42093</c:v>
                      </c:pt>
                      <c:pt idx="789">
                        <c:v>42094</c:v>
                      </c:pt>
                      <c:pt idx="790">
                        <c:v>42095</c:v>
                      </c:pt>
                      <c:pt idx="791">
                        <c:v>42096</c:v>
                      </c:pt>
                      <c:pt idx="792">
                        <c:v>42100</c:v>
                      </c:pt>
                      <c:pt idx="793">
                        <c:v>42101</c:v>
                      </c:pt>
                      <c:pt idx="794">
                        <c:v>42102</c:v>
                      </c:pt>
                      <c:pt idx="795">
                        <c:v>42103</c:v>
                      </c:pt>
                      <c:pt idx="796">
                        <c:v>42104</c:v>
                      </c:pt>
                      <c:pt idx="797">
                        <c:v>42107</c:v>
                      </c:pt>
                      <c:pt idx="798">
                        <c:v>42108</c:v>
                      </c:pt>
                      <c:pt idx="799">
                        <c:v>42109</c:v>
                      </c:pt>
                      <c:pt idx="800">
                        <c:v>42110</c:v>
                      </c:pt>
                      <c:pt idx="801">
                        <c:v>42111</c:v>
                      </c:pt>
                      <c:pt idx="802">
                        <c:v>42114</c:v>
                      </c:pt>
                      <c:pt idx="803">
                        <c:v>42115</c:v>
                      </c:pt>
                      <c:pt idx="804">
                        <c:v>42116</c:v>
                      </c:pt>
                      <c:pt idx="805">
                        <c:v>42117</c:v>
                      </c:pt>
                      <c:pt idx="806">
                        <c:v>42118</c:v>
                      </c:pt>
                      <c:pt idx="807">
                        <c:v>42121</c:v>
                      </c:pt>
                      <c:pt idx="808">
                        <c:v>42122</c:v>
                      </c:pt>
                      <c:pt idx="809">
                        <c:v>42123</c:v>
                      </c:pt>
                      <c:pt idx="810">
                        <c:v>42124</c:v>
                      </c:pt>
                      <c:pt idx="811">
                        <c:v>42128</c:v>
                      </c:pt>
                      <c:pt idx="812">
                        <c:v>42129</c:v>
                      </c:pt>
                      <c:pt idx="813">
                        <c:v>42130</c:v>
                      </c:pt>
                      <c:pt idx="814">
                        <c:v>42131</c:v>
                      </c:pt>
                      <c:pt idx="815">
                        <c:v>42132</c:v>
                      </c:pt>
                      <c:pt idx="816">
                        <c:v>42135</c:v>
                      </c:pt>
                      <c:pt idx="817">
                        <c:v>42136</c:v>
                      </c:pt>
                      <c:pt idx="818">
                        <c:v>42137</c:v>
                      </c:pt>
                      <c:pt idx="819">
                        <c:v>42139</c:v>
                      </c:pt>
                      <c:pt idx="820">
                        <c:v>42142</c:v>
                      </c:pt>
                      <c:pt idx="821">
                        <c:v>42143</c:v>
                      </c:pt>
                      <c:pt idx="822">
                        <c:v>42144</c:v>
                      </c:pt>
                      <c:pt idx="823">
                        <c:v>42145</c:v>
                      </c:pt>
                      <c:pt idx="824">
                        <c:v>42146</c:v>
                      </c:pt>
                      <c:pt idx="825">
                        <c:v>42149</c:v>
                      </c:pt>
                      <c:pt idx="826">
                        <c:v>42150</c:v>
                      </c:pt>
                      <c:pt idx="827">
                        <c:v>42151</c:v>
                      </c:pt>
                      <c:pt idx="828">
                        <c:v>42152</c:v>
                      </c:pt>
                      <c:pt idx="829">
                        <c:v>42153</c:v>
                      </c:pt>
                      <c:pt idx="830">
                        <c:v>42156</c:v>
                      </c:pt>
                      <c:pt idx="831">
                        <c:v>42158</c:v>
                      </c:pt>
                      <c:pt idx="832">
                        <c:v>42159</c:v>
                      </c:pt>
                      <c:pt idx="833">
                        <c:v>42160</c:v>
                      </c:pt>
                      <c:pt idx="834">
                        <c:v>42163</c:v>
                      </c:pt>
                      <c:pt idx="835">
                        <c:v>42164</c:v>
                      </c:pt>
                      <c:pt idx="836">
                        <c:v>42165</c:v>
                      </c:pt>
                      <c:pt idx="837">
                        <c:v>42166</c:v>
                      </c:pt>
                      <c:pt idx="838">
                        <c:v>42167</c:v>
                      </c:pt>
                      <c:pt idx="839">
                        <c:v>42170</c:v>
                      </c:pt>
                      <c:pt idx="840">
                        <c:v>42171</c:v>
                      </c:pt>
                      <c:pt idx="841">
                        <c:v>42172</c:v>
                      </c:pt>
                      <c:pt idx="842">
                        <c:v>42173</c:v>
                      </c:pt>
                      <c:pt idx="843">
                        <c:v>42174</c:v>
                      </c:pt>
                      <c:pt idx="844">
                        <c:v>42177</c:v>
                      </c:pt>
                      <c:pt idx="845">
                        <c:v>42178</c:v>
                      </c:pt>
                      <c:pt idx="846">
                        <c:v>42179</c:v>
                      </c:pt>
                      <c:pt idx="847">
                        <c:v>42180</c:v>
                      </c:pt>
                      <c:pt idx="848">
                        <c:v>42181</c:v>
                      </c:pt>
                      <c:pt idx="849">
                        <c:v>42184</c:v>
                      </c:pt>
                      <c:pt idx="850">
                        <c:v>42185</c:v>
                      </c:pt>
                      <c:pt idx="851">
                        <c:v>42186</c:v>
                      </c:pt>
                      <c:pt idx="852">
                        <c:v>42187</c:v>
                      </c:pt>
                      <c:pt idx="853">
                        <c:v>42188</c:v>
                      </c:pt>
                      <c:pt idx="854">
                        <c:v>42191</c:v>
                      </c:pt>
                      <c:pt idx="855">
                        <c:v>42192</c:v>
                      </c:pt>
                      <c:pt idx="856">
                        <c:v>42193</c:v>
                      </c:pt>
                      <c:pt idx="857">
                        <c:v>42194</c:v>
                      </c:pt>
                      <c:pt idx="858">
                        <c:v>42195</c:v>
                      </c:pt>
                      <c:pt idx="859">
                        <c:v>42198</c:v>
                      </c:pt>
                      <c:pt idx="860">
                        <c:v>42199</c:v>
                      </c:pt>
                      <c:pt idx="861">
                        <c:v>42200</c:v>
                      </c:pt>
                      <c:pt idx="862">
                        <c:v>42207</c:v>
                      </c:pt>
                      <c:pt idx="863">
                        <c:v>42208</c:v>
                      </c:pt>
                      <c:pt idx="864">
                        <c:v>42209</c:v>
                      </c:pt>
                      <c:pt idx="865">
                        <c:v>42212</c:v>
                      </c:pt>
                      <c:pt idx="866">
                        <c:v>42213</c:v>
                      </c:pt>
                      <c:pt idx="867">
                        <c:v>42214</c:v>
                      </c:pt>
                      <c:pt idx="868">
                        <c:v>42215</c:v>
                      </c:pt>
                      <c:pt idx="869">
                        <c:v>42216</c:v>
                      </c:pt>
                      <c:pt idx="870">
                        <c:v>42219</c:v>
                      </c:pt>
                      <c:pt idx="871">
                        <c:v>42220</c:v>
                      </c:pt>
                      <c:pt idx="872">
                        <c:v>42221</c:v>
                      </c:pt>
                      <c:pt idx="873">
                        <c:v>42222</c:v>
                      </c:pt>
                      <c:pt idx="874">
                        <c:v>42223</c:v>
                      </c:pt>
                      <c:pt idx="875">
                        <c:v>42226</c:v>
                      </c:pt>
                      <c:pt idx="876">
                        <c:v>42227</c:v>
                      </c:pt>
                      <c:pt idx="877">
                        <c:v>42228</c:v>
                      </c:pt>
                      <c:pt idx="878">
                        <c:v>42229</c:v>
                      </c:pt>
                      <c:pt idx="879">
                        <c:v>42230</c:v>
                      </c:pt>
                      <c:pt idx="880">
                        <c:v>42234</c:v>
                      </c:pt>
                      <c:pt idx="881">
                        <c:v>42235</c:v>
                      </c:pt>
                      <c:pt idx="882">
                        <c:v>42236</c:v>
                      </c:pt>
                      <c:pt idx="883">
                        <c:v>42237</c:v>
                      </c:pt>
                      <c:pt idx="884">
                        <c:v>42240</c:v>
                      </c:pt>
                      <c:pt idx="885">
                        <c:v>42241</c:v>
                      </c:pt>
                      <c:pt idx="886">
                        <c:v>42242</c:v>
                      </c:pt>
                      <c:pt idx="887">
                        <c:v>42243</c:v>
                      </c:pt>
                      <c:pt idx="888">
                        <c:v>42244</c:v>
                      </c:pt>
                      <c:pt idx="889">
                        <c:v>42247</c:v>
                      </c:pt>
                      <c:pt idx="890">
                        <c:v>42248</c:v>
                      </c:pt>
                      <c:pt idx="891">
                        <c:v>42249</c:v>
                      </c:pt>
                      <c:pt idx="892">
                        <c:v>42250</c:v>
                      </c:pt>
                      <c:pt idx="893">
                        <c:v>42251</c:v>
                      </c:pt>
                      <c:pt idx="894">
                        <c:v>42254</c:v>
                      </c:pt>
                      <c:pt idx="895">
                        <c:v>42255</c:v>
                      </c:pt>
                      <c:pt idx="896">
                        <c:v>42256</c:v>
                      </c:pt>
                      <c:pt idx="897">
                        <c:v>42257</c:v>
                      </c:pt>
                      <c:pt idx="898">
                        <c:v>42258</c:v>
                      </c:pt>
                      <c:pt idx="899">
                        <c:v>42261</c:v>
                      </c:pt>
                      <c:pt idx="900">
                        <c:v>42262</c:v>
                      </c:pt>
                      <c:pt idx="901">
                        <c:v>42263</c:v>
                      </c:pt>
                      <c:pt idx="902">
                        <c:v>42264</c:v>
                      </c:pt>
                      <c:pt idx="903">
                        <c:v>42265</c:v>
                      </c:pt>
                      <c:pt idx="904">
                        <c:v>42268</c:v>
                      </c:pt>
                      <c:pt idx="905">
                        <c:v>42269</c:v>
                      </c:pt>
                      <c:pt idx="906">
                        <c:v>42270</c:v>
                      </c:pt>
                      <c:pt idx="907">
                        <c:v>42272</c:v>
                      </c:pt>
                      <c:pt idx="908">
                        <c:v>42275</c:v>
                      </c:pt>
                      <c:pt idx="909">
                        <c:v>42276</c:v>
                      </c:pt>
                      <c:pt idx="910">
                        <c:v>42277</c:v>
                      </c:pt>
                      <c:pt idx="911">
                        <c:v>42278</c:v>
                      </c:pt>
                      <c:pt idx="912">
                        <c:v>42279</c:v>
                      </c:pt>
                      <c:pt idx="913">
                        <c:v>42282</c:v>
                      </c:pt>
                      <c:pt idx="914">
                        <c:v>42283</c:v>
                      </c:pt>
                      <c:pt idx="915">
                        <c:v>42284</c:v>
                      </c:pt>
                      <c:pt idx="916">
                        <c:v>42285</c:v>
                      </c:pt>
                      <c:pt idx="917">
                        <c:v>42286</c:v>
                      </c:pt>
                      <c:pt idx="918">
                        <c:v>42289</c:v>
                      </c:pt>
                      <c:pt idx="919">
                        <c:v>42290</c:v>
                      </c:pt>
                      <c:pt idx="920">
                        <c:v>42293</c:v>
                      </c:pt>
                      <c:pt idx="921">
                        <c:v>42296</c:v>
                      </c:pt>
                      <c:pt idx="922">
                        <c:v>42297</c:v>
                      </c:pt>
                      <c:pt idx="923">
                        <c:v>42298</c:v>
                      </c:pt>
                      <c:pt idx="924">
                        <c:v>42299</c:v>
                      </c:pt>
                      <c:pt idx="925">
                        <c:v>42300</c:v>
                      </c:pt>
                      <c:pt idx="926">
                        <c:v>42303</c:v>
                      </c:pt>
                      <c:pt idx="927">
                        <c:v>42304</c:v>
                      </c:pt>
                      <c:pt idx="928">
                        <c:v>42305</c:v>
                      </c:pt>
                      <c:pt idx="929">
                        <c:v>42306</c:v>
                      </c:pt>
                      <c:pt idx="930">
                        <c:v>42307</c:v>
                      </c:pt>
                      <c:pt idx="931">
                        <c:v>42310</c:v>
                      </c:pt>
                      <c:pt idx="932">
                        <c:v>42311</c:v>
                      </c:pt>
                      <c:pt idx="933">
                        <c:v>42312</c:v>
                      </c:pt>
                      <c:pt idx="934">
                        <c:v>42313</c:v>
                      </c:pt>
                      <c:pt idx="935">
                        <c:v>42314</c:v>
                      </c:pt>
                      <c:pt idx="936">
                        <c:v>42317</c:v>
                      </c:pt>
                      <c:pt idx="937">
                        <c:v>42318</c:v>
                      </c:pt>
                      <c:pt idx="938">
                        <c:v>42319</c:v>
                      </c:pt>
                      <c:pt idx="939">
                        <c:v>42320</c:v>
                      </c:pt>
                      <c:pt idx="940">
                        <c:v>42321</c:v>
                      </c:pt>
                      <c:pt idx="941">
                        <c:v>42324</c:v>
                      </c:pt>
                      <c:pt idx="942">
                        <c:v>42325</c:v>
                      </c:pt>
                      <c:pt idx="943">
                        <c:v>42326</c:v>
                      </c:pt>
                      <c:pt idx="944">
                        <c:v>42327</c:v>
                      </c:pt>
                      <c:pt idx="945">
                        <c:v>42328</c:v>
                      </c:pt>
                      <c:pt idx="946">
                        <c:v>42331</c:v>
                      </c:pt>
                      <c:pt idx="947">
                        <c:v>42332</c:v>
                      </c:pt>
                      <c:pt idx="948">
                        <c:v>42333</c:v>
                      </c:pt>
                      <c:pt idx="949">
                        <c:v>42334</c:v>
                      </c:pt>
                      <c:pt idx="950">
                        <c:v>42335</c:v>
                      </c:pt>
                      <c:pt idx="951">
                        <c:v>42338</c:v>
                      </c:pt>
                      <c:pt idx="952">
                        <c:v>42339</c:v>
                      </c:pt>
                      <c:pt idx="953">
                        <c:v>42340</c:v>
                      </c:pt>
                      <c:pt idx="954">
                        <c:v>42341</c:v>
                      </c:pt>
                      <c:pt idx="955">
                        <c:v>42342</c:v>
                      </c:pt>
                      <c:pt idx="956">
                        <c:v>42345</c:v>
                      </c:pt>
                      <c:pt idx="957">
                        <c:v>42346</c:v>
                      </c:pt>
                      <c:pt idx="958">
                        <c:v>42348</c:v>
                      </c:pt>
                      <c:pt idx="959">
                        <c:v>42349</c:v>
                      </c:pt>
                      <c:pt idx="960">
                        <c:v>42352</c:v>
                      </c:pt>
                      <c:pt idx="961">
                        <c:v>42353</c:v>
                      </c:pt>
                      <c:pt idx="962">
                        <c:v>42354</c:v>
                      </c:pt>
                      <c:pt idx="963">
                        <c:v>42355</c:v>
                      </c:pt>
                      <c:pt idx="964">
                        <c:v>42356</c:v>
                      </c:pt>
                      <c:pt idx="965">
                        <c:v>42359</c:v>
                      </c:pt>
                      <c:pt idx="966">
                        <c:v>42360</c:v>
                      </c:pt>
                      <c:pt idx="967">
                        <c:v>42361</c:v>
                      </c:pt>
                      <c:pt idx="968">
                        <c:v>42366</c:v>
                      </c:pt>
                      <c:pt idx="969">
                        <c:v>42367</c:v>
                      </c:pt>
                      <c:pt idx="970">
                        <c:v>42368</c:v>
                      </c:pt>
                    </c:numCache>
                  </c:numRef>
                </c:cat>
                <c:val>
                  <c:numRef>
                    <c:extLst>
                      <c:ext uri="{02D57815-91ED-43cb-92C2-25804820EDAC}">
                        <c15:formulaRef>
                          <c15:sqref>Combined!$E$3:$E$973</c15:sqref>
                        </c15:formulaRef>
                      </c:ext>
                    </c:extLst>
                    <c:numCache>
                      <c:formatCode>General</c:formatCode>
                      <c:ptCount val="971"/>
                      <c:pt idx="0">
                        <c:v>1.6402424408451258E-2</c:v>
                      </c:pt>
                      <c:pt idx="1">
                        <c:v>1.6120881342227698E-2</c:v>
                      </c:pt>
                      <c:pt idx="2">
                        <c:v>-1.5865121599443061E-2</c:v>
                      </c:pt>
                      <c:pt idx="3">
                        <c:v>1.6120881342227698E-2</c:v>
                      </c:pt>
                      <c:pt idx="4">
                        <c:v>0</c:v>
                      </c:pt>
                      <c:pt idx="5">
                        <c:v>-1.5865121599443061E-2</c:v>
                      </c:pt>
                      <c:pt idx="6">
                        <c:v>-1.6137726568290617E-2</c:v>
                      </c:pt>
                      <c:pt idx="7">
                        <c:v>0</c:v>
                      </c:pt>
                      <c:pt idx="8">
                        <c:v>3.2787727288292455E-2</c:v>
                      </c:pt>
                      <c:pt idx="9">
                        <c:v>1.5881699573945935E-2</c:v>
                      </c:pt>
                      <c:pt idx="10">
                        <c:v>-1.5633414383393867E-2</c:v>
                      </c:pt>
                      <c:pt idx="11">
                        <c:v>3.1746821173388999E-2</c:v>
                      </c:pt>
                      <c:pt idx="12">
                        <c:v>-1.5376952246288402E-2</c:v>
                      </c:pt>
                      <c:pt idx="13">
                        <c:v>3.1250509962630089E-2</c:v>
                      </c:pt>
                      <c:pt idx="14">
                        <c:v>6.060701965376452E-2</c:v>
                      </c:pt>
                      <c:pt idx="15">
                        <c:v>1.4278467414657341E-2</c:v>
                      </c:pt>
                      <c:pt idx="16">
                        <c:v>0</c:v>
                      </c:pt>
                      <c:pt idx="17">
                        <c:v>-2.8169635633485797E-2</c:v>
                      </c:pt>
                      <c:pt idx="18">
                        <c:v>2.8986165349801682E-2</c:v>
                      </c:pt>
                      <c:pt idx="19">
                        <c:v>1.4077462820494036E-2</c:v>
                      </c:pt>
                      <c:pt idx="20">
                        <c:v>-1.3882038933534553E-2</c:v>
                      </c:pt>
                      <c:pt idx="21">
                        <c:v>0</c:v>
                      </c:pt>
                      <c:pt idx="22">
                        <c:v>-2.8169635633485797E-2</c:v>
                      </c:pt>
                      <c:pt idx="23">
                        <c:v>-2.8986165349801682E-2</c:v>
                      </c:pt>
                      <c:pt idx="24">
                        <c:v>2.9851444248725628E-2</c:v>
                      </c:pt>
                      <c:pt idx="25">
                        <c:v>0</c:v>
                      </c:pt>
                      <c:pt idx="26">
                        <c:v>0</c:v>
                      </c:pt>
                      <c:pt idx="27">
                        <c:v>0</c:v>
                      </c:pt>
                      <c:pt idx="28">
                        <c:v>4.3471679835316239E-2</c:v>
                      </c:pt>
                      <c:pt idx="29">
                        <c:v>5.5557167309756531E-2</c:v>
                      </c:pt>
                      <c:pt idx="30">
                        <c:v>0</c:v>
                      </c:pt>
                      <c:pt idx="31">
                        <c:v>0</c:v>
                      </c:pt>
                      <c:pt idx="32">
                        <c:v>0</c:v>
                      </c:pt>
                      <c:pt idx="33">
                        <c:v>-1.3151385224274319E-2</c:v>
                      </c:pt>
                      <c:pt idx="34">
                        <c:v>1.3326649120608174E-2</c:v>
                      </c:pt>
                      <c:pt idx="35">
                        <c:v>-1.3151385224274319E-2</c:v>
                      </c:pt>
                      <c:pt idx="36">
                        <c:v>-1.3340574563785549E-2</c:v>
                      </c:pt>
                      <c:pt idx="37">
                        <c:v>-1.3506838101421163E-2</c:v>
                      </c:pt>
                      <c:pt idx="38">
                        <c:v>0</c:v>
                      </c:pt>
                      <c:pt idx="39">
                        <c:v>0</c:v>
                      </c:pt>
                      <c:pt idx="40">
                        <c:v>1.3691770630651162E-2</c:v>
                      </c:pt>
                      <c:pt idx="41">
                        <c:v>2.7027789931266113E-2</c:v>
                      </c:pt>
                      <c:pt idx="42">
                        <c:v>0</c:v>
                      </c:pt>
                      <c:pt idx="43">
                        <c:v>5.2633025505716899E-2</c:v>
                      </c:pt>
                      <c:pt idx="44">
                        <c:v>1.2506853964855383E-2</c:v>
                      </c:pt>
                      <c:pt idx="45">
                        <c:v>2.4691835576873603E-2</c:v>
                      </c:pt>
                      <c:pt idx="46">
                        <c:v>-2.4096840356859849E-2</c:v>
                      </c:pt>
                      <c:pt idx="47">
                        <c:v>0</c:v>
                      </c:pt>
                      <c:pt idx="48">
                        <c:v>-1.2352364742895363E-2</c:v>
                      </c:pt>
                      <c:pt idx="49">
                        <c:v>-1.249379879370225E-2</c:v>
                      </c:pt>
                      <c:pt idx="50">
                        <c:v>7.595087320368589E-2</c:v>
                      </c:pt>
                      <c:pt idx="51">
                        <c:v>-2.3529845427960553E-2</c:v>
                      </c:pt>
                      <c:pt idx="52">
                        <c:v>-2.4096840356859849E-2</c:v>
                      </c:pt>
                      <c:pt idx="53">
                        <c:v>-1.2352364742895363E-2</c:v>
                      </c:pt>
                      <c:pt idx="54">
                        <c:v>3.7507506723413166E-2</c:v>
                      </c:pt>
                      <c:pt idx="55">
                        <c:v>0</c:v>
                      </c:pt>
                      <c:pt idx="56">
                        <c:v>4.8193680713719413E-2</c:v>
                      </c:pt>
                      <c:pt idx="57">
                        <c:v>-1.1500462179325627E-2</c:v>
                      </c:pt>
                      <c:pt idx="58">
                        <c:v>5.814701917588623E-2</c:v>
                      </c:pt>
                      <c:pt idx="59">
                        <c:v>0</c:v>
                      </c:pt>
                      <c:pt idx="60">
                        <c:v>0</c:v>
                      </c:pt>
                      <c:pt idx="61">
                        <c:v>0</c:v>
                      </c:pt>
                      <c:pt idx="62">
                        <c:v>-3.2973338995305808E-2</c:v>
                      </c:pt>
                      <c:pt idx="63">
                        <c:v>2.2727812195874549E-2</c:v>
                      </c:pt>
                      <c:pt idx="64">
                        <c:v>-2.2222737980573934E-2</c:v>
                      </c:pt>
                      <c:pt idx="65">
                        <c:v>0</c:v>
                      </c:pt>
                      <c:pt idx="66">
                        <c:v>1.1369840252557533E-2</c:v>
                      </c:pt>
                      <c:pt idx="67">
                        <c:v>3.3702591062711264E-2</c:v>
                      </c:pt>
                      <c:pt idx="68">
                        <c:v>2.1739624012351258E-2</c:v>
                      </c:pt>
                      <c:pt idx="69">
                        <c:v>-3.1910047442863049E-2</c:v>
                      </c:pt>
                      <c:pt idx="70">
                        <c:v>4.3956800679436789E-2</c:v>
                      </c:pt>
                      <c:pt idx="71">
                        <c:v>1.052099251327485E-2</c:v>
                      </c:pt>
                      <c:pt idx="72">
                        <c:v>-2.0833786635914595E-2</c:v>
                      </c:pt>
                      <c:pt idx="73">
                        <c:v>-1.0632978900703239E-2</c:v>
                      </c:pt>
                      <c:pt idx="74">
                        <c:v>-2.1505738607012208E-2</c:v>
                      </c:pt>
                      <c:pt idx="75">
                        <c:v>0</c:v>
                      </c:pt>
                      <c:pt idx="76">
                        <c:v>3.2961862023849181E-2</c:v>
                      </c:pt>
                      <c:pt idx="77">
                        <c:v>2.1277068542159681E-2</c:v>
                      </c:pt>
                      <c:pt idx="78">
                        <c:v>-2.0833786635914595E-2</c:v>
                      </c:pt>
                      <c:pt idx="79">
                        <c:v>4.2554137084319488E-2</c:v>
                      </c:pt>
                      <c:pt idx="80">
                        <c:v>1.019897051144047E-2</c:v>
                      </c:pt>
                      <c:pt idx="81">
                        <c:v>5.0511657347821495E-2</c:v>
                      </c:pt>
                      <c:pt idx="82">
                        <c:v>4.8072867500853725E-2</c:v>
                      </c:pt>
                      <c:pt idx="83">
                        <c:v>9.1793225698269792E-3</c:v>
                      </c:pt>
                      <c:pt idx="84">
                        <c:v>-9.0958290212013772E-3</c:v>
                      </c:pt>
                      <c:pt idx="85">
                        <c:v>0</c:v>
                      </c:pt>
                      <c:pt idx="86">
                        <c:v>-2.7518804196809406E-2</c:v>
                      </c:pt>
                      <c:pt idx="87">
                        <c:v>-1.886829633570786E-2</c:v>
                      </c:pt>
                      <c:pt idx="88">
                        <c:v>9.610556548635291E-3</c:v>
                      </c:pt>
                      <c:pt idx="89">
                        <c:v>-3.8096185408066911E-2</c:v>
                      </c:pt>
                      <c:pt idx="90">
                        <c:v>-9.8960756941212317E-3</c:v>
                      </c:pt>
                      <c:pt idx="91">
                        <c:v>2.0000417763295291E-2</c:v>
                      </c:pt>
                      <c:pt idx="92">
                        <c:v>9.7990026929339162E-3</c:v>
                      </c:pt>
                      <c:pt idx="93">
                        <c:v>0</c:v>
                      </c:pt>
                      <c:pt idx="94">
                        <c:v>-1.9417967957817979E-2</c:v>
                      </c:pt>
                      <c:pt idx="95">
                        <c:v>2.7775192596039517E-2</c:v>
                      </c:pt>
                      <c:pt idx="96">
                        <c:v>-1.9609421376180953E-2</c:v>
                      </c:pt>
                      <c:pt idx="97">
                        <c:v>0</c:v>
                      </c:pt>
                      <c:pt idx="98">
                        <c:v>-1.0005952258779581E-2</c:v>
                      </c:pt>
                      <c:pt idx="99">
                        <c:v>-4.0397234287372796E-2</c:v>
                      </c:pt>
                      <c:pt idx="100">
                        <c:v>-3.1576104569514978E-2</c:v>
                      </c:pt>
                      <c:pt idx="101">
                        <c:v>0</c:v>
                      </c:pt>
                      <c:pt idx="102">
                        <c:v>-5.435764721630397E-2</c:v>
                      </c:pt>
                      <c:pt idx="103">
                        <c:v>6.8971618656663625E-2</c:v>
                      </c:pt>
                      <c:pt idx="104">
                        <c:v>2.1507156177927863E-2</c:v>
                      </c:pt>
                      <c:pt idx="105">
                        <c:v>1.0521767311223947E-2</c:v>
                      </c:pt>
                      <c:pt idx="106">
                        <c:v>0</c:v>
                      </c:pt>
                      <c:pt idx="107">
                        <c:v>2.0835115026083869E-2</c:v>
                      </c:pt>
                      <c:pt idx="108">
                        <c:v>2.0409872974982469E-2</c:v>
                      </c:pt>
                      <c:pt idx="109">
                        <c:v>-2.0001642002421965E-2</c:v>
                      </c:pt>
                      <c:pt idx="110">
                        <c:v>-6.1219146953179739E-2</c:v>
                      </c:pt>
                      <c:pt idx="111">
                        <c:v>1.0864836525483295E-2</c:v>
                      </c:pt>
                      <c:pt idx="112">
                        <c:v>1.0748060604054258E-2</c:v>
                      </c:pt>
                      <c:pt idx="113">
                        <c:v>-1.0633768218789245E-2</c:v>
                      </c:pt>
                      <c:pt idx="114">
                        <c:v>2.1507156177927863E-2</c:v>
                      </c:pt>
                      <c:pt idx="115">
                        <c:v>4.2097871880738803E-2</c:v>
                      </c:pt>
                      <c:pt idx="116">
                        <c:v>0</c:v>
                      </c:pt>
                      <c:pt idx="117">
                        <c:v>-2.0193434024070308E-2</c:v>
                      </c:pt>
                      <c:pt idx="118">
                        <c:v>2.0609612882065937E-2</c:v>
                      </c:pt>
                      <c:pt idx="119">
                        <c:v>2.0203800263302488E-2</c:v>
                      </c:pt>
                      <c:pt idx="120">
                        <c:v>0</c:v>
                      </c:pt>
                      <c:pt idx="121">
                        <c:v>3.9607380913672594E-2</c:v>
                      </c:pt>
                      <c:pt idx="122">
                        <c:v>-9.5197138221553342E-3</c:v>
                      </c:pt>
                      <c:pt idx="123">
                        <c:v>1.9222419577659494E-2</c:v>
                      </c:pt>
                      <c:pt idx="124">
                        <c:v>-9.4299434590660314E-3</c:v>
                      </c:pt>
                      <c:pt idx="125">
                        <c:v>-2.8568915299958968E-2</c:v>
                      </c:pt>
                      <c:pt idx="126">
                        <c:v>2.9409101427694678E-2</c:v>
                      </c:pt>
                      <c:pt idx="127">
                        <c:v>-4.7618116777762599E-2</c:v>
                      </c:pt>
                      <c:pt idx="128">
                        <c:v>0</c:v>
                      </c:pt>
                      <c:pt idx="129">
                        <c:v>0</c:v>
                      </c:pt>
                      <c:pt idx="130">
                        <c:v>9.9956897436423824E-3</c:v>
                      </c:pt>
                      <c:pt idx="131">
                        <c:v>9.9069257031377013E-3</c:v>
                      </c:pt>
                      <c:pt idx="132">
                        <c:v>9.7996800515137272E-3</c:v>
                      </c:pt>
                      <c:pt idx="133">
                        <c:v>1.9419120211229022E-2</c:v>
                      </c:pt>
                      <c:pt idx="134">
                        <c:v>0</c:v>
                      </c:pt>
                      <c:pt idx="135">
                        <c:v>-9.5197138221553342E-3</c:v>
                      </c:pt>
                      <c:pt idx="136">
                        <c:v>-9.6210775606867978E-3</c:v>
                      </c:pt>
                      <c:pt idx="137">
                        <c:v>-2.9123698500473291E-2</c:v>
                      </c:pt>
                      <c:pt idx="138">
                        <c:v>9.9956897436423824E-3</c:v>
                      </c:pt>
                      <c:pt idx="139">
                        <c:v>0</c:v>
                      </c:pt>
                      <c:pt idx="140">
                        <c:v>1.9803690456836297E-2</c:v>
                      </c:pt>
                      <c:pt idx="141">
                        <c:v>0</c:v>
                      </c:pt>
                      <c:pt idx="142">
                        <c:v>0</c:v>
                      </c:pt>
                      <c:pt idx="143">
                        <c:v>-2.9123698500473291E-2</c:v>
                      </c:pt>
                      <c:pt idx="144">
                        <c:v>0</c:v>
                      </c:pt>
                      <c:pt idx="145">
                        <c:v>9.9956897436423824E-3</c:v>
                      </c:pt>
                      <c:pt idx="146">
                        <c:v>0</c:v>
                      </c:pt>
                      <c:pt idx="147">
                        <c:v>1.9803690456836297E-2</c:v>
                      </c:pt>
                      <c:pt idx="148">
                        <c:v>4.8542818711702199E-2</c:v>
                      </c:pt>
                      <c:pt idx="149">
                        <c:v>-1.8520102245407778E-2</c:v>
                      </c:pt>
                      <c:pt idx="150">
                        <c:v>2.8309193710789035E-2</c:v>
                      </c:pt>
                      <c:pt idx="151">
                        <c:v>3.6690769404587084E-2</c:v>
                      </c:pt>
                      <c:pt idx="152">
                        <c:v>-3.5392202272293845E-2</c:v>
                      </c:pt>
                      <c:pt idx="153">
                        <c:v>9.1703385681467346E-3</c:v>
                      </c:pt>
                      <c:pt idx="154">
                        <c:v>-3.6366689679622144E-2</c:v>
                      </c:pt>
                      <c:pt idx="155">
                        <c:v>9.4396251258616667E-3</c:v>
                      </c:pt>
                      <c:pt idx="156">
                        <c:v>0</c:v>
                      </c:pt>
                      <c:pt idx="157">
                        <c:v>2.8034873349126525E-2</c:v>
                      </c:pt>
                      <c:pt idx="158">
                        <c:v>-9.0870076315936882E-3</c:v>
                      </c:pt>
                      <c:pt idx="159">
                        <c:v>-1.8350092268293396E-2</c:v>
                      </c:pt>
                      <c:pt idx="160">
                        <c:v>-9.3513518697908166E-3</c:v>
                      </c:pt>
                      <c:pt idx="161">
                        <c:v>-1.8859886918131952E-2</c:v>
                      </c:pt>
                      <c:pt idx="162">
                        <c:v>9.6112097888296916E-3</c:v>
                      </c:pt>
                      <c:pt idx="163">
                        <c:v>2.8568915299958857E-2</c:v>
                      </c:pt>
                      <c:pt idx="164">
                        <c:v>1.8520102245407996E-2</c:v>
                      </c:pt>
                      <c:pt idx="165">
                        <c:v>-9.0870076315936882E-3</c:v>
                      </c:pt>
                      <c:pt idx="166">
                        <c:v>1.8340677136293469E-2</c:v>
                      </c:pt>
                      <c:pt idx="167">
                        <c:v>3.6039201183431971E-2</c:v>
                      </c:pt>
                      <c:pt idx="168">
                        <c:v>8.7008513448392794E-3</c:v>
                      </c:pt>
                      <c:pt idx="169">
                        <c:v>-8.6257995452655428E-3</c:v>
                      </c:pt>
                      <c:pt idx="170">
                        <c:v>-8.6919273947420172E-3</c:v>
                      </c:pt>
                      <c:pt idx="171">
                        <c:v>-8.7771416225559049E-3</c:v>
                      </c:pt>
                      <c:pt idx="172">
                        <c:v>8.8548620003814412E-3</c:v>
                      </c:pt>
                      <c:pt idx="173">
                        <c:v>-8.7771416225559049E-3</c:v>
                      </c:pt>
                      <c:pt idx="174">
                        <c:v>-8.845780090637469E-3</c:v>
                      </c:pt>
                      <c:pt idx="175">
                        <c:v>1.7858615476245027E-2</c:v>
                      </c:pt>
                      <c:pt idx="176">
                        <c:v>1.7545281048575861E-2</c:v>
                      </c:pt>
                      <c:pt idx="177">
                        <c:v>2.5859704688011482E-2</c:v>
                      </c:pt>
                      <c:pt idx="178">
                        <c:v>5.0415674911173235E-2</c:v>
                      </c:pt>
                      <c:pt idx="179">
                        <c:v>-1.6001379287696432E-2</c:v>
                      </c:pt>
                      <c:pt idx="180">
                        <c:v>-1.6253243556690295E-2</c:v>
                      </c:pt>
                      <c:pt idx="181">
                        <c:v>-1.6530257410627209E-2</c:v>
                      </c:pt>
                      <c:pt idx="182">
                        <c:v>1.6808099623995317E-2</c:v>
                      </c:pt>
                      <c:pt idx="183">
                        <c:v>4.1321402824307733E-2</c:v>
                      </c:pt>
                      <c:pt idx="184">
                        <c:v>2.3807390635053813E-2</c:v>
                      </c:pt>
                      <c:pt idx="185">
                        <c:v>0.10852824184566434</c:v>
                      </c:pt>
                      <c:pt idx="186">
                        <c:v>0</c:v>
                      </c:pt>
                      <c:pt idx="187">
                        <c:v>0</c:v>
                      </c:pt>
                      <c:pt idx="188">
                        <c:v>-2.7974336524522411E-2</c:v>
                      </c:pt>
                      <c:pt idx="189">
                        <c:v>0</c:v>
                      </c:pt>
                      <c:pt idx="190">
                        <c:v>-7.1911638758453741E-3</c:v>
                      </c:pt>
                      <c:pt idx="191">
                        <c:v>-1.4493939168587796E-2</c:v>
                      </c:pt>
                      <c:pt idx="192">
                        <c:v>-2.2056881550848558E-2</c:v>
                      </c:pt>
                      <c:pt idx="193">
                        <c:v>2.2554360406796415E-2</c:v>
                      </c:pt>
                      <c:pt idx="194">
                        <c:v>-7.3497785256676365E-3</c:v>
                      </c:pt>
                      <c:pt idx="195">
                        <c:v>0</c:v>
                      </c:pt>
                      <c:pt idx="196">
                        <c:v>2.9624392802572484E-2</c:v>
                      </c:pt>
                      <c:pt idx="197">
                        <c:v>-7.1911638758453741E-3</c:v>
                      </c:pt>
                      <c:pt idx="198">
                        <c:v>1.4493939168587796E-2</c:v>
                      </c:pt>
                      <c:pt idx="199">
                        <c:v>-7.1470982780990917E-3</c:v>
                      </c:pt>
                      <c:pt idx="200">
                        <c:v>-1.4389710876819947E-2</c:v>
                      </c:pt>
                      <c:pt idx="201">
                        <c:v>0</c:v>
                      </c:pt>
                      <c:pt idx="202">
                        <c:v>-1.4592306827971099E-2</c:v>
                      </c:pt>
                      <c:pt idx="203">
                        <c:v>2.2220195063361398E-2</c:v>
                      </c:pt>
                      <c:pt idx="204">
                        <c:v>-7.2506878857737786E-3</c:v>
                      </c:pt>
                      <c:pt idx="205">
                        <c:v>-7.2961534139855495E-3</c:v>
                      </c:pt>
                      <c:pt idx="206">
                        <c:v>-7.3497785256676365E-3</c:v>
                      </c:pt>
                      <c:pt idx="207">
                        <c:v>-2.963199464830062E-2</c:v>
                      </c:pt>
                      <c:pt idx="208">
                        <c:v>1.526843140173445E-2</c:v>
                      </c:pt>
                      <c:pt idx="209">
                        <c:v>3.0069908486242091E-2</c:v>
                      </c:pt>
                      <c:pt idx="210">
                        <c:v>7.303644331248361E-3</c:v>
                      </c:pt>
                      <c:pt idx="211">
                        <c:v>3.6231129619989609E-2</c:v>
                      </c:pt>
                      <c:pt idx="212">
                        <c:v>1.3987168262261205E-2</c:v>
                      </c:pt>
                      <c:pt idx="213">
                        <c:v>-6.9006518461897778E-3</c:v>
                      </c:pt>
                      <c:pt idx="214">
                        <c:v>-6.9414749565267029E-3</c:v>
                      </c:pt>
                      <c:pt idx="215">
                        <c:v>-6.997172424681718E-3</c:v>
                      </c:pt>
                      <c:pt idx="216">
                        <c:v>-7.0392506883866883E-3</c:v>
                      </c:pt>
                      <c:pt idx="217">
                        <c:v>4.2556753255260475E-2</c:v>
                      </c:pt>
                      <c:pt idx="218">
                        <c:v>2.7206087685004047E-2</c:v>
                      </c:pt>
                      <c:pt idx="219">
                        <c:v>-6.6196809775921637E-3</c:v>
                      </c:pt>
                      <c:pt idx="220">
                        <c:v>1.9998221164042738E-2</c:v>
                      </c:pt>
                      <c:pt idx="221">
                        <c:v>6.533141944917705E-3</c:v>
                      </c:pt>
                      <c:pt idx="222">
                        <c:v>3.2473677195788364E-2</c:v>
                      </c:pt>
                      <c:pt idx="223">
                        <c:v>1.2573176792549049E-2</c:v>
                      </c:pt>
                      <c:pt idx="224">
                        <c:v>1.242342922342413E-2</c:v>
                      </c:pt>
                      <c:pt idx="225">
                        <c:v>-3.0674305861613065E-2</c:v>
                      </c:pt>
                      <c:pt idx="226">
                        <c:v>-1.8985697397991674E-2</c:v>
                      </c:pt>
                      <c:pt idx="227">
                        <c:v>3.2257423775945995E-2</c:v>
                      </c:pt>
                      <c:pt idx="228">
                        <c:v>0</c:v>
                      </c:pt>
                      <c:pt idx="229">
                        <c:v>-2.5002084576061383E-2</c:v>
                      </c:pt>
                      <c:pt idx="230">
                        <c:v>-6.4075153444861878E-3</c:v>
                      </c:pt>
                      <c:pt idx="231">
                        <c:v>1.2904293706756718E-2</c:v>
                      </c:pt>
                      <c:pt idx="232">
                        <c:v>-2.5479788736076987E-2</c:v>
                      </c:pt>
                      <c:pt idx="233">
                        <c:v>-5.2285258173134848E-2</c:v>
                      </c:pt>
                      <c:pt idx="234">
                        <c:v>2.0687800355295112E-2</c:v>
                      </c:pt>
                      <c:pt idx="235">
                        <c:v>6.7538519145159334E-3</c:v>
                      </c:pt>
                      <c:pt idx="236">
                        <c:v>-1.3417086811582235E-2</c:v>
                      </c:pt>
                      <c:pt idx="237">
                        <c:v>-4.7619380061435373E-2</c:v>
                      </c:pt>
                      <c:pt idx="238">
                        <c:v>-7.1470982780990917E-3</c:v>
                      </c:pt>
                      <c:pt idx="239">
                        <c:v>2.1580874752665322E-2</c:v>
                      </c:pt>
                      <c:pt idx="240">
                        <c:v>4.2257185600612882E-2</c:v>
                      </c:pt>
                      <c:pt idx="241">
                        <c:v>6.7538519145159334E-3</c:v>
                      </c:pt>
                      <c:pt idx="242">
                        <c:v>-6.7085434057911177E-3</c:v>
                      </c:pt>
                      <c:pt idx="243">
                        <c:v>3.3783127851664749E-2</c:v>
                      </c:pt>
                      <c:pt idx="244">
                        <c:v>0</c:v>
                      </c:pt>
                      <c:pt idx="245">
                        <c:v>0</c:v>
                      </c:pt>
                      <c:pt idx="246">
                        <c:v>-6.533141944917705E-3</c:v>
                      </c:pt>
                      <c:pt idx="247">
                        <c:v>4.6052986928810657E-2</c:v>
                      </c:pt>
                      <c:pt idx="248">
                        <c:v>3.7732439183388977E-2</c:v>
                      </c:pt>
                      <c:pt idx="249">
                        <c:v>-6.0580050877291243E-3</c:v>
                      </c:pt>
                      <c:pt idx="250">
                        <c:v>0</c:v>
                      </c:pt>
                      <c:pt idx="251">
                        <c:v>1.2189856387472244E-2</c:v>
                      </c:pt>
                      <c:pt idx="252">
                        <c:v>3.0126180039937448E-2</c:v>
                      </c:pt>
                      <c:pt idx="253">
                        <c:v>-1.1696854032383908E-2</c:v>
                      </c:pt>
                      <c:pt idx="254">
                        <c:v>-2.3670579376597837E-2</c:v>
                      </c:pt>
                      <c:pt idx="255">
                        <c:v>-6.0580050877291243E-3</c:v>
                      </c:pt>
                      <c:pt idx="256">
                        <c:v>0</c:v>
                      </c:pt>
                      <c:pt idx="257">
                        <c:v>1.8291042207690636E-2</c:v>
                      </c:pt>
                      <c:pt idx="258">
                        <c:v>5.9854481097291242E-3</c:v>
                      </c:pt>
                      <c:pt idx="259">
                        <c:v>-1.1905780014905137E-2</c:v>
                      </c:pt>
                      <c:pt idx="260">
                        <c:v>0</c:v>
                      </c:pt>
                      <c:pt idx="261">
                        <c:v>-6.0215266486556718E-3</c:v>
                      </c:pt>
                      <c:pt idx="262">
                        <c:v>0</c:v>
                      </c:pt>
                      <c:pt idx="263">
                        <c:v>-6.0580050877291243E-3</c:v>
                      </c:pt>
                      <c:pt idx="264">
                        <c:v>0</c:v>
                      </c:pt>
                      <c:pt idx="265">
                        <c:v>-1.8297299834172904E-2</c:v>
                      </c:pt>
                      <c:pt idx="266">
                        <c:v>0</c:v>
                      </c:pt>
                      <c:pt idx="267">
                        <c:v>1.8638330964234045E-2</c:v>
                      </c:pt>
                      <c:pt idx="268">
                        <c:v>-6.1011858202183918E-3</c:v>
                      </c:pt>
                      <c:pt idx="269">
                        <c:v>0</c:v>
                      </c:pt>
                      <c:pt idx="270">
                        <c:v>0</c:v>
                      </c:pt>
                      <c:pt idx="271">
                        <c:v>1.2270981552603418E-2</c:v>
                      </c:pt>
                      <c:pt idx="272">
                        <c:v>0</c:v>
                      </c:pt>
                      <c:pt idx="273">
                        <c:v>6.0580050877291243E-3</c:v>
                      </c:pt>
                      <c:pt idx="274">
                        <c:v>-1.2043053297311344E-2</c:v>
                      </c:pt>
                      <c:pt idx="275">
                        <c:v>2.4385970401426756E-2</c:v>
                      </c:pt>
                      <c:pt idx="276">
                        <c:v>-1.1905780014905137E-2</c:v>
                      </c:pt>
                      <c:pt idx="277">
                        <c:v>0</c:v>
                      </c:pt>
                      <c:pt idx="278">
                        <c:v>-6.0215266486556718E-3</c:v>
                      </c:pt>
                      <c:pt idx="279">
                        <c:v>6.0580050877291243E-3</c:v>
                      </c:pt>
                      <c:pt idx="280">
                        <c:v>1.8076944477073073E-2</c:v>
                      </c:pt>
                      <c:pt idx="281">
                        <c:v>4.7335086259769149E-2</c:v>
                      </c:pt>
                      <c:pt idx="282">
                        <c:v>-5.6472934737232762E-3</c:v>
                      </c:pt>
                      <c:pt idx="283">
                        <c:v>5.6793665232247655E-3</c:v>
                      </c:pt>
                      <c:pt idx="284">
                        <c:v>3.9548448443805395E-2</c:v>
                      </c:pt>
                      <c:pt idx="285">
                        <c:v>-1.0870474586291716E-2</c:v>
                      </c:pt>
                      <c:pt idx="286">
                        <c:v>0</c:v>
                      </c:pt>
                      <c:pt idx="287">
                        <c:v>-1.6482091302778789E-2</c:v>
                      </c:pt>
                      <c:pt idx="288">
                        <c:v>-1.6758303185969589E-2</c:v>
                      </c:pt>
                      <c:pt idx="289">
                        <c:v>-2.8408494559703335E-2</c:v>
                      </c:pt>
                      <c:pt idx="290">
                        <c:v>3.5084560632794422E-2</c:v>
                      </c:pt>
                      <c:pt idx="291">
                        <c:v>-5.6472934737232762E-3</c:v>
                      </c:pt>
                      <c:pt idx="292">
                        <c:v>3.4087861082928099E-2</c:v>
                      </c:pt>
                      <c:pt idx="293">
                        <c:v>9.8903825333814421E-2</c:v>
                      </c:pt>
                      <c:pt idx="294">
                        <c:v>-2.4999486874243155E-2</c:v>
                      </c:pt>
                      <c:pt idx="295">
                        <c:v>-4.6154979685493452E-2</c:v>
                      </c:pt>
                      <c:pt idx="296">
                        <c:v>5.3762372959909856E-2</c:v>
                      </c:pt>
                      <c:pt idx="297">
                        <c:v>1.0204936487491234E-2</c:v>
                      </c:pt>
                      <c:pt idx="298">
                        <c:v>2.2727861715085462E-2</c:v>
                      </c:pt>
                      <c:pt idx="299">
                        <c:v>0</c:v>
                      </c:pt>
                      <c:pt idx="300">
                        <c:v>1.2345428745185434E-2</c:v>
                      </c:pt>
                      <c:pt idx="301">
                        <c:v>1.2194877750856108E-2</c:v>
                      </c:pt>
                      <c:pt idx="302">
                        <c:v>0</c:v>
                      </c:pt>
                      <c:pt idx="303">
                        <c:v>-2.4095908839123222E-2</c:v>
                      </c:pt>
                      <c:pt idx="304">
                        <c:v>4.9381714980741856E-2</c:v>
                      </c:pt>
                      <c:pt idx="305">
                        <c:v>-3.5293435845922004E-2</c:v>
                      </c:pt>
                      <c:pt idx="306">
                        <c:v>-2.4389755501712101E-2</c:v>
                      </c:pt>
                      <c:pt idx="307">
                        <c:v>-1.5003797130600773E-2</c:v>
                      </c:pt>
                      <c:pt idx="308">
                        <c:v>7.8683058970618863E-2</c:v>
                      </c:pt>
                      <c:pt idx="309">
                        <c:v>3.5293435845922004E-2</c:v>
                      </c:pt>
                      <c:pt idx="310">
                        <c:v>-2.2726848655607916E-2</c:v>
                      </c:pt>
                      <c:pt idx="311">
                        <c:v>3.4883054892601399E-2</c:v>
                      </c:pt>
                      <c:pt idx="312">
                        <c:v>3.3707243275155868E-2</c:v>
                      </c:pt>
                      <c:pt idx="313">
                        <c:v>-2.1738742436952205E-2</c:v>
                      </c:pt>
                      <c:pt idx="314">
                        <c:v>0</c:v>
                      </c:pt>
                      <c:pt idx="315">
                        <c:v>0</c:v>
                      </c:pt>
                      <c:pt idx="316">
                        <c:v>0</c:v>
                      </c:pt>
                      <c:pt idx="317">
                        <c:v>-2.2221816788600943E-2</c:v>
                      </c:pt>
                      <c:pt idx="318">
                        <c:v>5.6817121639020113E-2</c:v>
                      </c:pt>
                      <c:pt idx="319">
                        <c:v>4.3009993290723567E-2</c:v>
                      </c:pt>
                      <c:pt idx="320">
                        <c:v>-1.0309103835866933E-2</c:v>
                      </c:pt>
                      <c:pt idx="321">
                        <c:v>3.1253741554776428E-2</c:v>
                      </c:pt>
                      <c:pt idx="322">
                        <c:v>-2.0205747836579337E-2</c:v>
                      </c:pt>
                      <c:pt idx="323">
                        <c:v>-1.0309103835866933E-2</c:v>
                      </c:pt>
                      <c:pt idx="324">
                        <c:v>2.0837253057384767E-2</c:v>
                      </c:pt>
                      <c:pt idx="325">
                        <c:v>7.1427075435737827E-2</c:v>
                      </c:pt>
                      <c:pt idx="326">
                        <c:v>-1.9047246711104953E-2</c:v>
                      </c:pt>
                      <c:pt idx="327">
                        <c:v>9.7085443958661657E-3</c:v>
                      </c:pt>
                      <c:pt idx="328">
                        <c:v>0</c:v>
                      </c:pt>
                      <c:pt idx="329">
                        <c:v>-9.615194849792055E-3</c:v>
                      </c:pt>
                      <c:pt idx="330">
                        <c:v>9.7085443958661657E-3</c:v>
                      </c:pt>
                      <c:pt idx="331">
                        <c:v>-9.615194849792055E-3</c:v>
                      </c:pt>
                      <c:pt idx="332">
                        <c:v>-9.7085443958663462E-3</c:v>
                      </c:pt>
                      <c:pt idx="333">
                        <c:v>9.8037242883647693E-3</c:v>
                      </c:pt>
                      <c:pt idx="334">
                        <c:v>-2.9125633187598858E-2</c:v>
                      </c:pt>
                      <c:pt idx="335">
                        <c:v>4.9998973748486164E-2</c:v>
                      </c:pt>
                      <c:pt idx="336">
                        <c:v>-3.809449342221008E-2</c:v>
                      </c:pt>
                      <c:pt idx="337">
                        <c:v>1.9801577785816291E-2</c:v>
                      </c:pt>
                      <c:pt idx="338">
                        <c:v>1.9417088791732512E-2</c:v>
                      </c:pt>
                      <c:pt idx="339">
                        <c:v>3.809449342221008E-2</c:v>
                      </c:pt>
                      <c:pt idx="340">
                        <c:v>1.8348278342478694E-2</c:v>
                      </c:pt>
                      <c:pt idx="341">
                        <c:v>4.4437705481858367E-2</c:v>
                      </c:pt>
                      <c:pt idx="342">
                        <c:v>-1.7392720693159367E-2</c:v>
                      </c:pt>
                      <c:pt idx="343">
                        <c:v>-7.9645411794382073E-2</c:v>
                      </c:pt>
                      <c:pt idx="344">
                        <c:v>-9.6161752211212856E-3</c:v>
                      </c:pt>
                      <c:pt idx="345">
                        <c:v>-4.8543766085385465E-2</c:v>
                      </c:pt>
                      <c:pt idx="346">
                        <c:v>-3.0610633736101029E-2</c:v>
                      </c:pt>
                      <c:pt idx="347">
                        <c:v>-1.0527173051122969E-2</c:v>
                      </c:pt>
                      <c:pt idx="348">
                        <c:v>-9.5743897420346988E-2</c:v>
                      </c:pt>
                      <c:pt idx="349">
                        <c:v>8.2354857408392296E-2</c:v>
                      </c:pt>
                      <c:pt idx="350">
                        <c:v>-1.0870431187868998E-2</c:v>
                      </c:pt>
                      <c:pt idx="351">
                        <c:v>5.4945005772380255E-2</c:v>
                      </c:pt>
                      <c:pt idx="352">
                        <c:v>-3.1252518483014413E-2</c:v>
                      </c:pt>
                      <c:pt idx="353">
                        <c:v>3.226074810958509E-2</c:v>
                      </c:pt>
                      <c:pt idx="354">
                        <c:v>-3.1252518483014413E-2</c:v>
                      </c:pt>
                      <c:pt idx="355">
                        <c:v>-6.4512739229997812E-2</c:v>
                      </c:pt>
                      <c:pt idx="356">
                        <c:v>2.2985654442910144E-2</c:v>
                      </c:pt>
                      <c:pt idx="357">
                        <c:v>-0.10112277298390407</c:v>
                      </c:pt>
                      <c:pt idx="358">
                        <c:v>3.7497964003583274E-2</c:v>
                      </c:pt>
                      <c:pt idx="359">
                        <c:v>0</c:v>
                      </c:pt>
                      <c:pt idx="360">
                        <c:v>2.4098395239193202E-2</c:v>
                      </c:pt>
                      <c:pt idx="361">
                        <c:v>-3.5292201415137205E-2</c:v>
                      </c:pt>
                      <c:pt idx="362">
                        <c:v>4.8779397743524446E-2</c:v>
                      </c:pt>
                      <c:pt idx="363">
                        <c:v>1.1628842939597442E-2</c:v>
                      </c:pt>
                      <c:pt idx="364">
                        <c:v>-8.0461491657110792E-2</c:v>
                      </c:pt>
                      <c:pt idx="365">
                        <c:v>-4.5000610798925034E-2</c:v>
                      </c:pt>
                      <c:pt idx="366">
                        <c:v>5.2338998950021776E-3</c:v>
                      </c:pt>
                      <c:pt idx="367">
                        <c:v>-8.3332891492802333E-2</c:v>
                      </c:pt>
                      <c:pt idx="368">
                        <c:v>-3.977141270649219E-2</c:v>
                      </c:pt>
                      <c:pt idx="369">
                        <c:v>0.14792906536876863</c:v>
                      </c:pt>
                      <c:pt idx="370">
                        <c:v>-1.5464133914047346E-2</c:v>
                      </c:pt>
                      <c:pt idx="371">
                        <c:v>3.6647958938936055E-2</c:v>
                      </c:pt>
                      <c:pt idx="372">
                        <c:v>8.586162396721822E-2</c:v>
                      </c:pt>
                      <c:pt idx="373">
                        <c:v>1.1628842939597442E-2</c:v>
                      </c:pt>
                      <c:pt idx="374">
                        <c:v>3.4480821885750211E-2</c:v>
                      </c:pt>
                      <c:pt idx="375">
                        <c:v>-4.4443539557148172E-2</c:v>
                      </c:pt>
                      <c:pt idx="376">
                        <c:v>1.1628842939597442E-2</c:v>
                      </c:pt>
                      <c:pt idx="377">
                        <c:v>1.1490487000070078E-2</c:v>
                      </c:pt>
                      <c:pt idx="378">
                        <c:v>-3.4089121280829242E-2</c:v>
                      </c:pt>
                      <c:pt idx="379">
                        <c:v>2.3531327996627598E-2</c:v>
                      </c:pt>
                      <c:pt idx="380">
                        <c:v>-2.2990334885680346E-2</c:v>
                      </c:pt>
                      <c:pt idx="381">
                        <c:v>0</c:v>
                      </c:pt>
                      <c:pt idx="382">
                        <c:v>-2.3531327996627383E-2</c:v>
                      </c:pt>
                      <c:pt idx="383">
                        <c:v>0</c:v>
                      </c:pt>
                      <c:pt idx="384">
                        <c:v>1.2049197619596601E-2</c:v>
                      </c:pt>
                      <c:pt idx="385">
                        <c:v>0</c:v>
                      </c:pt>
                      <c:pt idx="386">
                        <c:v>0</c:v>
                      </c:pt>
                      <c:pt idx="387">
                        <c:v>-1.1905742969746008E-2</c:v>
                      </c:pt>
                      <c:pt idx="388">
                        <c:v>6.0241082072893706E-2</c:v>
                      </c:pt>
                      <c:pt idx="389">
                        <c:v>0</c:v>
                      </c:pt>
                      <c:pt idx="390">
                        <c:v>0</c:v>
                      </c:pt>
                      <c:pt idx="391">
                        <c:v>-3.4089121280829242E-2</c:v>
                      </c:pt>
                      <c:pt idx="392">
                        <c:v>-9.6472696090407775E-2</c:v>
                      </c:pt>
                      <c:pt idx="393">
                        <c:v>-2.6038546167917023E-2</c:v>
                      </c:pt>
                      <c:pt idx="394">
                        <c:v>3.208596905723652E-2</c:v>
                      </c:pt>
                      <c:pt idx="395">
                        <c:v>-0.11917420933814378</c:v>
                      </c:pt>
                      <c:pt idx="396">
                        <c:v>-1.1760901589278717E-2</c:v>
                      </c:pt>
                      <c:pt idx="397">
                        <c:v>-4.1665151790583527E-2</c:v>
                      </c:pt>
                      <c:pt idx="398">
                        <c:v>-9.3168683688050827E-2</c:v>
                      </c:pt>
                      <c:pt idx="399">
                        <c:v>0.14383031536965113</c:v>
                      </c:pt>
                      <c:pt idx="400">
                        <c:v>1.7964363871329575E-2</c:v>
                      </c:pt>
                      <c:pt idx="401">
                        <c:v>2.3533779656754107E-2</c:v>
                      </c:pt>
                      <c:pt idx="402">
                        <c:v>-5.7510940534974183E-3</c:v>
                      </c:pt>
                      <c:pt idx="403">
                        <c:v>5.7843604545106397E-3</c:v>
                      </c:pt>
                      <c:pt idx="404">
                        <c:v>5.745243500035066E-3</c:v>
                      </c:pt>
                      <c:pt idx="405">
                        <c:v>-3.4286179656323836E-2</c:v>
                      </c:pt>
                      <c:pt idx="406">
                        <c:v>-2.9588222538129708E-2</c:v>
                      </c:pt>
                      <c:pt idx="407">
                        <c:v>3.0490378646803162E-2</c:v>
                      </c:pt>
                      <c:pt idx="408">
                        <c:v>4.7339951328819692E-2</c:v>
                      </c:pt>
                      <c:pt idx="409">
                        <c:v>-2.8250829638065071E-2</c:v>
                      </c:pt>
                      <c:pt idx="410">
                        <c:v>8.7210506690972453E-2</c:v>
                      </c:pt>
                      <c:pt idx="411">
                        <c:v>5.3458468975578601E-3</c:v>
                      </c:pt>
                      <c:pt idx="412">
                        <c:v>3.1915354458619448E-2</c:v>
                      </c:pt>
                      <c:pt idx="413">
                        <c:v>-3.0928267828094692E-2</c:v>
                      </c:pt>
                      <c:pt idx="414">
                        <c:v>-3.1915354458619448E-2</c:v>
                      </c:pt>
                      <c:pt idx="415">
                        <c:v>0.1538465841080198</c:v>
                      </c:pt>
                      <c:pt idx="416">
                        <c:v>-3.5712381294022336E-2</c:v>
                      </c:pt>
                      <c:pt idx="417">
                        <c:v>-1.7283329981902327E-2</c:v>
                      </c:pt>
                      <c:pt idx="418">
                        <c:v>-2.5127633234773478E-2</c:v>
                      </c:pt>
                      <c:pt idx="419">
                        <c:v>-1.03111717479142E-2</c:v>
                      </c:pt>
                      <c:pt idx="420">
                        <c:v>3.1250497070597308E-2</c:v>
                      </c:pt>
                      <c:pt idx="421">
                        <c:v>-5.0488691458567582E-3</c:v>
                      </c:pt>
                      <c:pt idx="422">
                        <c:v>-2.5382782907961636E-2</c:v>
                      </c:pt>
                      <c:pt idx="423">
                        <c:v>1.5625248535298654E-2</c:v>
                      </c:pt>
                      <c:pt idx="424">
                        <c:v>5.1317657868359123E-3</c:v>
                      </c:pt>
                      <c:pt idx="425">
                        <c:v>0</c:v>
                      </c:pt>
                      <c:pt idx="426">
                        <c:v>-1.0205936582958873E-2</c:v>
                      </c:pt>
                      <c:pt idx="427">
                        <c:v>-5.6698326074408327E-2</c:v>
                      </c:pt>
                      <c:pt idx="428">
                        <c:v>1.6393625010430173E-2</c:v>
                      </c:pt>
                      <c:pt idx="429">
                        <c:v>-1.0754630237751141E-2</c:v>
                      </c:pt>
                      <c:pt idx="430">
                        <c:v>1.6304558305255429E-2</c:v>
                      </c:pt>
                      <c:pt idx="431">
                        <c:v>1.069169379511572E-2</c:v>
                      </c:pt>
                      <c:pt idx="432">
                        <c:v>-5.2892953710585791E-3</c:v>
                      </c:pt>
                      <c:pt idx="433">
                        <c:v>5.3174207801771406E-3</c:v>
                      </c:pt>
                      <c:pt idx="434">
                        <c:v>3.704122634090639E-2</c:v>
                      </c:pt>
                      <c:pt idx="435">
                        <c:v>5.1003713610513228E-3</c:v>
                      </c:pt>
                      <c:pt idx="436">
                        <c:v>-1.5228636243844223E-2</c:v>
                      </c:pt>
                      <c:pt idx="437">
                        <c:v>1.5464133914047346E-2</c:v>
                      </c:pt>
                      <c:pt idx="438">
                        <c:v>4.0611419151805737E-2</c:v>
                      </c:pt>
                      <c:pt idx="439">
                        <c:v>0</c:v>
                      </c:pt>
                      <c:pt idx="440">
                        <c:v>0</c:v>
                      </c:pt>
                      <c:pt idx="441">
                        <c:v>-1.2196090894644816E-2</c:v>
                      </c:pt>
                      <c:pt idx="442">
                        <c:v>0</c:v>
                      </c:pt>
                      <c:pt idx="443">
                        <c:v>-5.1855017092298457E-2</c:v>
                      </c:pt>
                      <c:pt idx="444">
                        <c:v>-2.6038546167917023E-2</c:v>
                      </c:pt>
                      <c:pt idx="445">
                        <c:v>0</c:v>
                      </c:pt>
                      <c:pt idx="446">
                        <c:v>-1.0697137631060399E-2</c:v>
                      </c:pt>
                      <c:pt idx="447">
                        <c:v>1.081280368020519E-2</c:v>
                      </c:pt>
                      <c:pt idx="448">
                        <c:v>-1.0697137631060399E-2</c:v>
                      </c:pt>
                      <c:pt idx="449">
                        <c:v>-2.7023755151901953E-2</c:v>
                      </c:pt>
                      <c:pt idx="450">
                        <c:v>-4.4446832336074465E-2</c:v>
                      </c:pt>
                      <c:pt idx="451">
                        <c:v>-4.0696263590575224E-2</c:v>
                      </c:pt>
                      <c:pt idx="452">
                        <c:v>3.6364085067527169E-2</c:v>
                      </c:pt>
                      <c:pt idx="453">
                        <c:v>-2.3396060174904872E-2</c:v>
                      </c:pt>
                      <c:pt idx="454">
                        <c:v>0</c:v>
                      </c:pt>
                      <c:pt idx="455">
                        <c:v>5.9921851664461569E-3</c:v>
                      </c:pt>
                      <c:pt idx="456">
                        <c:v>1.1900866509119616E-2</c:v>
                      </c:pt>
                      <c:pt idx="457">
                        <c:v>-1.764734062301641E-2</c:v>
                      </c:pt>
                      <c:pt idx="458">
                        <c:v>1.1978274518887796E-2</c:v>
                      </c:pt>
                      <c:pt idx="459">
                        <c:v>1.7751728790689848E-2</c:v>
                      </c:pt>
                      <c:pt idx="460">
                        <c:v>-5.8138364928769712E-2</c:v>
                      </c:pt>
                      <c:pt idx="461">
                        <c:v>6.1708224411824884E-3</c:v>
                      </c:pt>
                      <c:pt idx="462">
                        <c:v>-1.2265953859029028E-2</c:v>
                      </c:pt>
                      <c:pt idx="463">
                        <c:v>2.4842874666464308E-2</c:v>
                      </c:pt>
                      <c:pt idx="464">
                        <c:v>8.4845418705231268E-2</c:v>
                      </c:pt>
                      <c:pt idx="465">
                        <c:v>-5.5847811869081448E-3</c:v>
                      </c:pt>
                      <c:pt idx="466">
                        <c:v>-2.2470303626474789E-2</c:v>
                      </c:pt>
                      <c:pt idx="467">
                        <c:v>-5.7510940534974183E-3</c:v>
                      </c:pt>
                      <c:pt idx="468">
                        <c:v>-2.3119788632525517E-2</c:v>
                      </c:pt>
                      <c:pt idx="469">
                        <c:v>-5.9152350432498477E-3</c:v>
                      </c:pt>
                      <c:pt idx="470">
                        <c:v>-2.3813852026904173E-2</c:v>
                      </c:pt>
                      <c:pt idx="471">
                        <c:v>1.2197392923649963E-2</c:v>
                      </c:pt>
                      <c:pt idx="472">
                        <c:v>0</c:v>
                      </c:pt>
                      <c:pt idx="473">
                        <c:v>-1.2050409345966387E-2</c:v>
                      </c:pt>
                      <c:pt idx="474">
                        <c:v>-1.2191185599006889E-2</c:v>
                      </c:pt>
                      <c:pt idx="475">
                        <c:v>0</c:v>
                      </c:pt>
                      <c:pt idx="476">
                        <c:v>1.8518751256786665E-2</c:v>
                      </c:pt>
                      <c:pt idx="477">
                        <c:v>-1.8182042533763584E-2</c:v>
                      </c:pt>
                      <c:pt idx="478">
                        <c:v>-1.2347928815604177E-2</c:v>
                      </c:pt>
                      <c:pt idx="479">
                        <c:v>-3.1246222267466726E-2</c:v>
                      </c:pt>
                      <c:pt idx="480">
                        <c:v>1.2898988572179233E-2</c:v>
                      </c:pt>
                      <c:pt idx="481">
                        <c:v>6.3738458346301015E-3</c:v>
                      </c:pt>
                      <c:pt idx="482">
                        <c:v>0</c:v>
                      </c:pt>
                      <c:pt idx="483">
                        <c:v>5.0629159767278636E-2</c:v>
                      </c:pt>
                      <c:pt idx="484">
                        <c:v>0</c:v>
                      </c:pt>
                      <c:pt idx="485">
                        <c:v>-2.1083616962561006E-2</c:v>
                      </c:pt>
                      <c:pt idx="486">
                        <c:v>-2.7689551266389799E-2</c:v>
                      </c:pt>
                      <c:pt idx="487">
                        <c:v>4.1138608439052454E-2</c:v>
                      </c:pt>
                      <c:pt idx="488">
                        <c:v>6.0770335165106788E-3</c:v>
                      </c:pt>
                      <c:pt idx="489">
                        <c:v>7.5528682323126678E-2</c:v>
                      </c:pt>
                      <c:pt idx="490">
                        <c:v>8.9886933595648963E-2</c:v>
                      </c:pt>
                      <c:pt idx="491">
                        <c:v>0</c:v>
                      </c:pt>
                      <c:pt idx="492">
                        <c:v>-5.1529621661331459E-3</c:v>
                      </c:pt>
                      <c:pt idx="493">
                        <c:v>1.2954406397029319E-2</c:v>
                      </c:pt>
                      <c:pt idx="494">
                        <c:v>-1.0232030159755103E-2</c:v>
                      </c:pt>
                      <c:pt idx="495">
                        <c:v>-1.5504079882575154E-2</c:v>
                      </c:pt>
                      <c:pt idx="496">
                        <c:v>-3.1496483765470269E-2</c:v>
                      </c:pt>
                      <c:pt idx="497">
                        <c:v>3.7939063551793765E-2</c:v>
                      </c:pt>
                      <c:pt idx="498">
                        <c:v>2.6101193956855175E-3</c:v>
                      </c:pt>
                      <c:pt idx="499">
                        <c:v>-4.426711911137033E-2</c:v>
                      </c:pt>
                      <c:pt idx="500">
                        <c:v>1.3625066571986479E-2</c:v>
                      </c:pt>
                      <c:pt idx="501">
                        <c:v>3.7632996190726513E-2</c:v>
                      </c:pt>
                      <c:pt idx="502">
                        <c:v>1.0359305441272587E-2</c:v>
                      </c:pt>
                      <c:pt idx="503">
                        <c:v>1.282158369528898E-2</c:v>
                      </c:pt>
                      <c:pt idx="504">
                        <c:v>-1.0123293884788191E-2</c:v>
                      </c:pt>
                      <c:pt idx="505">
                        <c:v>3.3247589094165871E-2</c:v>
                      </c:pt>
                      <c:pt idx="506">
                        <c:v>7.4233101008421244E-3</c:v>
                      </c:pt>
                      <c:pt idx="507">
                        <c:v>-2.4562035397345107E-3</c:v>
                      </c:pt>
                      <c:pt idx="508">
                        <c:v>-1.9703025409831938E-2</c:v>
                      </c:pt>
                      <c:pt idx="509">
                        <c:v>-2.5117402113748861E-3</c:v>
                      </c:pt>
                      <c:pt idx="510">
                        <c:v>0</c:v>
                      </c:pt>
                      <c:pt idx="511">
                        <c:v>0</c:v>
                      </c:pt>
                      <c:pt idx="512">
                        <c:v>2.0149647932468658E-2</c:v>
                      </c:pt>
                      <c:pt idx="513">
                        <c:v>3.2098330987331655E-2</c:v>
                      </c:pt>
                      <c:pt idx="514">
                        <c:v>-9.5711258858771527E-3</c:v>
                      </c:pt>
                      <c:pt idx="515">
                        <c:v>-3.6229959673453362E-2</c:v>
                      </c:pt>
                      <c:pt idx="516">
                        <c:v>-2.7570124455919935E-2</c:v>
                      </c:pt>
                      <c:pt idx="517">
                        <c:v>2.8351786745028057E-2</c:v>
                      </c:pt>
                      <c:pt idx="518">
                        <c:v>5.0108943578962084E-3</c:v>
                      </c:pt>
                      <c:pt idx="519">
                        <c:v>3.491152801401335E-2</c:v>
                      </c:pt>
                      <c:pt idx="520">
                        <c:v>2.413764343990891E-3</c:v>
                      </c:pt>
                      <c:pt idx="521">
                        <c:v>3.1249541167660964E-2</c:v>
                      </c:pt>
                      <c:pt idx="522">
                        <c:v>0</c:v>
                      </c:pt>
                      <c:pt idx="523">
                        <c:v>4.6604780074796228E-3</c:v>
                      </c:pt>
                      <c:pt idx="524">
                        <c:v>3.712504133402602E-2</c:v>
                      </c:pt>
                      <c:pt idx="525">
                        <c:v>2.0132180060032284E-2</c:v>
                      </c:pt>
                      <c:pt idx="526">
                        <c:v>0</c:v>
                      </c:pt>
                      <c:pt idx="527">
                        <c:v>-1.9734874022744341E-2</c:v>
                      </c:pt>
                      <c:pt idx="528">
                        <c:v>8.9456112302949819E-3</c:v>
                      </c:pt>
                      <c:pt idx="529">
                        <c:v>1.1087385390473672E-2</c:v>
                      </c:pt>
                      <c:pt idx="530">
                        <c:v>-1.9734874022744341E-2</c:v>
                      </c:pt>
                      <c:pt idx="531">
                        <c:v>2.0132180060032284E-2</c:v>
                      </c:pt>
                      <c:pt idx="532">
                        <c:v>9.2106496881264793E-2</c:v>
                      </c:pt>
                      <c:pt idx="533">
                        <c:v>-1.0040965175512451E-2</c:v>
                      </c:pt>
                      <c:pt idx="534">
                        <c:v>-2.2313353321604761E-2</c:v>
                      </c:pt>
                      <c:pt idx="535">
                        <c:v>0</c:v>
                      </c:pt>
                      <c:pt idx="536">
                        <c:v>-3.1118658100270796E-2</c:v>
                      </c:pt>
                      <c:pt idx="537">
                        <c:v>1.0707496991786443E-2</c:v>
                      </c:pt>
                      <c:pt idx="538">
                        <c:v>1.0589747571475286E-2</c:v>
                      </c:pt>
                      <c:pt idx="539">
                        <c:v>-1.0478779937084522E-2</c:v>
                      </c:pt>
                      <c:pt idx="540">
                        <c:v>1.9065859171454619E-2</c:v>
                      </c:pt>
                      <c:pt idx="541">
                        <c:v>-4.156648945176325E-3</c:v>
                      </c:pt>
                      <c:pt idx="542">
                        <c:v>-2.0912499043636026E-3</c:v>
                      </c:pt>
                      <c:pt idx="543">
                        <c:v>1.8830875650625724E-2</c:v>
                      </c:pt>
                      <c:pt idx="544">
                        <c:v>2.4640983298145888E-2</c:v>
                      </c:pt>
                      <c:pt idx="545">
                        <c:v>2.0033538836913569E-3</c:v>
                      </c:pt>
                      <c:pt idx="546">
                        <c:v>-1.9993484811467988E-3</c:v>
                      </c:pt>
                      <c:pt idx="547">
                        <c:v>8.0134155347650563E-3</c:v>
                      </c:pt>
                      <c:pt idx="548">
                        <c:v>-2.9819512412316413E-2</c:v>
                      </c:pt>
                      <c:pt idx="549">
                        <c:v>0</c:v>
                      </c:pt>
                      <c:pt idx="550">
                        <c:v>-0.12704955650309152</c:v>
                      </c:pt>
                      <c:pt idx="551">
                        <c:v>-4.6933098827151246E-3</c:v>
                      </c:pt>
                      <c:pt idx="552">
                        <c:v>6.8393100666500117E-2</c:v>
                      </c:pt>
                      <c:pt idx="553">
                        <c:v>0</c:v>
                      </c:pt>
                      <c:pt idx="554">
                        <c:v>-1.1033955819231771E-2</c:v>
                      </c:pt>
                      <c:pt idx="555">
                        <c:v>-4.4673695691692088E-3</c:v>
                      </c:pt>
                      <c:pt idx="556">
                        <c:v>-1.793597100298094E-2</c:v>
                      </c:pt>
                      <c:pt idx="557">
                        <c:v>-2.282362128593353E-3</c:v>
                      </c:pt>
                      <c:pt idx="558">
                        <c:v>-1.144257513848961E-2</c:v>
                      </c:pt>
                      <c:pt idx="559">
                        <c:v>2.7778170524222271E-2</c:v>
                      </c:pt>
                      <c:pt idx="560">
                        <c:v>4.9551759715694116E-2</c:v>
                      </c:pt>
                      <c:pt idx="561">
                        <c:v>-1.7170494711225365E-2</c:v>
                      </c:pt>
                      <c:pt idx="562">
                        <c:v>2.1826975652474781E-3</c:v>
                      </c:pt>
                      <c:pt idx="563">
                        <c:v>-9.359391772607266E-4</c:v>
                      </c:pt>
                      <c:pt idx="564">
                        <c:v>0</c:v>
                      </c:pt>
                      <c:pt idx="565">
                        <c:v>-4.4132468443509355E-3</c:v>
                      </c:pt>
                      <c:pt idx="566">
                        <c:v>-8.8700794248941402E-3</c:v>
                      </c:pt>
                      <c:pt idx="567">
                        <c:v>2.2371404917029533E-2</c:v>
                      </c:pt>
                      <c:pt idx="568">
                        <c:v>2.4069184050699789E-2</c:v>
                      </c:pt>
                      <c:pt idx="569">
                        <c:v>4.2717962602443838E-3</c:v>
                      </c:pt>
                      <c:pt idx="570">
                        <c:v>-4.2536256381508521E-3</c:v>
                      </c:pt>
                      <c:pt idx="571">
                        <c:v>2.1358981301222899E-3</c:v>
                      </c:pt>
                      <c:pt idx="572">
                        <c:v>2.3453380563155615E-2</c:v>
                      </c:pt>
                      <c:pt idx="573">
                        <c:v>4.1691982149964666E-3</c:v>
                      </c:pt>
                      <c:pt idx="574">
                        <c:v>-2.9046526184018415E-2</c:v>
                      </c:pt>
                      <c:pt idx="575">
                        <c:v>0</c:v>
                      </c:pt>
                      <c:pt idx="576">
                        <c:v>8.5478901022396116E-3</c:v>
                      </c:pt>
                      <c:pt idx="577">
                        <c:v>1.2711033842115547E-2</c:v>
                      </c:pt>
                      <c:pt idx="578">
                        <c:v>-6.2778495419947202E-3</c:v>
                      </c:pt>
                      <c:pt idx="579">
                        <c:v>-6.3132756627668554E-3</c:v>
                      </c:pt>
                      <c:pt idx="580">
                        <c:v>-4.2398520525998486E-3</c:v>
                      </c:pt>
                      <c:pt idx="581">
                        <c:v>-2.1268128190753285E-3</c:v>
                      </c:pt>
                      <c:pt idx="582">
                        <c:v>-1.7055054763150439E-2</c:v>
                      </c:pt>
                      <c:pt idx="583">
                        <c:v>2.1683267236451446E-3</c:v>
                      </c:pt>
                      <c:pt idx="584">
                        <c:v>8.6588944128581195E-3</c:v>
                      </c:pt>
                      <c:pt idx="585">
                        <c:v>-6.439500205010734E-3</c:v>
                      </c:pt>
                      <c:pt idx="586">
                        <c:v>-1.728040034230666E-2</c:v>
                      </c:pt>
                      <c:pt idx="587">
                        <c:v>-3.0765830478505871E-2</c:v>
                      </c:pt>
                      <c:pt idx="588">
                        <c:v>6.7999908786171319E-3</c:v>
                      </c:pt>
                      <c:pt idx="589">
                        <c:v>3.6035260649767246E-2</c:v>
                      </c:pt>
                      <c:pt idx="590">
                        <c:v>0</c:v>
                      </c:pt>
                      <c:pt idx="591">
                        <c:v>-1.304266082523356E-2</c:v>
                      </c:pt>
                      <c:pt idx="592">
                        <c:v>2.2017649560532142E-3</c:v>
                      </c:pt>
                      <c:pt idx="593">
                        <c:v>-6.5907835119902109E-3</c:v>
                      </c:pt>
                      <c:pt idx="594">
                        <c:v>-1.5484973346267222E-2</c:v>
                      </c:pt>
                      <c:pt idx="595">
                        <c:v>-2.0225623039583467E-2</c:v>
                      </c:pt>
                      <c:pt idx="596">
                        <c:v>0</c:v>
                      </c:pt>
                      <c:pt idx="597">
                        <c:v>-9.1752429894038957E-3</c:v>
                      </c:pt>
                      <c:pt idx="598">
                        <c:v>2.7775967223799922E-2</c:v>
                      </c:pt>
                      <c:pt idx="599">
                        <c:v>-2.7025313015274718E-2</c:v>
                      </c:pt>
                      <c:pt idx="600">
                        <c:v>9.2602076446761349E-3</c:v>
                      </c:pt>
                      <c:pt idx="601">
                        <c:v>-2.2926574991119068E-3</c:v>
                      </c:pt>
                      <c:pt idx="602">
                        <c:v>1.838803044173809E-2</c:v>
                      </c:pt>
                      <c:pt idx="603">
                        <c:v>0</c:v>
                      </c:pt>
                      <c:pt idx="604">
                        <c:v>2.2564344703280229E-3</c:v>
                      </c:pt>
                      <c:pt idx="605">
                        <c:v>2.2522604142129889E-2</c:v>
                      </c:pt>
                      <c:pt idx="606">
                        <c:v>2.2026509781684061E-2</c:v>
                      </c:pt>
                      <c:pt idx="607">
                        <c:v>4.7416558300823523E-2</c:v>
                      </c:pt>
                      <c:pt idx="608">
                        <c:v>2.0567871908095362E-3</c:v>
                      </c:pt>
                      <c:pt idx="609">
                        <c:v>2.669161132586631E-2</c:v>
                      </c:pt>
                      <c:pt idx="610">
                        <c:v>-1.3998447298661591E-2</c:v>
                      </c:pt>
                      <c:pt idx="611">
                        <c:v>1.8256438709361576E-2</c:v>
                      </c:pt>
                      <c:pt idx="612">
                        <c:v>3.9840701298909452E-2</c:v>
                      </c:pt>
                      <c:pt idx="613">
                        <c:v>1.9149411646848631E-3</c:v>
                      </c:pt>
                      <c:pt idx="614">
                        <c:v>-7.6489703309169429E-3</c:v>
                      </c:pt>
                      <c:pt idx="615">
                        <c:v>2.1193895662013771E-2</c:v>
                      </c:pt>
                      <c:pt idx="616">
                        <c:v>5.6603988387757757E-2</c:v>
                      </c:pt>
                      <c:pt idx="617">
                        <c:v>-1.249860827278562E-2</c:v>
                      </c:pt>
                      <c:pt idx="618">
                        <c:v>-1.9890816909194746E-2</c:v>
                      </c:pt>
                      <c:pt idx="619">
                        <c:v>-1.4761653839588617E-2</c:v>
                      </c:pt>
                      <c:pt idx="620">
                        <c:v>-7.4914125587561293E-3</c:v>
                      </c:pt>
                      <c:pt idx="621">
                        <c:v>-1.3206079350321682E-2</c:v>
                      </c:pt>
                      <c:pt idx="622">
                        <c:v>2.868075451381542E-2</c:v>
                      </c:pt>
                      <c:pt idx="623">
                        <c:v>-1.6729409741563332E-2</c:v>
                      </c:pt>
                      <c:pt idx="624">
                        <c:v>1.8896045137596115E-3</c:v>
                      </c:pt>
                      <c:pt idx="625">
                        <c:v>-1.5092119993169261E-2</c:v>
                      </c:pt>
                      <c:pt idx="626">
                        <c:v>2.1072058812197078E-2</c:v>
                      </c:pt>
                      <c:pt idx="627">
                        <c:v>3.7523537114113985E-2</c:v>
                      </c:pt>
                      <c:pt idx="628">
                        <c:v>9.0416110506961866E-3</c:v>
                      </c:pt>
                      <c:pt idx="629">
                        <c:v>-7.1691951686328331E-3</c:v>
                      </c:pt>
                      <c:pt idx="630">
                        <c:v>7.2209636664633155E-3</c:v>
                      </c:pt>
                      <c:pt idx="631">
                        <c:v>1.7921185710629894E-2</c:v>
                      </c:pt>
                      <c:pt idx="632">
                        <c:v>1.5845812279353704E-2</c:v>
                      </c:pt>
                      <c:pt idx="633">
                        <c:v>3.4648150471967951E-3</c:v>
                      </c:pt>
                      <c:pt idx="634">
                        <c:v>1.5544779385712002E-2</c:v>
                      </c:pt>
                      <c:pt idx="635">
                        <c:v>-5.1034194962938885E-3</c:v>
                      </c:pt>
                      <c:pt idx="636">
                        <c:v>-3.4174399455410157E-3</c:v>
                      </c:pt>
                      <c:pt idx="637">
                        <c:v>-3.9452576526475977E-2</c:v>
                      </c:pt>
                      <c:pt idx="638">
                        <c:v>1.0717197438503667E-2</c:v>
                      </c:pt>
                      <c:pt idx="639">
                        <c:v>3.5321500275394182E-3</c:v>
                      </c:pt>
                      <c:pt idx="640">
                        <c:v>1.0562694531689829E-2</c:v>
                      </c:pt>
                      <c:pt idx="641">
                        <c:v>-6.9693614397039411E-3</c:v>
                      </c:pt>
                      <c:pt idx="642">
                        <c:v>0</c:v>
                      </c:pt>
                      <c:pt idx="643">
                        <c:v>2.9826783767285363E-2</c:v>
                      </c:pt>
                      <c:pt idx="644">
                        <c:v>-1.7035798475960678E-2</c:v>
                      </c:pt>
                      <c:pt idx="645">
                        <c:v>6.9331158238172472E-3</c:v>
                      </c:pt>
                      <c:pt idx="646">
                        <c:v>-8.6058579375712253E-3</c:v>
                      </c:pt>
                      <c:pt idx="647">
                        <c:v>-1.3890295299716728E-2</c:v>
                      </c:pt>
                      <c:pt idx="648">
                        <c:v>1.7598589280085973E-3</c:v>
                      </c:pt>
                      <c:pt idx="649">
                        <c:v>8.7873710702495271E-3</c:v>
                      </c:pt>
                      <c:pt idx="650">
                        <c:v>0</c:v>
                      </c:pt>
                      <c:pt idx="651">
                        <c:v>1.7414643718113331E-3</c:v>
                      </c:pt>
                      <c:pt idx="652">
                        <c:v>-1.3910993427519067E-2</c:v>
                      </c:pt>
                      <c:pt idx="653">
                        <c:v>3.5259229830585624E-3</c:v>
                      </c:pt>
                      <c:pt idx="654">
                        <c:v>-1.7567672654520583E-3</c:v>
                      </c:pt>
                      <c:pt idx="655">
                        <c:v>1.7605671207362301E-2</c:v>
                      </c:pt>
                      <c:pt idx="656">
                        <c:v>-6.9211256137322484E-3</c:v>
                      </c:pt>
                      <c:pt idx="657">
                        <c:v>-8.7108258115154331E-3</c:v>
                      </c:pt>
                      <c:pt idx="658">
                        <c:v>-1.7567672654520583E-3</c:v>
                      </c:pt>
                      <c:pt idx="659">
                        <c:v>0</c:v>
                      </c:pt>
                      <c:pt idx="660">
                        <c:v>-6.161984922576829E-2</c:v>
                      </c:pt>
                      <c:pt idx="661">
                        <c:v>-2.251261287437702E-2</c:v>
                      </c:pt>
                      <c:pt idx="662">
                        <c:v>0</c:v>
                      </c:pt>
                      <c:pt idx="663">
                        <c:v>4.222497596905514E-2</c:v>
                      </c:pt>
                      <c:pt idx="664">
                        <c:v>-3.8673378299793636E-2</c:v>
                      </c:pt>
                      <c:pt idx="665">
                        <c:v>-4.5977852954095323E-2</c:v>
                      </c:pt>
                      <c:pt idx="666">
                        <c:v>0</c:v>
                      </c:pt>
                      <c:pt idx="667">
                        <c:v>2.6106096403545918E-2</c:v>
                      </c:pt>
                      <c:pt idx="668">
                        <c:v>-2.1529584482955524E-2</c:v>
                      </c:pt>
                      <c:pt idx="669">
                        <c:v>3.6001753828454663E-2</c:v>
                      </c:pt>
                      <c:pt idx="670">
                        <c:v>-1.1582262016160005E-2</c:v>
                      </c:pt>
                      <c:pt idx="671">
                        <c:v>1.171798276281983E-2</c:v>
                      </c:pt>
                      <c:pt idx="672">
                        <c:v>3.2817056171835432E-2</c:v>
                      </c:pt>
                      <c:pt idx="673">
                        <c:v>3.1778076022270493E-2</c:v>
                      </c:pt>
                      <c:pt idx="674">
                        <c:v>1.4490588586794138E-2</c:v>
                      </c:pt>
                      <c:pt idx="675">
                        <c:v>2.5000808099672856E-2</c:v>
                      </c:pt>
                      <c:pt idx="676">
                        <c:v>3.4864326960811157E-3</c:v>
                      </c:pt>
                      <c:pt idx="677">
                        <c:v>8.6805616176712386E-3</c:v>
                      </c:pt>
                      <c:pt idx="678">
                        <c:v>3.4409584834858412E-3</c:v>
                      </c:pt>
                      <c:pt idx="679">
                        <c:v>0</c:v>
                      </c:pt>
                      <c:pt idx="680">
                        <c:v>-6.8617676382616418E-3</c:v>
                      </c:pt>
                      <c:pt idx="681">
                        <c:v>0</c:v>
                      </c:pt>
                      <c:pt idx="682">
                        <c:v>-1.381487991440818E-2</c:v>
                      </c:pt>
                      <c:pt idx="683">
                        <c:v>1.575901458607042E-2</c:v>
                      </c:pt>
                      <c:pt idx="684">
                        <c:v>-3.4469007368877519E-3</c:v>
                      </c:pt>
                      <c:pt idx="685">
                        <c:v>-1.0379948570016782E-2</c:v>
                      </c:pt>
                      <c:pt idx="686">
                        <c:v>5.2426529019190902E-3</c:v>
                      </c:pt>
                      <c:pt idx="687">
                        <c:v>-5.2153108374228653E-3</c:v>
                      </c:pt>
                      <c:pt idx="688">
                        <c:v>-2.0981160205064759E-2</c:v>
                      </c:pt>
                      <c:pt idx="689">
                        <c:v>-1.0713605884402214E-2</c:v>
                      </c:pt>
                      <c:pt idx="690">
                        <c:v>-3.6086666085794975E-3</c:v>
                      </c:pt>
                      <c:pt idx="691">
                        <c:v>1.8108681236200801E-3</c:v>
                      </c:pt>
                      <c:pt idx="692">
                        <c:v>4.1592865637877174E-2</c:v>
                      </c:pt>
                      <c:pt idx="693">
                        <c:v>-5.2097336820456494E-3</c:v>
                      </c:pt>
                      <c:pt idx="694">
                        <c:v>0</c:v>
                      </c:pt>
                      <c:pt idx="695">
                        <c:v>1.2215026588743285E-2</c:v>
                      </c:pt>
                      <c:pt idx="696">
                        <c:v>1.8968357173818749E-2</c:v>
                      </c:pt>
                      <c:pt idx="697">
                        <c:v>4.2301213224659323E-2</c:v>
                      </c:pt>
                      <c:pt idx="698">
                        <c:v>-1.6259897151253019E-3</c:v>
                      </c:pt>
                      <c:pt idx="699">
                        <c:v>-2.2761685803706595E-2</c:v>
                      </c:pt>
                      <c:pt idx="700">
                        <c:v>0</c:v>
                      </c:pt>
                      <c:pt idx="701">
                        <c:v>9.9826984408517335E-3</c:v>
                      </c:pt>
                      <c:pt idx="702">
                        <c:v>-3.2968853545393699E-3</c:v>
                      </c:pt>
                      <c:pt idx="703">
                        <c:v>-1.652233174315671E-3</c:v>
                      </c:pt>
                      <c:pt idx="704">
                        <c:v>-6.6232001811473134E-3</c:v>
                      </c:pt>
                      <c:pt idx="705">
                        <c:v>1.669353946614201E-3</c:v>
                      </c:pt>
                      <c:pt idx="706">
                        <c:v>3.8267568444901028E-2</c:v>
                      </c:pt>
                      <c:pt idx="707">
                        <c:v>3.0449441099493251E-2</c:v>
                      </c:pt>
                      <c:pt idx="708">
                        <c:v>-6.2214770768753962E-3</c:v>
                      </c:pt>
                      <c:pt idx="709">
                        <c:v>-1.5643196625853137E-3</c:v>
                      </c:pt>
                      <c:pt idx="710">
                        <c:v>0</c:v>
                      </c:pt>
                      <c:pt idx="711">
                        <c:v>-2.1944245664585034E-2</c:v>
                      </c:pt>
                      <c:pt idx="712">
                        <c:v>-1.6019235975915707E-3</c:v>
                      </c:pt>
                      <c:pt idx="713">
                        <c:v>5.617988410195153E-2</c:v>
                      </c:pt>
                      <c:pt idx="714">
                        <c:v>3.0382965976580218E-3</c:v>
                      </c:pt>
                      <c:pt idx="715">
                        <c:v>1.3637014667028288E-2</c:v>
                      </c:pt>
                      <c:pt idx="716">
                        <c:v>-1.4947719059845066E-2</c:v>
                      </c:pt>
                      <c:pt idx="717">
                        <c:v>-2.2761815817905453E-2</c:v>
                      </c:pt>
                      <c:pt idx="718">
                        <c:v>-6.2118202600906546E-3</c:v>
                      </c:pt>
                      <c:pt idx="719">
                        <c:v>2.1875697266244824E-2</c:v>
                      </c:pt>
                      <c:pt idx="720">
                        <c:v>2.2935836244649038E-2</c:v>
                      </c:pt>
                      <c:pt idx="721">
                        <c:v>-1.4941706300770998E-3</c:v>
                      </c:pt>
                      <c:pt idx="722">
                        <c:v>2.5447943419574921E-2</c:v>
                      </c:pt>
                      <c:pt idx="723">
                        <c:v>3.2118644316623618E-2</c:v>
                      </c:pt>
                      <c:pt idx="724">
                        <c:v>5.2332726445152494E-2</c:v>
                      </c:pt>
                      <c:pt idx="725">
                        <c:v>-1.075379275294925E-2</c:v>
                      </c:pt>
                      <c:pt idx="726">
                        <c:v>0</c:v>
                      </c:pt>
                      <c:pt idx="727">
                        <c:v>-1.3581535669977577E-3</c:v>
                      </c:pt>
                      <c:pt idx="728">
                        <c:v>-2.7210958814145116E-2</c:v>
                      </c:pt>
                      <c:pt idx="729">
                        <c:v>-5.5949839239149346E-3</c:v>
                      </c:pt>
                      <c:pt idx="730">
                        <c:v>2.672358192742463E-2</c:v>
                      </c:pt>
                      <c:pt idx="731">
                        <c:v>8.2186496948657341E-3</c:v>
                      </c:pt>
                      <c:pt idx="732">
                        <c:v>-1.3581535669977577E-3</c:v>
                      </c:pt>
                      <c:pt idx="733">
                        <c:v>-2.0408219110608809E-2</c:v>
                      </c:pt>
                      <c:pt idx="734">
                        <c:v>5.5561297603517129E-3</c:v>
                      </c:pt>
                      <c:pt idx="735">
                        <c:v>-1.9337615147844742E-2</c:v>
                      </c:pt>
                      <c:pt idx="736">
                        <c:v>2.2534708550158416E-2</c:v>
                      </c:pt>
                      <c:pt idx="737">
                        <c:v>-1.7904733409794732E-2</c:v>
                      </c:pt>
                      <c:pt idx="738">
                        <c:v>5.6106718419871963E-3</c:v>
                      </c:pt>
                      <c:pt idx="739">
                        <c:v>4.1824220459364741E-3</c:v>
                      </c:pt>
                      <c:pt idx="740">
                        <c:v>-1.3883340829033222E-3</c:v>
                      </c:pt>
                      <c:pt idx="741">
                        <c:v>1.2517972731799287E-2</c:v>
                      </c:pt>
                      <c:pt idx="742">
                        <c:v>4.1192283146526433E-3</c:v>
                      </c:pt>
                      <c:pt idx="743">
                        <c:v>-2.8727314748577489E-2</c:v>
                      </c:pt>
                      <c:pt idx="744">
                        <c:v>2.2534708550158416E-2</c:v>
                      </c:pt>
                      <c:pt idx="745">
                        <c:v>1.239728949540954E-2</c:v>
                      </c:pt>
                      <c:pt idx="746">
                        <c:v>0</c:v>
                      </c:pt>
                      <c:pt idx="747">
                        <c:v>1.9048218453868102E-2</c:v>
                      </c:pt>
                      <c:pt idx="748">
                        <c:v>5.3410024650780265E-3</c:v>
                      </c:pt>
                      <c:pt idx="749">
                        <c:v>1.3280233766303211E-2</c:v>
                      </c:pt>
                      <c:pt idx="750">
                        <c:v>-4.1941359594899905E-2</c:v>
                      </c:pt>
                      <c:pt idx="751">
                        <c:v>-4.1023298812497538E-3</c:v>
                      </c:pt>
                      <c:pt idx="752">
                        <c:v>-1.3730761048842981E-3</c:v>
                      </c:pt>
                      <c:pt idx="753">
                        <c:v>-4.1276586326716002E-3</c:v>
                      </c:pt>
                      <c:pt idx="754">
                        <c:v>-1.657351127309898E-2</c:v>
                      </c:pt>
                      <c:pt idx="755">
                        <c:v>-1.4067558176980102E-3</c:v>
                      </c:pt>
                      <c:pt idx="756">
                        <c:v>-7.0323726761488082E-3</c:v>
                      </c:pt>
                      <c:pt idx="757">
                        <c:v>-1.4158656722370109E-3</c:v>
                      </c:pt>
                      <c:pt idx="758">
                        <c:v>-1.4184437629270323E-2</c:v>
                      </c:pt>
                      <c:pt idx="759">
                        <c:v>5.7559911214777101E-3</c:v>
                      </c:pt>
                      <c:pt idx="760">
                        <c:v>2.0029233876768887E-2</c:v>
                      </c:pt>
                      <c:pt idx="761">
                        <c:v>1.9635941021655577E-2</c:v>
                      </c:pt>
                      <c:pt idx="762">
                        <c:v>1.2377442843547418E-2</c:v>
                      </c:pt>
                      <c:pt idx="763">
                        <c:v>-8.1516541053402291E-3</c:v>
                      </c:pt>
                      <c:pt idx="764">
                        <c:v>5.4800181840723699E-3</c:v>
                      </c:pt>
                      <c:pt idx="765">
                        <c:v>1.3618527774123701E-3</c:v>
                      </c:pt>
                      <c:pt idx="766">
                        <c:v>-4.08000197022224E-3</c:v>
                      </c:pt>
                      <c:pt idx="767">
                        <c:v>-8.1989284242341386E-3</c:v>
                      </c:pt>
                      <c:pt idx="768">
                        <c:v>-9.6407971941954995E-3</c:v>
                      </c:pt>
                      <c:pt idx="769">
                        <c:v>-1.3908236965923212E-2</c:v>
                      </c:pt>
                      <c:pt idx="770">
                        <c:v>-8.4620752650958336E-3</c:v>
                      </c:pt>
                      <c:pt idx="771">
                        <c:v>-2.8466716829121932E-3</c:v>
                      </c:pt>
                      <c:pt idx="772">
                        <c:v>-2.2824041132049538E-2</c:v>
                      </c:pt>
                      <c:pt idx="773">
                        <c:v>1.7520061307001879E-2</c:v>
                      </c:pt>
                      <c:pt idx="774">
                        <c:v>-1.1478929325807737E-2</c:v>
                      </c:pt>
                      <c:pt idx="775">
                        <c:v>2.9015967539481142E-3</c:v>
                      </c:pt>
                      <c:pt idx="776">
                        <c:v>-1.44718305759625E-2</c:v>
                      </c:pt>
                      <c:pt idx="777">
                        <c:v>-1.4678433040356106E-3</c:v>
                      </c:pt>
                      <c:pt idx="778">
                        <c:v>-2.9400020704238752E-3</c:v>
                      </c:pt>
                      <c:pt idx="779">
                        <c:v>4.129622872670196E-2</c:v>
                      </c:pt>
                      <c:pt idx="780">
                        <c:v>1.4164354370951182E-2</c:v>
                      </c:pt>
                      <c:pt idx="781">
                        <c:v>5.5871728175193609E-3</c:v>
                      </c:pt>
                      <c:pt idx="782">
                        <c:v>-1.1109466091965257E-2</c:v>
                      </c:pt>
                      <c:pt idx="783">
                        <c:v>-1.2641028683129664E-2</c:v>
                      </c:pt>
                      <c:pt idx="784">
                        <c:v>-1.8493352520949465E-2</c:v>
                      </c:pt>
                      <c:pt idx="785">
                        <c:v>-1.449279586786262E-2</c:v>
                      </c:pt>
                      <c:pt idx="786">
                        <c:v>-1.3235924814031561E-2</c:v>
                      </c:pt>
                      <c:pt idx="787">
                        <c:v>1.6395899526407371E-2</c:v>
                      </c:pt>
                      <c:pt idx="788">
                        <c:v>2.4925535993394077E-2</c:v>
                      </c:pt>
                      <c:pt idx="789">
                        <c:v>-1.5736227563862799E-2</c:v>
                      </c:pt>
                      <c:pt idx="790">
                        <c:v>-2.6164005928559109E-2</c:v>
                      </c:pt>
                      <c:pt idx="791">
                        <c:v>-1.1938533214458317E-2</c:v>
                      </c:pt>
                      <c:pt idx="792">
                        <c:v>5.4380123106463327E-2</c:v>
                      </c:pt>
                      <c:pt idx="793">
                        <c:v>3.0085435606333564E-2</c:v>
                      </c:pt>
                      <c:pt idx="794">
                        <c:v>0</c:v>
                      </c:pt>
                      <c:pt idx="795">
                        <c:v>-9.7346469512093279E-3</c:v>
                      </c:pt>
                      <c:pt idx="796">
                        <c:v>-9.8331666694914631E-3</c:v>
                      </c:pt>
                      <c:pt idx="797">
                        <c:v>-4.2536195706439923E-3</c:v>
                      </c:pt>
                      <c:pt idx="798">
                        <c:v>5.6957201877180031E-3</c:v>
                      </c:pt>
                      <c:pt idx="799">
                        <c:v>7.0821771854755909E-3</c:v>
                      </c:pt>
                      <c:pt idx="800">
                        <c:v>7.0323726761488082E-3</c:v>
                      </c:pt>
                      <c:pt idx="801">
                        <c:v>-4.1882728360589936E-3</c:v>
                      </c:pt>
                      <c:pt idx="802">
                        <c:v>5.6106718419871963E-3</c:v>
                      </c:pt>
                      <c:pt idx="803">
                        <c:v>-2.7910864759939278E-3</c:v>
                      </c:pt>
                      <c:pt idx="804">
                        <c:v>-7.0239692599374402E-3</c:v>
                      </c:pt>
                      <c:pt idx="805">
                        <c:v>-5.6657223796033997E-3</c:v>
                      </c:pt>
                      <c:pt idx="806">
                        <c:v>-3.9886039886039885E-2</c:v>
                      </c:pt>
                      <c:pt idx="807">
                        <c:v>0</c:v>
                      </c:pt>
                      <c:pt idx="808">
                        <c:v>-4.0059347181008904E-2</c:v>
                      </c:pt>
                      <c:pt idx="809">
                        <c:v>-7.7279752704791344E-2</c:v>
                      </c:pt>
                      <c:pt idx="810">
                        <c:v>-3.3500837520938024E-3</c:v>
                      </c:pt>
                      <c:pt idx="811">
                        <c:v>-2.8571428571428571E-2</c:v>
                      </c:pt>
                      <c:pt idx="812">
                        <c:v>2.768166089965398E-2</c:v>
                      </c:pt>
                      <c:pt idx="813">
                        <c:v>1.6835016835016835E-2</c:v>
                      </c:pt>
                      <c:pt idx="814">
                        <c:v>2.6490066225165563E-2</c:v>
                      </c:pt>
                      <c:pt idx="815">
                        <c:v>8.0645161290322578E-3</c:v>
                      </c:pt>
                      <c:pt idx="816">
                        <c:v>-6.4000000000000003E-3</c:v>
                      </c:pt>
                      <c:pt idx="817">
                        <c:v>-8.0515297906602248E-3</c:v>
                      </c:pt>
                      <c:pt idx="818">
                        <c:v>4.87012987012987E-3</c:v>
                      </c:pt>
                      <c:pt idx="819">
                        <c:v>-1.6155088852988692E-3</c:v>
                      </c:pt>
                      <c:pt idx="820">
                        <c:v>4.6925566343042069E-2</c:v>
                      </c:pt>
                      <c:pt idx="821">
                        <c:v>3.0911901081916538E-2</c:v>
                      </c:pt>
                      <c:pt idx="822">
                        <c:v>1.4992503748125937E-3</c:v>
                      </c:pt>
                      <c:pt idx="823">
                        <c:v>2.9940119760479044E-3</c:v>
                      </c:pt>
                      <c:pt idx="824">
                        <c:v>-4.4776119402985077E-3</c:v>
                      </c:pt>
                      <c:pt idx="825">
                        <c:v>-1.7991004497751123E-2</c:v>
                      </c:pt>
                      <c:pt idx="826">
                        <c:v>-3.0534351145038167E-2</c:v>
                      </c:pt>
                      <c:pt idx="827">
                        <c:v>-6.2992125984251968E-3</c:v>
                      </c:pt>
                      <c:pt idx="828">
                        <c:v>-4.7543581616481777E-3</c:v>
                      </c:pt>
                      <c:pt idx="829">
                        <c:v>-2.8662420382165606E-2</c:v>
                      </c:pt>
                      <c:pt idx="830">
                        <c:v>2.4590163934426229E-2</c:v>
                      </c:pt>
                      <c:pt idx="831">
                        <c:v>0</c:v>
                      </c:pt>
                      <c:pt idx="832">
                        <c:v>-2.5600000000000001E-2</c:v>
                      </c:pt>
                      <c:pt idx="833">
                        <c:v>-3.7766830870279149E-2</c:v>
                      </c:pt>
                      <c:pt idx="834">
                        <c:v>-4.4368600682593858E-2</c:v>
                      </c:pt>
                      <c:pt idx="835">
                        <c:v>-1.4285714285714285E-2</c:v>
                      </c:pt>
                      <c:pt idx="836">
                        <c:v>-1.8115942028985507E-3</c:v>
                      </c:pt>
                      <c:pt idx="837">
                        <c:v>-3.4482758620689655E-2</c:v>
                      </c:pt>
                      <c:pt idx="838">
                        <c:v>-4.1353383458646614E-2</c:v>
                      </c:pt>
                      <c:pt idx="839">
                        <c:v>1.9607843137254902E-2</c:v>
                      </c:pt>
                      <c:pt idx="840">
                        <c:v>2.6923076923076925E-2</c:v>
                      </c:pt>
                      <c:pt idx="841">
                        <c:v>7.4906367041198503E-3</c:v>
                      </c:pt>
                      <c:pt idx="842">
                        <c:v>1.3011152416356878E-2</c:v>
                      </c:pt>
                      <c:pt idx="843">
                        <c:v>5.5045871559633031E-3</c:v>
                      </c:pt>
                      <c:pt idx="844">
                        <c:v>3.6496350364963502E-3</c:v>
                      </c:pt>
                      <c:pt idx="845">
                        <c:v>-1.8181818181818181E-2</c:v>
                      </c:pt>
                      <c:pt idx="846">
                        <c:v>-1.4814814814814815E-2</c:v>
                      </c:pt>
                      <c:pt idx="847">
                        <c:v>-1.8796992481203006E-2</c:v>
                      </c:pt>
                      <c:pt idx="848">
                        <c:v>-3.8314176245210725E-2</c:v>
                      </c:pt>
                      <c:pt idx="849">
                        <c:v>-1.9920318725099601E-3</c:v>
                      </c:pt>
                      <c:pt idx="850">
                        <c:v>2.5948103792415168E-2</c:v>
                      </c:pt>
                      <c:pt idx="851">
                        <c:v>0.12645914396887159</c:v>
                      </c:pt>
                      <c:pt idx="852">
                        <c:v>8.6355785837651123E-3</c:v>
                      </c:pt>
                      <c:pt idx="853">
                        <c:v>-2.3972602739726026E-2</c:v>
                      </c:pt>
                      <c:pt idx="854">
                        <c:v>4.3859649122807015E-2</c:v>
                      </c:pt>
                      <c:pt idx="855">
                        <c:v>-8.4033613445378148E-3</c:v>
                      </c:pt>
                      <c:pt idx="856">
                        <c:v>1.1864406779661017E-2</c:v>
                      </c:pt>
                      <c:pt idx="857">
                        <c:v>3.6850921273031828E-2</c:v>
                      </c:pt>
                      <c:pt idx="858">
                        <c:v>1.7770597738287562E-2</c:v>
                      </c:pt>
                      <c:pt idx="859">
                        <c:v>0</c:v>
                      </c:pt>
                      <c:pt idx="860">
                        <c:v>-2.2222222222222223E-2</c:v>
                      </c:pt>
                      <c:pt idx="861">
                        <c:v>8.1168831168831161E-3</c:v>
                      </c:pt>
                      <c:pt idx="862">
                        <c:v>0</c:v>
                      </c:pt>
                      <c:pt idx="863">
                        <c:v>-2.2544283413848631E-2</c:v>
                      </c:pt>
                      <c:pt idx="864">
                        <c:v>-3.2948929159802305E-2</c:v>
                      </c:pt>
                      <c:pt idx="865">
                        <c:v>-3.5775127768313458E-2</c:v>
                      </c:pt>
                      <c:pt idx="866">
                        <c:v>-1.0600706713780919E-2</c:v>
                      </c:pt>
                      <c:pt idx="867">
                        <c:v>-5.5357142857142855E-2</c:v>
                      </c:pt>
                      <c:pt idx="868">
                        <c:v>3.780718336483932E-3</c:v>
                      </c:pt>
                      <c:pt idx="869">
                        <c:v>5.6497175141242938E-3</c:v>
                      </c:pt>
                      <c:pt idx="870">
                        <c:v>-7.4906367041198503E-3</c:v>
                      </c:pt>
                      <c:pt idx="871">
                        <c:v>1.1320754716981131E-2</c:v>
                      </c:pt>
                      <c:pt idx="872">
                        <c:v>0</c:v>
                      </c:pt>
                      <c:pt idx="873">
                        <c:v>-3.7313432835820895E-3</c:v>
                      </c:pt>
                      <c:pt idx="874">
                        <c:v>-7.4906367041198503E-3</c:v>
                      </c:pt>
                      <c:pt idx="875">
                        <c:v>-3.962264150943396E-2</c:v>
                      </c:pt>
                      <c:pt idx="876">
                        <c:v>-3.1434184675834968E-2</c:v>
                      </c:pt>
                      <c:pt idx="877">
                        <c:v>8.1135902636916835E-2</c:v>
                      </c:pt>
                      <c:pt idx="878">
                        <c:v>3.5647279549718573E-2</c:v>
                      </c:pt>
                      <c:pt idx="879">
                        <c:v>-1.9927536231884056E-2</c:v>
                      </c:pt>
                      <c:pt idx="880">
                        <c:v>3.6968576709796672E-3</c:v>
                      </c:pt>
                      <c:pt idx="881">
                        <c:v>1.841620626151013E-3</c:v>
                      </c:pt>
                      <c:pt idx="882">
                        <c:v>-3.125E-2</c:v>
                      </c:pt>
                      <c:pt idx="883">
                        <c:v>-6.6413662239089177E-2</c:v>
                      </c:pt>
                      <c:pt idx="884">
                        <c:v>4.4715447154471545E-2</c:v>
                      </c:pt>
                      <c:pt idx="885">
                        <c:v>-5.8365758754863814E-3</c:v>
                      </c:pt>
                      <c:pt idx="886">
                        <c:v>6.0665362035225046E-2</c:v>
                      </c:pt>
                      <c:pt idx="887">
                        <c:v>-1.4760147601476014E-2</c:v>
                      </c:pt>
                      <c:pt idx="888">
                        <c:v>3.5580524344569285E-2</c:v>
                      </c:pt>
                      <c:pt idx="889">
                        <c:v>-1.2658227848101266E-2</c:v>
                      </c:pt>
                      <c:pt idx="890">
                        <c:v>0</c:v>
                      </c:pt>
                      <c:pt idx="891">
                        <c:v>5.8608058608058608E-2</c:v>
                      </c:pt>
                      <c:pt idx="892">
                        <c:v>-4.8442906574394463E-2</c:v>
                      </c:pt>
                      <c:pt idx="893">
                        <c:v>-4.5454545454545456E-2</c:v>
                      </c:pt>
                      <c:pt idx="894">
                        <c:v>3.2380952380952378E-2</c:v>
                      </c:pt>
                      <c:pt idx="895">
                        <c:v>1.8450184501845018E-2</c:v>
                      </c:pt>
                      <c:pt idx="896">
                        <c:v>-1.4492753623188406E-2</c:v>
                      </c:pt>
                      <c:pt idx="897">
                        <c:v>-1.2867647058823529E-2</c:v>
                      </c:pt>
                      <c:pt idx="898">
                        <c:v>-1.6759776536312849E-2</c:v>
                      </c:pt>
                      <c:pt idx="899">
                        <c:v>1.3257575757575758E-2</c:v>
                      </c:pt>
                      <c:pt idx="900">
                        <c:v>-5.6074766355140183E-3</c:v>
                      </c:pt>
                      <c:pt idx="901">
                        <c:v>2.4436090225563908E-2</c:v>
                      </c:pt>
                      <c:pt idx="902">
                        <c:v>-5.5045871559633031E-3</c:v>
                      </c:pt>
                      <c:pt idx="903">
                        <c:v>-9.2250922509225092E-3</c:v>
                      </c:pt>
                      <c:pt idx="904">
                        <c:v>-1.3035381750465549E-2</c:v>
                      </c:pt>
                      <c:pt idx="905">
                        <c:v>-9.433962264150943E-3</c:v>
                      </c:pt>
                      <c:pt idx="906">
                        <c:v>1.3333333333333334E-2</c:v>
                      </c:pt>
                      <c:pt idx="907">
                        <c:v>-9.3984962406015032E-3</c:v>
                      </c:pt>
                      <c:pt idx="908">
                        <c:v>-1.7077798861480076E-2</c:v>
                      </c:pt>
                      <c:pt idx="909">
                        <c:v>0</c:v>
                      </c:pt>
                      <c:pt idx="910">
                        <c:v>2.8957528957528959E-2</c:v>
                      </c:pt>
                      <c:pt idx="911">
                        <c:v>-1.50093808630394E-2</c:v>
                      </c:pt>
                      <c:pt idx="912">
                        <c:v>0.12</c:v>
                      </c:pt>
                      <c:pt idx="913">
                        <c:v>-3.5714285714285712E-2</c:v>
                      </c:pt>
                      <c:pt idx="914">
                        <c:v>2.9982363315696647E-2</c:v>
                      </c:pt>
                      <c:pt idx="915">
                        <c:v>6.8493150684931503E-3</c:v>
                      </c:pt>
                      <c:pt idx="916">
                        <c:v>2.5510204081632654E-2</c:v>
                      </c:pt>
                      <c:pt idx="917">
                        <c:v>-4.9751243781094526E-3</c:v>
                      </c:pt>
                      <c:pt idx="918">
                        <c:v>1.6666666666666666E-2</c:v>
                      </c:pt>
                      <c:pt idx="919">
                        <c:v>-3.1147540983606559E-2</c:v>
                      </c:pt>
                      <c:pt idx="920">
                        <c:v>6.7681895093062603E-3</c:v>
                      </c:pt>
                      <c:pt idx="921">
                        <c:v>2.8571428571428571E-2</c:v>
                      </c:pt>
                      <c:pt idx="922">
                        <c:v>1.3071895424836602E-2</c:v>
                      </c:pt>
                      <c:pt idx="923">
                        <c:v>-1.7741935483870968E-2</c:v>
                      </c:pt>
                      <c:pt idx="924">
                        <c:v>2.1346469622331693E-2</c:v>
                      </c:pt>
                      <c:pt idx="925">
                        <c:v>6.4308681672025723E-3</c:v>
                      </c:pt>
                      <c:pt idx="926">
                        <c:v>-1.7571884984025558E-2</c:v>
                      </c:pt>
                      <c:pt idx="927">
                        <c:v>1.6260162601626016E-3</c:v>
                      </c:pt>
                      <c:pt idx="928">
                        <c:v>-4.8701298701298704E-2</c:v>
                      </c:pt>
                      <c:pt idx="929">
                        <c:v>3.4129692832764505E-3</c:v>
                      </c:pt>
                      <c:pt idx="930">
                        <c:v>-4.7619047619047616E-2</c:v>
                      </c:pt>
                      <c:pt idx="931">
                        <c:v>1.607142857142857E-2</c:v>
                      </c:pt>
                      <c:pt idx="932">
                        <c:v>1.2302284710017574E-2</c:v>
                      </c:pt>
                      <c:pt idx="933">
                        <c:v>-3.472222222222222E-3</c:v>
                      </c:pt>
                      <c:pt idx="934">
                        <c:v>5.2264808362369342E-3</c:v>
                      </c:pt>
                      <c:pt idx="935">
                        <c:v>-5.3726169844020795E-2</c:v>
                      </c:pt>
                      <c:pt idx="936">
                        <c:v>9.1575091575091579E-3</c:v>
                      </c:pt>
                      <c:pt idx="937">
                        <c:v>1.8148820326678765E-3</c:v>
                      </c:pt>
                      <c:pt idx="938">
                        <c:v>2.5362318840579712E-2</c:v>
                      </c:pt>
                      <c:pt idx="939">
                        <c:v>-1.4134275618374558E-2</c:v>
                      </c:pt>
                      <c:pt idx="940">
                        <c:v>-1.2544802867383513E-2</c:v>
                      </c:pt>
                      <c:pt idx="941">
                        <c:v>2.1778584392014518E-2</c:v>
                      </c:pt>
                      <c:pt idx="942">
                        <c:v>-5.3285968028419185E-3</c:v>
                      </c:pt>
                      <c:pt idx="943">
                        <c:v>1.2500000000000001E-2</c:v>
                      </c:pt>
                      <c:pt idx="944">
                        <c:v>2.4691358024691357E-2</c:v>
                      </c:pt>
                      <c:pt idx="945">
                        <c:v>-1.2048192771084338E-2</c:v>
                      </c:pt>
                      <c:pt idx="946">
                        <c:v>-6.9686411149825784E-3</c:v>
                      </c:pt>
                      <c:pt idx="947">
                        <c:v>8.771929824561403E-3</c:v>
                      </c:pt>
                      <c:pt idx="948">
                        <c:v>5.2173913043478265E-3</c:v>
                      </c:pt>
                      <c:pt idx="949">
                        <c:v>-1.9031141868512111E-2</c:v>
                      </c:pt>
                      <c:pt idx="950">
                        <c:v>-7.0546737213403876E-3</c:v>
                      </c:pt>
                      <c:pt idx="951">
                        <c:v>1.7761989342806393E-2</c:v>
                      </c:pt>
                      <c:pt idx="952">
                        <c:v>-2.0942408376963352E-2</c:v>
                      </c:pt>
                      <c:pt idx="953">
                        <c:v>0</c:v>
                      </c:pt>
                      <c:pt idx="954">
                        <c:v>-1.9607843137254902E-2</c:v>
                      </c:pt>
                      <c:pt idx="955">
                        <c:v>7.2727272727272727E-3</c:v>
                      </c:pt>
                      <c:pt idx="956">
                        <c:v>-1.263537906137184E-2</c:v>
                      </c:pt>
                      <c:pt idx="957">
                        <c:v>-1.6453382084095063E-2</c:v>
                      </c:pt>
                      <c:pt idx="958">
                        <c:v>-5.5762081784386614E-3</c:v>
                      </c:pt>
                      <c:pt idx="959">
                        <c:v>-1.4953271028037384E-2</c:v>
                      </c:pt>
                      <c:pt idx="960">
                        <c:v>-5.6925996204933585E-3</c:v>
                      </c:pt>
                      <c:pt idx="961">
                        <c:v>3.8167938931297708E-3</c:v>
                      </c:pt>
                      <c:pt idx="962">
                        <c:v>1.7110266159695818E-2</c:v>
                      </c:pt>
                      <c:pt idx="963">
                        <c:v>-1.3084112149532711E-2</c:v>
                      </c:pt>
                      <c:pt idx="964">
                        <c:v>-1.5151515151515152E-2</c:v>
                      </c:pt>
                      <c:pt idx="965">
                        <c:v>3.8461538461538464E-3</c:v>
                      </c:pt>
                      <c:pt idx="966">
                        <c:v>-3.8314176245210726E-3</c:v>
                      </c:pt>
                      <c:pt idx="967">
                        <c:v>9.6153846153846159E-3</c:v>
                      </c:pt>
                      <c:pt idx="968">
                        <c:v>-1.9047619047619048E-3</c:v>
                      </c:pt>
                      <c:pt idx="969">
                        <c:v>7.6335877862595417E-3</c:v>
                      </c:pt>
                      <c:pt idx="970">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Combined!$F$2</c15:sqref>
                        </c15:formulaRef>
                      </c:ext>
                    </c:extLst>
                    <c:strCache>
                      <c:ptCount val="1"/>
                      <c:pt idx="0">
                        <c:v>ER JKSE</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Combined!$B$3:$B$973</c15:sqref>
                        </c15:formulaRef>
                      </c:ext>
                    </c:extLst>
                    <c:numCache>
                      <c:formatCode>m/d/yyyy</c:formatCode>
                      <c:ptCount val="971"/>
                      <c:pt idx="0">
                        <c:v>40911</c:v>
                      </c:pt>
                      <c:pt idx="1">
                        <c:v>40912</c:v>
                      </c:pt>
                      <c:pt idx="2">
                        <c:v>40913</c:v>
                      </c:pt>
                      <c:pt idx="3">
                        <c:v>40914</c:v>
                      </c:pt>
                      <c:pt idx="4">
                        <c:v>40917</c:v>
                      </c:pt>
                      <c:pt idx="5">
                        <c:v>40918</c:v>
                      </c:pt>
                      <c:pt idx="6">
                        <c:v>40919</c:v>
                      </c:pt>
                      <c:pt idx="7">
                        <c:v>40920</c:v>
                      </c:pt>
                      <c:pt idx="8">
                        <c:v>40921</c:v>
                      </c:pt>
                      <c:pt idx="9">
                        <c:v>40924</c:v>
                      </c:pt>
                      <c:pt idx="10">
                        <c:v>40925</c:v>
                      </c:pt>
                      <c:pt idx="11">
                        <c:v>40926</c:v>
                      </c:pt>
                      <c:pt idx="12">
                        <c:v>40927</c:v>
                      </c:pt>
                      <c:pt idx="13">
                        <c:v>40928</c:v>
                      </c:pt>
                      <c:pt idx="14">
                        <c:v>40932</c:v>
                      </c:pt>
                      <c:pt idx="15">
                        <c:v>40933</c:v>
                      </c:pt>
                      <c:pt idx="16">
                        <c:v>40934</c:v>
                      </c:pt>
                      <c:pt idx="17">
                        <c:v>40935</c:v>
                      </c:pt>
                      <c:pt idx="18">
                        <c:v>40938</c:v>
                      </c:pt>
                      <c:pt idx="19">
                        <c:v>40939</c:v>
                      </c:pt>
                      <c:pt idx="20">
                        <c:v>40940</c:v>
                      </c:pt>
                      <c:pt idx="21">
                        <c:v>40941</c:v>
                      </c:pt>
                      <c:pt idx="22">
                        <c:v>40942</c:v>
                      </c:pt>
                      <c:pt idx="23">
                        <c:v>40945</c:v>
                      </c:pt>
                      <c:pt idx="24">
                        <c:v>40946</c:v>
                      </c:pt>
                      <c:pt idx="25">
                        <c:v>40947</c:v>
                      </c:pt>
                      <c:pt idx="26">
                        <c:v>40948</c:v>
                      </c:pt>
                      <c:pt idx="27">
                        <c:v>40949</c:v>
                      </c:pt>
                      <c:pt idx="28">
                        <c:v>40952</c:v>
                      </c:pt>
                      <c:pt idx="29">
                        <c:v>40953</c:v>
                      </c:pt>
                      <c:pt idx="30">
                        <c:v>40954</c:v>
                      </c:pt>
                      <c:pt idx="31">
                        <c:v>40955</c:v>
                      </c:pt>
                      <c:pt idx="32">
                        <c:v>40956</c:v>
                      </c:pt>
                      <c:pt idx="33">
                        <c:v>40960</c:v>
                      </c:pt>
                      <c:pt idx="34">
                        <c:v>40961</c:v>
                      </c:pt>
                      <c:pt idx="35">
                        <c:v>40962</c:v>
                      </c:pt>
                      <c:pt idx="36">
                        <c:v>40963</c:v>
                      </c:pt>
                      <c:pt idx="37">
                        <c:v>40966</c:v>
                      </c:pt>
                      <c:pt idx="38">
                        <c:v>40967</c:v>
                      </c:pt>
                      <c:pt idx="39">
                        <c:v>40968</c:v>
                      </c:pt>
                      <c:pt idx="40">
                        <c:v>40969</c:v>
                      </c:pt>
                      <c:pt idx="41">
                        <c:v>40970</c:v>
                      </c:pt>
                      <c:pt idx="42">
                        <c:v>40973</c:v>
                      </c:pt>
                      <c:pt idx="43">
                        <c:v>40974</c:v>
                      </c:pt>
                      <c:pt idx="44">
                        <c:v>40975</c:v>
                      </c:pt>
                      <c:pt idx="45">
                        <c:v>40976</c:v>
                      </c:pt>
                      <c:pt idx="46">
                        <c:v>40977</c:v>
                      </c:pt>
                      <c:pt idx="47">
                        <c:v>40980</c:v>
                      </c:pt>
                      <c:pt idx="48">
                        <c:v>40981</c:v>
                      </c:pt>
                      <c:pt idx="49">
                        <c:v>40982</c:v>
                      </c:pt>
                      <c:pt idx="50">
                        <c:v>40983</c:v>
                      </c:pt>
                      <c:pt idx="51">
                        <c:v>40984</c:v>
                      </c:pt>
                      <c:pt idx="52">
                        <c:v>40987</c:v>
                      </c:pt>
                      <c:pt idx="53">
                        <c:v>40988</c:v>
                      </c:pt>
                      <c:pt idx="54">
                        <c:v>40989</c:v>
                      </c:pt>
                      <c:pt idx="55">
                        <c:v>40990</c:v>
                      </c:pt>
                      <c:pt idx="56">
                        <c:v>40994</c:v>
                      </c:pt>
                      <c:pt idx="57">
                        <c:v>40995</c:v>
                      </c:pt>
                      <c:pt idx="58">
                        <c:v>40996</c:v>
                      </c:pt>
                      <c:pt idx="59">
                        <c:v>40997</c:v>
                      </c:pt>
                      <c:pt idx="60">
                        <c:v>40998</c:v>
                      </c:pt>
                      <c:pt idx="61">
                        <c:v>41001</c:v>
                      </c:pt>
                      <c:pt idx="62">
                        <c:v>41002</c:v>
                      </c:pt>
                      <c:pt idx="63">
                        <c:v>41003</c:v>
                      </c:pt>
                      <c:pt idx="64">
                        <c:v>41004</c:v>
                      </c:pt>
                      <c:pt idx="65">
                        <c:v>41008</c:v>
                      </c:pt>
                      <c:pt idx="66">
                        <c:v>41009</c:v>
                      </c:pt>
                      <c:pt idx="67">
                        <c:v>41010</c:v>
                      </c:pt>
                      <c:pt idx="68">
                        <c:v>41011</c:v>
                      </c:pt>
                      <c:pt idx="69">
                        <c:v>41012</c:v>
                      </c:pt>
                      <c:pt idx="70">
                        <c:v>41015</c:v>
                      </c:pt>
                      <c:pt idx="71">
                        <c:v>41016</c:v>
                      </c:pt>
                      <c:pt idx="72">
                        <c:v>41017</c:v>
                      </c:pt>
                      <c:pt idx="73">
                        <c:v>41018</c:v>
                      </c:pt>
                      <c:pt idx="74">
                        <c:v>41019</c:v>
                      </c:pt>
                      <c:pt idx="75">
                        <c:v>41022</c:v>
                      </c:pt>
                      <c:pt idx="76">
                        <c:v>41023</c:v>
                      </c:pt>
                      <c:pt idx="77">
                        <c:v>41024</c:v>
                      </c:pt>
                      <c:pt idx="78">
                        <c:v>41025</c:v>
                      </c:pt>
                      <c:pt idx="79">
                        <c:v>41026</c:v>
                      </c:pt>
                      <c:pt idx="80">
                        <c:v>41029</c:v>
                      </c:pt>
                      <c:pt idx="81">
                        <c:v>41030</c:v>
                      </c:pt>
                      <c:pt idx="82">
                        <c:v>41031</c:v>
                      </c:pt>
                      <c:pt idx="83">
                        <c:v>41032</c:v>
                      </c:pt>
                      <c:pt idx="84">
                        <c:v>41033</c:v>
                      </c:pt>
                      <c:pt idx="85">
                        <c:v>41036</c:v>
                      </c:pt>
                      <c:pt idx="86">
                        <c:v>41037</c:v>
                      </c:pt>
                      <c:pt idx="87">
                        <c:v>41038</c:v>
                      </c:pt>
                      <c:pt idx="88">
                        <c:v>41039</c:v>
                      </c:pt>
                      <c:pt idx="89">
                        <c:v>41040</c:v>
                      </c:pt>
                      <c:pt idx="90">
                        <c:v>41043</c:v>
                      </c:pt>
                      <c:pt idx="91">
                        <c:v>41044</c:v>
                      </c:pt>
                      <c:pt idx="92">
                        <c:v>41045</c:v>
                      </c:pt>
                      <c:pt idx="93">
                        <c:v>41050</c:v>
                      </c:pt>
                      <c:pt idx="94">
                        <c:v>41051</c:v>
                      </c:pt>
                      <c:pt idx="95">
                        <c:v>41052</c:v>
                      </c:pt>
                      <c:pt idx="96">
                        <c:v>41053</c:v>
                      </c:pt>
                      <c:pt idx="97">
                        <c:v>41054</c:v>
                      </c:pt>
                      <c:pt idx="98">
                        <c:v>41057</c:v>
                      </c:pt>
                      <c:pt idx="99">
                        <c:v>41058</c:v>
                      </c:pt>
                      <c:pt idx="100">
                        <c:v>41059</c:v>
                      </c:pt>
                      <c:pt idx="101">
                        <c:v>41060</c:v>
                      </c:pt>
                      <c:pt idx="102">
                        <c:v>41061</c:v>
                      </c:pt>
                      <c:pt idx="103">
                        <c:v>41064</c:v>
                      </c:pt>
                      <c:pt idx="104">
                        <c:v>41065</c:v>
                      </c:pt>
                      <c:pt idx="105">
                        <c:v>41066</c:v>
                      </c:pt>
                      <c:pt idx="106">
                        <c:v>41067</c:v>
                      </c:pt>
                      <c:pt idx="107">
                        <c:v>41068</c:v>
                      </c:pt>
                      <c:pt idx="108">
                        <c:v>41071</c:v>
                      </c:pt>
                      <c:pt idx="109">
                        <c:v>41072</c:v>
                      </c:pt>
                      <c:pt idx="110">
                        <c:v>41073</c:v>
                      </c:pt>
                      <c:pt idx="111">
                        <c:v>41074</c:v>
                      </c:pt>
                      <c:pt idx="112">
                        <c:v>41075</c:v>
                      </c:pt>
                      <c:pt idx="113">
                        <c:v>41078</c:v>
                      </c:pt>
                      <c:pt idx="114">
                        <c:v>41079</c:v>
                      </c:pt>
                      <c:pt idx="115">
                        <c:v>41080</c:v>
                      </c:pt>
                      <c:pt idx="116">
                        <c:v>41081</c:v>
                      </c:pt>
                      <c:pt idx="117">
                        <c:v>41082</c:v>
                      </c:pt>
                      <c:pt idx="118">
                        <c:v>41085</c:v>
                      </c:pt>
                      <c:pt idx="119">
                        <c:v>41086</c:v>
                      </c:pt>
                      <c:pt idx="120">
                        <c:v>41087</c:v>
                      </c:pt>
                      <c:pt idx="121">
                        <c:v>41088</c:v>
                      </c:pt>
                      <c:pt idx="122">
                        <c:v>41089</c:v>
                      </c:pt>
                      <c:pt idx="123">
                        <c:v>41092</c:v>
                      </c:pt>
                      <c:pt idx="124">
                        <c:v>41093</c:v>
                      </c:pt>
                      <c:pt idx="125">
                        <c:v>41094</c:v>
                      </c:pt>
                      <c:pt idx="126">
                        <c:v>41095</c:v>
                      </c:pt>
                      <c:pt idx="127">
                        <c:v>41096</c:v>
                      </c:pt>
                      <c:pt idx="128">
                        <c:v>41099</c:v>
                      </c:pt>
                      <c:pt idx="129">
                        <c:v>41100</c:v>
                      </c:pt>
                      <c:pt idx="130">
                        <c:v>41101</c:v>
                      </c:pt>
                      <c:pt idx="131">
                        <c:v>41102</c:v>
                      </c:pt>
                      <c:pt idx="132">
                        <c:v>41103</c:v>
                      </c:pt>
                      <c:pt idx="133">
                        <c:v>41106</c:v>
                      </c:pt>
                      <c:pt idx="134">
                        <c:v>41107</c:v>
                      </c:pt>
                      <c:pt idx="135">
                        <c:v>41108</c:v>
                      </c:pt>
                      <c:pt idx="136">
                        <c:v>41109</c:v>
                      </c:pt>
                      <c:pt idx="137">
                        <c:v>41110</c:v>
                      </c:pt>
                      <c:pt idx="138">
                        <c:v>41113</c:v>
                      </c:pt>
                      <c:pt idx="139">
                        <c:v>41114</c:v>
                      </c:pt>
                      <c:pt idx="140">
                        <c:v>41115</c:v>
                      </c:pt>
                      <c:pt idx="141">
                        <c:v>41116</c:v>
                      </c:pt>
                      <c:pt idx="142">
                        <c:v>41117</c:v>
                      </c:pt>
                      <c:pt idx="143">
                        <c:v>41120</c:v>
                      </c:pt>
                      <c:pt idx="144">
                        <c:v>41121</c:v>
                      </c:pt>
                      <c:pt idx="145">
                        <c:v>41122</c:v>
                      </c:pt>
                      <c:pt idx="146">
                        <c:v>41123</c:v>
                      </c:pt>
                      <c:pt idx="147">
                        <c:v>41124</c:v>
                      </c:pt>
                      <c:pt idx="148">
                        <c:v>41127</c:v>
                      </c:pt>
                      <c:pt idx="149">
                        <c:v>41128</c:v>
                      </c:pt>
                      <c:pt idx="150">
                        <c:v>41129</c:v>
                      </c:pt>
                      <c:pt idx="151">
                        <c:v>41130</c:v>
                      </c:pt>
                      <c:pt idx="152">
                        <c:v>41131</c:v>
                      </c:pt>
                      <c:pt idx="153">
                        <c:v>41134</c:v>
                      </c:pt>
                      <c:pt idx="154">
                        <c:v>41135</c:v>
                      </c:pt>
                      <c:pt idx="155">
                        <c:v>41136</c:v>
                      </c:pt>
                      <c:pt idx="156">
                        <c:v>41137</c:v>
                      </c:pt>
                      <c:pt idx="157">
                        <c:v>41144</c:v>
                      </c:pt>
                      <c:pt idx="158">
                        <c:v>41145</c:v>
                      </c:pt>
                      <c:pt idx="159">
                        <c:v>41148</c:v>
                      </c:pt>
                      <c:pt idx="160">
                        <c:v>41149</c:v>
                      </c:pt>
                      <c:pt idx="161">
                        <c:v>41150</c:v>
                      </c:pt>
                      <c:pt idx="162">
                        <c:v>41151</c:v>
                      </c:pt>
                      <c:pt idx="163">
                        <c:v>41152</c:v>
                      </c:pt>
                      <c:pt idx="164">
                        <c:v>41155</c:v>
                      </c:pt>
                      <c:pt idx="165">
                        <c:v>41156</c:v>
                      </c:pt>
                      <c:pt idx="166">
                        <c:v>41157</c:v>
                      </c:pt>
                      <c:pt idx="167">
                        <c:v>41158</c:v>
                      </c:pt>
                      <c:pt idx="168">
                        <c:v>41159</c:v>
                      </c:pt>
                      <c:pt idx="169">
                        <c:v>41162</c:v>
                      </c:pt>
                      <c:pt idx="170">
                        <c:v>41163</c:v>
                      </c:pt>
                      <c:pt idx="171">
                        <c:v>41164</c:v>
                      </c:pt>
                      <c:pt idx="172">
                        <c:v>41165</c:v>
                      </c:pt>
                      <c:pt idx="173">
                        <c:v>41166</c:v>
                      </c:pt>
                      <c:pt idx="174">
                        <c:v>41169</c:v>
                      </c:pt>
                      <c:pt idx="175">
                        <c:v>41170</c:v>
                      </c:pt>
                      <c:pt idx="176">
                        <c:v>41171</c:v>
                      </c:pt>
                      <c:pt idx="177">
                        <c:v>41172</c:v>
                      </c:pt>
                      <c:pt idx="178">
                        <c:v>41173</c:v>
                      </c:pt>
                      <c:pt idx="179">
                        <c:v>41176</c:v>
                      </c:pt>
                      <c:pt idx="180">
                        <c:v>41177</c:v>
                      </c:pt>
                      <c:pt idx="181">
                        <c:v>41178</c:v>
                      </c:pt>
                      <c:pt idx="182">
                        <c:v>41179</c:v>
                      </c:pt>
                      <c:pt idx="183">
                        <c:v>41180</c:v>
                      </c:pt>
                      <c:pt idx="184">
                        <c:v>41183</c:v>
                      </c:pt>
                      <c:pt idx="185">
                        <c:v>41184</c:v>
                      </c:pt>
                      <c:pt idx="186">
                        <c:v>41185</c:v>
                      </c:pt>
                      <c:pt idx="187">
                        <c:v>41186</c:v>
                      </c:pt>
                      <c:pt idx="188">
                        <c:v>41187</c:v>
                      </c:pt>
                      <c:pt idx="189">
                        <c:v>41190</c:v>
                      </c:pt>
                      <c:pt idx="190">
                        <c:v>41191</c:v>
                      </c:pt>
                      <c:pt idx="191">
                        <c:v>41192</c:v>
                      </c:pt>
                      <c:pt idx="192">
                        <c:v>41193</c:v>
                      </c:pt>
                      <c:pt idx="193">
                        <c:v>41194</c:v>
                      </c:pt>
                      <c:pt idx="194">
                        <c:v>41197</c:v>
                      </c:pt>
                      <c:pt idx="195">
                        <c:v>41198</c:v>
                      </c:pt>
                      <c:pt idx="196">
                        <c:v>41199</c:v>
                      </c:pt>
                      <c:pt idx="197">
                        <c:v>41200</c:v>
                      </c:pt>
                      <c:pt idx="198">
                        <c:v>41201</c:v>
                      </c:pt>
                      <c:pt idx="199">
                        <c:v>41204</c:v>
                      </c:pt>
                      <c:pt idx="200">
                        <c:v>41205</c:v>
                      </c:pt>
                      <c:pt idx="201">
                        <c:v>41206</c:v>
                      </c:pt>
                      <c:pt idx="202">
                        <c:v>41207</c:v>
                      </c:pt>
                      <c:pt idx="203">
                        <c:v>41211</c:v>
                      </c:pt>
                      <c:pt idx="204">
                        <c:v>41212</c:v>
                      </c:pt>
                      <c:pt idx="205">
                        <c:v>41213</c:v>
                      </c:pt>
                      <c:pt idx="206">
                        <c:v>41214</c:v>
                      </c:pt>
                      <c:pt idx="207">
                        <c:v>41215</c:v>
                      </c:pt>
                      <c:pt idx="208">
                        <c:v>41218</c:v>
                      </c:pt>
                      <c:pt idx="209">
                        <c:v>41219</c:v>
                      </c:pt>
                      <c:pt idx="210">
                        <c:v>41220</c:v>
                      </c:pt>
                      <c:pt idx="211">
                        <c:v>41221</c:v>
                      </c:pt>
                      <c:pt idx="212">
                        <c:v>41222</c:v>
                      </c:pt>
                      <c:pt idx="213">
                        <c:v>41225</c:v>
                      </c:pt>
                      <c:pt idx="214">
                        <c:v>41226</c:v>
                      </c:pt>
                      <c:pt idx="215">
                        <c:v>41227</c:v>
                      </c:pt>
                      <c:pt idx="216">
                        <c:v>41232</c:v>
                      </c:pt>
                      <c:pt idx="217">
                        <c:v>41233</c:v>
                      </c:pt>
                      <c:pt idx="218">
                        <c:v>41234</c:v>
                      </c:pt>
                      <c:pt idx="219">
                        <c:v>41235</c:v>
                      </c:pt>
                      <c:pt idx="220">
                        <c:v>41236</c:v>
                      </c:pt>
                      <c:pt idx="221">
                        <c:v>41239</c:v>
                      </c:pt>
                      <c:pt idx="222">
                        <c:v>41240</c:v>
                      </c:pt>
                      <c:pt idx="223">
                        <c:v>41241</c:v>
                      </c:pt>
                      <c:pt idx="224">
                        <c:v>41242</c:v>
                      </c:pt>
                      <c:pt idx="225">
                        <c:v>41243</c:v>
                      </c:pt>
                      <c:pt idx="226">
                        <c:v>41246</c:v>
                      </c:pt>
                      <c:pt idx="227">
                        <c:v>41247</c:v>
                      </c:pt>
                      <c:pt idx="228">
                        <c:v>41248</c:v>
                      </c:pt>
                      <c:pt idx="229">
                        <c:v>41249</c:v>
                      </c:pt>
                      <c:pt idx="230">
                        <c:v>41250</c:v>
                      </c:pt>
                      <c:pt idx="231">
                        <c:v>41253</c:v>
                      </c:pt>
                      <c:pt idx="232">
                        <c:v>41254</c:v>
                      </c:pt>
                      <c:pt idx="233">
                        <c:v>41255</c:v>
                      </c:pt>
                      <c:pt idx="234">
                        <c:v>41256</c:v>
                      </c:pt>
                      <c:pt idx="235">
                        <c:v>41257</c:v>
                      </c:pt>
                      <c:pt idx="236">
                        <c:v>41260</c:v>
                      </c:pt>
                      <c:pt idx="237">
                        <c:v>41261</c:v>
                      </c:pt>
                      <c:pt idx="238">
                        <c:v>41262</c:v>
                      </c:pt>
                      <c:pt idx="239">
                        <c:v>41263</c:v>
                      </c:pt>
                      <c:pt idx="240">
                        <c:v>41264</c:v>
                      </c:pt>
                      <c:pt idx="241">
                        <c:v>41269</c:v>
                      </c:pt>
                      <c:pt idx="242">
                        <c:v>41270</c:v>
                      </c:pt>
                      <c:pt idx="243">
                        <c:v>41271</c:v>
                      </c:pt>
                      <c:pt idx="244">
                        <c:v>41276</c:v>
                      </c:pt>
                      <c:pt idx="245">
                        <c:v>41277</c:v>
                      </c:pt>
                      <c:pt idx="246">
                        <c:v>41278</c:v>
                      </c:pt>
                      <c:pt idx="247">
                        <c:v>41281</c:v>
                      </c:pt>
                      <c:pt idx="248">
                        <c:v>41283</c:v>
                      </c:pt>
                      <c:pt idx="249">
                        <c:v>41284</c:v>
                      </c:pt>
                      <c:pt idx="250">
                        <c:v>41285</c:v>
                      </c:pt>
                      <c:pt idx="251">
                        <c:v>41288</c:v>
                      </c:pt>
                      <c:pt idx="252">
                        <c:v>41289</c:v>
                      </c:pt>
                      <c:pt idx="253">
                        <c:v>41290</c:v>
                      </c:pt>
                      <c:pt idx="254">
                        <c:v>41291</c:v>
                      </c:pt>
                      <c:pt idx="255">
                        <c:v>41292</c:v>
                      </c:pt>
                      <c:pt idx="256">
                        <c:v>41295</c:v>
                      </c:pt>
                      <c:pt idx="257">
                        <c:v>41296</c:v>
                      </c:pt>
                      <c:pt idx="258">
                        <c:v>41297</c:v>
                      </c:pt>
                      <c:pt idx="259">
                        <c:v>41299</c:v>
                      </c:pt>
                      <c:pt idx="260">
                        <c:v>41302</c:v>
                      </c:pt>
                      <c:pt idx="261">
                        <c:v>41303</c:v>
                      </c:pt>
                      <c:pt idx="262">
                        <c:v>41304</c:v>
                      </c:pt>
                      <c:pt idx="263">
                        <c:v>41305</c:v>
                      </c:pt>
                      <c:pt idx="264">
                        <c:v>41306</c:v>
                      </c:pt>
                      <c:pt idx="265">
                        <c:v>41309</c:v>
                      </c:pt>
                      <c:pt idx="266">
                        <c:v>41310</c:v>
                      </c:pt>
                      <c:pt idx="267">
                        <c:v>41311</c:v>
                      </c:pt>
                      <c:pt idx="268">
                        <c:v>41312</c:v>
                      </c:pt>
                      <c:pt idx="269">
                        <c:v>41313</c:v>
                      </c:pt>
                      <c:pt idx="270">
                        <c:v>41316</c:v>
                      </c:pt>
                      <c:pt idx="271">
                        <c:v>41317</c:v>
                      </c:pt>
                      <c:pt idx="272">
                        <c:v>41318</c:v>
                      </c:pt>
                      <c:pt idx="273">
                        <c:v>41320</c:v>
                      </c:pt>
                      <c:pt idx="274">
                        <c:v>41323</c:v>
                      </c:pt>
                      <c:pt idx="275">
                        <c:v>41324</c:v>
                      </c:pt>
                      <c:pt idx="276">
                        <c:v>41325</c:v>
                      </c:pt>
                      <c:pt idx="277">
                        <c:v>41326</c:v>
                      </c:pt>
                      <c:pt idx="278">
                        <c:v>41327</c:v>
                      </c:pt>
                      <c:pt idx="279">
                        <c:v>41330</c:v>
                      </c:pt>
                      <c:pt idx="280">
                        <c:v>41331</c:v>
                      </c:pt>
                      <c:pt idx="281">
                        <c:v>41332</c:v>
                      </c:pt>
                      <c:pt idx="282">
                        <c:v>41333</c:v>
                      </c:pt>
                      <c:pt idx="283">
                        <c:v>41334</c:v>
                      </c:pt>
                      <c:pt idx="284">
                        <c:v>41338</c:v>
                      </c:pt>
                      <c:pt idx="285">
                        <c:v>41339</c:v>
                      </c:pt>
                      <c:pt idx="286">
                        <c:v>41340</c:v>
                      </c:pt>
                      <c:pt idx="287">
                        <c:v>41341</c:v>
                      </c:pt>
                      <c:pt idx="288">
                        <c:v>41344</c:v>
                      </c:pt>
                      <c:pt idx="289">
                        <c:v>41346</c:v>
                      </c:pt>
                      <c:pt idx="290">
                        <c:v>41347</c:v>
                      </c:pt>
                      <c:pt idx="291">
                        <c:v>41348</c:v>
                      </c:pt>
                      <c:pt idx="292">
                        <c:v>41351</c:v>
                      </c:pt>
                      <c:pt idx="293">
                        <c:v>41352</c:v>
                      </c:pt>
                      <c:pt idx="294">
                        <c:v>41353</c:v>
                      </c:pt>
                      <c:pt idx="295">
                        <c:v>41354</c:v>
                      </c:pt>
                      <c:pt idx="296">
                        <c:v>41355</c:v>
                      </c:pt>
                      <c:pt idx="297">
                        <c:v>41358</c:v>
                      </c:pt>
                      <c:pt idx="298">
                        <c:v>41359</c:v>
                      </c:pt>
                      <c:pt idx="299">
                        <c:v>41360</c:v>
                      </c:pt>
                      <c:pt idx="300">
                        <c:v>41361</c:v>
                      </c:pt>
                      <c:pt idx="301">
                        <c:v>41365</c:v>
                      </c:pt>
                      <c:pt idx="302">
                        <c:v>41366</c:v>
                      </c:pt>
                      <c:pt idx="303">
                        <c:v>41367</c:v>
                      </c:pt>
                      <c:pt idx="304">
                        <c:v>41368</c:v>
                      </c:pt>
                      <c:pt idx="305">
                        <c:v>41369</c:v>
                      </c:pt>
                      <c:pt idx="306">
                        <c:v>41372</c:v>
                      </c:pt>
                      <c:pt idx="307">
                        <c:v>41373</c:v>
                      </c:pt>
                      <c:pt idx="308">
                        <c:v>41374</c:v>
                      </c:pt>
                      <c:pt idx="309">
                        <c:v>41375</c:v>
                      </c:pt>
                      <c:pt idx="310">
                        <c:v>41376</c:v>
                      </c:pt>
                      <c:pt idx="311">
                        <c:v>41379</c:v>
                      </c:pt>
                      <c:pt idx="312">
                        <c:v>41381</c:v>
                      </c:pt>
                      <c:pt idx="313">
                        <c:v>41382</c:v>
                      </c:pt>
                      <c:pt idx="314">
                        <c:v>41383</c:v>
                      </c:pt>
                      <c:pt idx="315">
                        <c:v>41386</c:v>
                      </c:pt>
                      <c:pt idx="316">
                        <c:v>41387</c:v>
                      </c:pt>
                      <c:pt idx="317">
                        <c:v>41388</c:v>
                      </c:pt>
                      <c:pt idx="318">
                        <c:v>41389</c:v>
                      </c:pt>
                      <c:pt idx="319">
                        <c:v>41390</c:v>
                      </c:pt>
                      <c:pt idx="320">
                        <c:v>41393</c:v>
                      </c:pt>
                      <c:pt idx="321">
                        <c:v>41394</c:v>
                      </c:pt>
                      <c:pt idx="322">
                        <c:v>41395</c:v>
                      </c:pt>
                      <c:pt idx="323">
                        <c:v>41396</c:v>
                      </c:pt>
                      <c:pt idx="324">
                        <c:v>41397</c:v>
                      </c:pt>
                      <c:pt idx="325">
                        <c:v>41400</c:v>
                      </c:pt>
                      <c:pt idx="326">
                        <c:v>41401</c:v>
                      </c:pt>
                      <c:pt idx="327">
                        <c:v>41402</c:v>
                      </c:pt>
                      <c:pt idx="328">
                        <c:v>41404</c:v>
                      </c:pt>
                      <c:pt idx="329">
                        <c:v>41407</c:v>
                      </c:pt>
                      <c:pt idx="330">
                        <c:v>41408</c:v>
                      </c:pt>
                      <c:pt idx="331">
                        <c:v>41409</c:v>
                      </c:pt>
                      <c:pt idx="332">
                        <c:v>41410</c:v>
                      </c:pt>
                      <c:pt idx="333">
                        <c:v>41411</c:v>
                      </c:pt>
                      <c:pt idx="334">
                        <c:v>41414</c:v>
                      </c:pt>
                      <c:pt idx="335">
                        <c:v>41415</c:v>
                      </c:pt>
                      <c:pt idx="336">
                        <c:v>41416</c:v>
                      </c:pt>
                      <c:pt idx="337">
                        <c:v>41417</c:v>
                      </c:pt>
                      <c:pt idx="338">
                        <c:v>41418</c:v>
                      </c:pt>
                      <c:pt idx="339">
                        <c:v>41421</c:v>
                      </c:pt>
                      <c:pt idx="340">
                        <c:v>41422</c:v>
                      </c:pt>
                      <c:pt idx="341">
                        <c:v>41423</c:v>
                      </c:pt>
                      <c:pt idx="342">
                        <c:v>41424</c:v>
                      </c:pt>
                      <c:pt idx="343">
                        <c:v>41425</c:v>
                      </c:pt>
                      <c:pt idx="344">
                        <c:v>41428</c:v>
                      </c:pt>
                      <c:pt idx="345">
                        <c:v>41429</c:v>
                      </c:pt>
                      <c:pt idx="346">
                        <c:v>41430</c:v>
                      </c:pt>
                      <c:pt idx="347">
                        <c:v>41432</c:v>
                      </c:pt>
                      <c:pt idx="348">
                        <c:v>41435</c:v>
                      </c:pt>
                      <c:pt idx="349">
                        <c:v>41436</c:v>
                      </c:pt>
                      <c:pt idx="350">
                        <c:v>41437</c:v>
                      </c:pt>
                      <c:pt idx="351">
                        <c:v>41438</c:v>
                      </c:pt>
                      <c:pt idx="352">
                        <c:v>41439</c:v>
                      </c:pt>
                      <c:pt idx="353">
                        <c:v>41442</c:v>
                      </c:pt>
                      <c:pt idx="354">
                        <c:v>41443</c:v>
                      </c:pt>
                      <c:pt idx="355">
                        <c:v>41444</c:v>
                      </c:pt>
                      <c:pt idx="356">
                        <c:v>41445</c:v>
                      </c:pt>
                      <c:pt idx="357">
                        <c:v>41446</c:v>
                      </c:pt>
                      <c:pt idx="358">
                        <c:v>41449</c:v>
                      </c:pt>
                      <c:pt idx="359">
                        <c:v>41450</c:v>
                      </c:pt>
                      <c:pt idx="360">
                        <c:v>41451</c:v>
                      </c:pt>
                      <c:pt idx="361">
                        <c:v>41452</c:v>
                      </c:pt>
                      <c:pt idx="362">
                        <c:v>41453</c:v>
                      </c:pt>
                      <c:pt idx="363">
                        <c:v>41456</c:v>
                      </c:pt>
                      <c:pt idx="364">
                        <c:v>41457</c:v>
                      </c:pt>
                      <c:pt idx="365">
                        <c:v>41458</c:v>
                      </c:pt>
                      <c:pt idx="366">
                        <c:v>41459</c:v>
                      </c:pt>
                      <c:pt idx="367">
                        <c:v>41460</c:v>
                      </c:pt>
                      <c:pt idx="368">
                        <c:v>41463</c:v>
                      </c:pt>
                      <c:pt idx="369">
                        <c:v>41464</c:v>
                      </c:pt>
                      <c:pt idx="370">
                        <c:v>41465</c:v>
                      </c:pt>
                      <c:pt idx="371">
                        <c:v>41467</c:v>
                      </c:pt>
                      <c:pt idx="372">
                        <c:v>41470</c:v>
                      </c:pt>
                      <c:pt idx="373">
                        <c:v>41471</c:v>
                      </c:pt>
                      <c:pt idx="374">
                        <c:v>41472</c:v>
                      </c:pt>
                      <c:pt idx="375">
                        <c:v>41473</c:v>
                      </c:pt>
                      <c:pt idx="376">
                        <c:v>41474</c:v>
                      </c:pt>
                      <c:pt idx="377">
                        <c:v>41477</c:v>
                      </c:pt>
                      <c:pt idx="378">
                        <c:v>41478</c:v>
                      </c:pt>
                      <c:pt idx="379">
                        <c:v>41479</c:v>
                      </c:pt>
                      <c:pt idx="380">
                        <c:v>41480</c:v>
                      </c:pt>
                      <c:pt idx="381">
                        <c:v>41481</c:v>
                      </c:pt>
                      <c:pt idx="382">
                        <c:v>41484</c:v>
                      </c:pt>
                      <c:pt idx="383">
                        <c:v>41485</c:v>
                      </c:pt>
                      <c:pt idx="384">
                        <c:v>41486</c:v>
                      </c:pt>
                      <c:pt idx="385">
                        <c:v>41487</c:v>
                      </c:pt>
                      <c:pt idx="386">
                        <c:v>41488</c:v>
                      </c:pt>
                      <c:pt idx="387">
                        <c:v>41495</c:v>
                      </c:pt>
                      <c:pt idx="388">
                        <c:v>41498</c:v>
                      </c:pt>
                      <c:pt idx="389">
                        <c:v>41499</c:v>
                      </c:pt>
                      <c:pt idx="390">
                        <c:v>41500</c:v>
                      </c:pt>
                      <c:pt idx="391">
                        <c:v>41501</c:v>
                      </c:pt>
                      <c:pt idx="392">
                        <c:v>41502</c:v>
                      </c:pt>
                      <c:pt idx="393">
                        <c:v>41505</c:v>
                      </c:pt>
                      <c:pt idx="394">
                        <c:v>41506</c:v>
                      </c:pt>
                      <c:pt idx="395">
                        <c:v>41507</c:v>
                      </c:pt>
                      <c:pt idx="396">
                        <c:v>41508</c:v>
                      </c:pt>
                      <c:pt idx="397">
                        <c:v>41509</c:v>
                      </c:pt>
                      <c:pt idx="398">
                        <c:v>41512</c:v>
                      </c:pt>
                      <c:pt idx="399">
                        <c:v>41513</c:v>
                      </c:pt>
                      <c:pt idx="400">
                        <c:v>41514</c:v>
                      </c:pt>
                      <c:pt idx="401">
                        <c:v>41515</c:v>
                      </c:pt>
                      <c:pt idx="402">
                        <c:v>41516</c:v>
                      </c:pt>
                      <c:pt idx="403">
                        <c:v>41519</c:v>
                      </c:pt>
                      <c:pt idx="404">
                        <c:v>41520</c:v>
                      </c:pt>
                      <c:pt idx="405">
                        <c:v>41521</c:v>
                      </c:pt>
                      <c:pt idx="406">
                        <c:v>41522</c:v>
                      </c:pt>
                      <c:pt idx="407">
                        <c:v>41523</c:v>
                      </c:pt>
                      <c:pt idx="408">
                        <c:v>41526</c:v>
                      </c:pt>
                      <c:pt idx="409">
                        <c:v>41527</c:v>
                      </c:pt>
                      <c:pt idx="410">
                        <c:v>41528</c:v>
                      </c:pt>
                      <c:pt idx="411">
                        <c:v>41529</c:v>
                      </c:pt>
                      <c:pt idx="412">
                        <c:v>41530</c:v>
                      </c:pt>
                      <c:pt idx="413">
                        <c:v>41533</c:v>
                      </c:pt>
                      <c:pt idx="414">
                        <c:v>41534</c:v>
                      </c:pt>
                      <c:pt idx="415">
                        <c:v>41535</c:v>
                      </c:pt>
                      <c:pt idx="416">
                        <c:v>41536</c:v>
                      </c:pt>
                      <c:pt idx="417">
                        <c:v>41537</c:v>
                      </c:pt>
                      <c:pt idx="418">
                        <c:v>41540</c:v>
                      </c:pt>
                      <c:pt idx="419">
                        <c:v>41541</c:v>
                      </c:pt>
                      <c:pt idx="420">
                        <c:v>41542</c:v>
                      </c:pt>
                      <c:pt idx="421">
                        <c:v>41543</c:v>
                      </c:pt>
                      <c:pt idx="422">
                        <c:v>41544</c:v>
                      </c:pt>
                      <c:pt idx="423">
                        <c:v>41547</c:v>
                      </c:pt>
                      <c:pt idx="424">
                        <c:v>41548</c:v>
                      </c:pt>
                      <c:pt idx="425">
                        <c:v>41549</c:v>
                      </c:pt>
                      <c:pt idx="426">
                        <c:v>41550</c:v>
                      </c:pt>
                      <c:pt idx="427">
                        <c:v>41551</c:v>
                      </c:pt>
                      <c:pt idx="428">
                        <c:v>41554</c:v>
                      </c:pt>
                      <c:pt idx="429">
                        <c:v>41555</c:v>
                      </c:pt>
                      <c:pt idx="430">
                        <c:v>41556</c:v>
                      </c:pt>
                      <c:pt idx="431">
                        <c:v>41557</c:v>
                      </c:pt>
                      <c:pt idx="432">
                        <c:v>41558</c:v>
                      </c:pt>
                      <c:pt idx="433">
                        <c:v>41563</c:v>
                      </c:pt>
                      <c:pt idx="434">
                        <c:v>41564</c:v>
                      </c:pt>
                      <c:pt idx="435">
                        <c:v>41565</c:v>
                      </c:pt>
                      <c:pt idx="436">
                        <c:v>41568</c:v>
                      </c:pt>
                      <c:pt idx="437">
                        <c:v>41569</c:v>
                      </c:pt>
                      <c:pt idx="438">
                        <c:v>41570</c:v>
                      </c:pt>
                      <c:pt idx="439">
                        <c:v>41571</c:v>
                      </c:pt>
                      <c:pt idx="440">
                        <c:v>41572</c:v>
                      </c:pt>
                      <c:pt idx="441">
                        <c:v>41575</c:v>
                      </c:pt>
                      <c:pt idx="442">
                        <c:v>41576</c:v>
                      </c:pt>
                      <c:pt idx="443">
                        <c:v>41577</c:v>
                      </c:pt>
                      <c:pt idx="444">
                        <c:v>41578</c:v>
                      </c:pt>
                      <c:pt idx="445">
                        <c:v>41579</c:v>
                      </c:pt>
                      <c:pt idx="446">
                        <c:v>41582</c:v>
                      </c:pt>
                      <c:pt idx="447">
                        <c:v>41584</c:v>
                      </c:pt>
                      <c:pt idx="448">
                        <c:v>41585</c:v>
                      </c:pt>
                      <c:pt idx="449">
                        <c:v>41586</c:v>
                      </c:pt>
                      <c:pt idx="450">
                        <c:v>41589</c:v>
                      </c:pt>
                      <c:pt idx="451">
                        <c:v>41590</c:v>
                      </c:pt>
                      <c:pt idx="452">
                        <c:v>41591</c:v>
                      </c:pt>
                      <c:pt idx="453">
                        <c:v>41592</c:v>
                      </c:pt>
                      <c:pt idx="454">
                        <c:v>41593</c:v>
                      </c:pt>
                      <c:pt idx="455">
                        <c:v>41596</c:v>
                      </c:pt>
                      <c:pt idx="456">
                        <c:v>41597</c:v>
                      </c:pt>
                      <c:pt idx="457">
                        <c:v>41598</c:v>
                      </c:pt>
                      <c:pt idx="458">
                        <c:v>41599</c:v>
                      </c:pt>
                      <c:pt idx="459">
                        <c:v>41600</c:v>
                      </c:pt>
                      <c:pt idx="460">
                        <c:v>41603</c:v>
                      </c:pt>
                      <c:pt idx="461">
                        <c:v>41604</c:v>
                      </c:pt>
                      <c:pt idx="462">
                        <c:v>41605</c:v>
                      </c:pt>
                      <c:pt idx="463">
                        <c:v>41606</c:v>
                      </c:pt>
                      <c:pt idx="464">
                        <c:v>41607</c:v>
                      </c:pt>
                      <c:pt idx="465">
                        <c:v>41610</c:v>
                      </c:pt>
                      <c:pt idx="466">
                        <c:v>41611</c:v>
                      </c:pt>
                      <c:pt idx="467">
                        <c:v>41612</c:v>
                      </c:pt>
                      <c:pt idx="468">
                        <c:v>41613</c:v>
                      </c:pt>
                      <c:pt idx="469">
                        <c:v>41614</c:v>
                      </c:pt>
                      <c:pt idx="470">
                        <c:v>41617</c:v>
                      </c:pt>
                      <c:pt idx="471">
                        <c:v>41618</c:v>
                      </c:pt>
                      <c:pt idx="472">
                        <c:v>41619</c:v>
                      </c:pt>
                      <c:pt idx="473">
                        <c:v>41620</c:v>
                      </c:pt>
                      <c:pt idx="474">
                        <c:v>41621</c:v>
                      </c:pt>
                      <c:pt idx="475">
                        <c:v>41624</c:v>
                      </c:pt>
                      <c:pt idx="476">
                        <c:v>41625</c:v>
                      </c:pt>
                      <c:pt idx="477">
                        <c:v>41626</c:v>
                      </c:pt>
                      <c:pt idx="478">
                        <c:v>41627</c:v>
                      </c:pt>
                      <c:pt idx="479">
                        <c:v>41628</c:v>
                      </c:pt>
                      <c:pt idx="480">
                        <c:v>41631</c:v>
                      </c:pt>
                      <c:pt idx="481">
                        <c:v>41632</c:v>
                      </c:pt>
                      <c:pt idx="482">
                        <c:v>41635</c:v>
                      </c:pt>
                      <c:pt idx="483">
                        <c:v>41638</c:v>
                      </c:pt>
                      <c:pt idx="484">
                        <c:v>41641</c:v>
                      </c:pt>
                      <c:pt idx="485">
                        <c:v>41642</c:v>
                      </c:pt>
                      <c:pt idx="486">
                        <c:v>41645</c:v>
                      </c:pt>
                      <c:pt idx="487">
                        <c:v>41646</c:v>
                      </c:pt>
                      <c:pt idx="488">
                        <c:v>41647</c:v>
                      </c:pt>
                      <c:pt idx="489">
                        <c:v>41648</c:v>
                      </c:pt>
                      <c:pt idx="490">
                        <c:v>41649</c:v>
                      </c:pt>
                      <c:pt idx="491">
                        <c:v>41652</c:v>
                      </c:pt>
                      <c:pt idx="492">
                        <c:v>41654</c:v>
                      </c:pt>
                      <c:pt idx="493">
                        <c:v>41655</c:v>
                      </c:pt>
                      <c:pt idx="494">
                        <c:v>41656</c:v>
                      </c:pt>
                      <c:pt idx="495">
                        <c:v>41659</c:v>
                      </c:pt>
                      <c:pt idx="496">
                        <c:v>41660</c:v>
                      </c:pt>
                      <c:pt idx="497">
                        <c:v>41661</c:v>
                      </c:pt>
                      <c:pt idx="498">
                        <c:v>41662</c:v>
                      </c:pt>
                      <c:pt idx="499">
                        <c:v>41663</c:v>
                      </c:pt>
                      <c:pt idx="500">
                        <c:v>41666</c:v>
                      </c:pt>
                      <c:pt idx="501">
                        <c:v>41667</c:v>
                      </c:pt>
                      <c:pt idx="502">
                        <c:v>41668</c:v>
                      </c:pt>
                      <c:pt idx="503">
                        <c:v>41669</c:v>
                      </c:pt>
                      <c:pt idx="504">
                        <c:v>41673</c:v>
                      </c:pt>
                      <c:pt idx="505">
                        <c:v>41674</c:v>
                      </c:pt>
                      <c:pt idx="506">
                        <c:v>41675</c:v>
                      </c:pt>
                      <c:pt idx="507">
                        <c:v>41676</c:v>
                      </c:pt>
                      <c:pt idx="508">
                        <c:v>41677</c:v>
                      </c:pt>
                      <c:pt idx="509">
                        <c:v>41680</c:v>
                      </c:pt>
                      <c:pt idx="510">
                        <c:v>41681</c:v>
                      </c:pt>
                      <c:pt idx="511">
                        <c:v>41682</c:v>
                      </c:pt>
                      <c:pt idx="512">
                        <c:v>41683</c:v>
                      </c:pt>
                      <c:pt idx="513">
                        <c:v>41684</c:v>
                      </c:pt>
                      <c:pt idx="514">
                        <c:v>41687</c:v>
                      </c:pt>
                      <c:pt idx="515">
                        <c:v>41688</c:v>
                      </c:pt>
                      <c:pt idx="516">
                        <c:v>41689</c:v>
                      </c:pt>
                      <c:pt idx="517">
                        <c:v>41690</c:v>
                      </c:pt>
                      <c:pt idx="518">
                        <c:v>41691</c:v>
                      </c:pt>
                      <c:pt idx="519">
                        <c:v>41694</c:v>
                      </c:pt>
                      <c:pt idx="520">
                        <c:v>41695</c:v>
                      </c:pt>
                      <c:pt idx="521">
                        <c:v>41696</c:v>
                      </c:pt>
                      <c:pt idx="522">
                        <c:v>41697</c:v>
                      </c:pt>
                      <c:pt idx="523">
                        <c:v>41698</c:v>
                      </c:pt>
                      <c:pt idx="524">
                        <c:v>41701</c:v>
                      </c:pt>
                      <c:pt idx="525">
                        <c:v>41702</c:v>
                      </c:pt>
                      <c:pt idx="526">
                        <c:v>41703</c:v>
                      </c:pt>
                      <c:pt idx="527">
                        <c:v>41704</c:v>
                      </c:pt>
                      <c:pt idx="528">
                        <c:v>41705</c:v>
                      </c:pt>
                      <c:pt idx="529">
                        <c:v>41708</c:v>
                      </c:pt>
                      <c:pt idx="530">
                        <c:v>41709</c:v>
                      </c:pt>
                      <c:pt idx="531">
                        <c:v>41710</c:v>
                      </c:pt>
                      <c:pt idx="532">
                        <c:v>41711</c:v>
                      </c:pt>
                      <c:pt idx="533">
                        <c:v>41712</c:v>
                      </c:pt>
                      <c:pt idx="534">
                        <c:v>41715</c:v>
                      </c:pt>
                      <c:pt idx="535">
                        <c:v>41716</c:v>
                      </c:pt>
                      <c:pt idx="536">
                        <c:v>41717</c:v>
                      </c:pt>
                      <c:pt idx="537">
                        <c:v>41718</c:v>
                      </c:pt>
                      <c:pt idx="538">
                        <c:v>41719</c:v>
                      </c:pt>
                      <c:pt idx="539">
                        <c:v>41722</c:v>
                      </c:pt>
                      <c:pt idx="540">
                        <c:v>41723</c:v>
                      </c:pt>
                      <c:pt idx="541">
                        <c:v>41724</c:v>
                      </c:pt>
                      <c:pt idx="542">
                        <c:v>41725</c:v>
                      </c:pt>
                      <c:pt idx="543">
                        <c:v>41726</c:v>
                      </c:pt>
                      <c:pt idx="544">
                        <c:v>41730</c:v>
                      </c:pt>
                      <c:pt idx="545">
                        <c:v>41731</c:v>
                      </c:pt>
                      <c:pt idx="546">
                        <c:v>41732</c:v>
                      </c:pt>
                      <c:pt idx="547">
                        <c:v>41733</c:v>
                      </c:pt>
                      <c:pt idx="548">
                        <c:v>41736</c:v>
                      </c:pt>
                      <c:pt idx="549">
                        <c:v>41737</c:v>
                      </c:pt>
                      <c:pt idx="550">
                        <c:v>41738</c:v>
                      </c:pt>
                      <c:pt idx="551">
                        <c:v>41739</c:v>
                      </c:pt>
                      <c:pt idx="552">
                        <c:v>41740</c:v>
                      </c:pt>
                      <c:pt idx="553">
                        <c:v>41743</c:v>
                      </c:pt>
                      <c:pt idx="554">
                        <c:v>41744</c:v>
                      </c:pt>
                      <c:pt idx="555">
                        <c:v>41745</c:v>
                      </c:pt>
                      <c:pt idx="556">
                        <c:v>41746</c:v>
                      </c:pt>
                      <c:pt idx="557">
                        <c:v>41750</c:v>
                      </c:pt>
                      <c:pt idx="558">
                        <c:v>41751</c:v>
                      </c:pt>
                      <c:pt idx="559">
                        <c:v>41752</c:v>
                      </c:pt>
                      <c:pt idx="560">
                        <c:v>41753</c:v>
                      </c:pt>
                      <c:pt idx="561">
                        <c:v>41754</c:v>
                      </c:pt>
                      <c:pt idx="562">
                        <c:v>41757</c:v>
                      </c:pt>
                      <c:pt idx="563">
                        <c:v>41758</c:v>
                      </c:pt>
                      <c:pt idx="564">
                        <c:v>41759</c:v>
                      </c:pt>
                      <c:pt idx="565">
                        <c:v>41761</c:v>
                      </c:pt>
                      <c:pt idx="566">
                        <c:v>41764</c:v>
                      </c:pt>
                      <c:pt idx="567">
                        <c:v>41765</c:v>
                      </c:pt>
                      <c:pt idx="568">
                        <c:v>41766</c:v>
                      </c:pt>
                      <c:pt idx="569">
                        <c:v>41767</c:v>
                      </c:pt>
                      <c:pt idx="570">
                        <c:v>41768</c:v>
                      </c:pt>
                      <c:pt idx="571">
                        <c:v>41771</c:v>
                      </c:pt>
                      <c:pt idx="572">
                        <c:v>41772</c:v>
                      </c:pt>
                      <c:pt idx="573">
                        <c:v>41773</c:v>
                      </c:pt>
                      <c:pt idx="574">
                        <c:v>41775</c:v>
                      </c:pt>
                      <c:pt idx="575">
                        <c:v>41778</c:v>
                      </c:pt>
                      <c:pt idx="576">
                        <c:v>41779</c:v>
                      </c:pt>
                      <c:pt idx="577">
                        <c:v>41780</c:v>
                      </c:pt>
                      <c:pt idx="578">
                        <c:v>41781</c:v>
                      </c:pt>
                      <c:pt idx="579">
                        <c:v>41782</c:v>
                      </c:pt>
                      <c:pt idx="580">
                        <c:v>41785</c:v>
                      </c:pt>
                      <c:pt idx="581">
                        <c:v>41787</c:v>
                      </c:pt>
                      <c:pt idx="582">
                        <c:v>41789</c:v>
                      </c:pt>
                      <c:pt idx="583">
                        <c:v>41792</c:v>
                      </c:pt>
                      <c:pt idx="584">
                        <c:v>41793</c:v>
                      </c:pt>
                      <c:pt idx="585">
                        <c:v>41794</c:v>
                      </c:pt>
                      <c:pt idx="586">
                        <c:v>41795</c:v>
                      </c:pt>
                      <c:pt idx="587">
                        <c:v>41796</c:v>
                      </c:pt>
                      <c:pt idx="588">
                        <c:v>41799</c:v>
                      </c:pt>
                      <c:pt idx="589">
                        <c:v>41800</c:v>
                      </c:pt>
                      <c:pt idx="590">
                        <c:v>41801</c:v>
                      </c:pt>
                      <c:pt idx="591">
                        <c:v>41802</c:v>
                      </c:pt>
                      <c:pt idx="592">
                        <c:v>41803</c:v>
                      </c:pt>
                      <c:pt idx="593">
                        <c:v>41806</c:v>
                      </c:pt>
                      <c:pt idx="594">
                        <c:v>41807</c:v>
                      </c:pt>
                      <c:pt idx="595">
                        <c:v>41808</c:v>
                      </c:pt>
                      <c:pt idx="596">
                        <c:v>41809</c:v>
                      </c:pt>
                      <c:pt idx="597">
                        <c:v>41810</c:v>
                      </c:pt>
                      <c:pt idx="598">
                        <c:v>41813</c:v>
                      </c:pt>
                      <c:pt idx="599">
                        <c:v>41814</c:v>
                      </c:pt>
                      <c:pt idx="600">
                        <c:v>41815</c:v>
                      </c:pt>
                      <c:pt idx="601">
                        <c:v>41816</c:v>
                      </c:pt>
                      <c:pt idx="602">
                        <c:v>41817</c:v>
                      </c:pt>
                      <c:pt idx="603">
                        <c:v>41820</c:v>
                      </c:pt>
                      <c:pt idx="604">
                        <c:v>41821</c:v>
                      </c:pt>
                      <c:pt idx="605">
                        <c:v>41822</c:v>
                      </c:pt>
                      <c:pt idx="606">
                        <c:v>41823</c:v>
                      </c:pt>
                      <c:pt idx="607">
                        <c:v>41824</c:v>
                      </c:pt>
                      <c:pt idx="608">
                        <c:v>41827</c:v>
                      </c:pt>
                      <c:pt idx="609">
                        <c:v>41828</c:v>
                      </c:pt>
                      <c:pt idx="610">
                        <c:v>41830</c:v>
                      </c:pt>
                      <c:pt idx="611">
                        <c:v>41831</c:v>
                      </c:pt>
                      <c:pt idx="612">
                        <c:v>41834</c:v>
                      </c:pt>
                      <c:pt idx="613">
                        <c:v>41835</c:v>
                      </c:pt>
                      <c:pt idx="614">
                        <c:v>41836</c:v>
                      </c:pt>
                      <c:pt idx="615">
                        <c:v>41837</c:v>
                      </c:pt>
                      <c:pt idx="616">
                        <c:v>41838</c:v>
                      </c:pt>
                      <c:pt idx="617">
                        <c:v>41841</c:v>
                      </c:pt>
                      <c:pt idx="618">
                        <c:v>41842</c:v>
                      </c:pt>
                      <c:pt idx="619">
                        <c:v>41843</c:v>
                      </c:pt>
                      <c:pt idx="620">
                        <c:v>41844</c:v>
                      </c:pt>
                      <c:pt idx="621">
                        <c:v>41845</c:v>
                      </c:pt>
                      <c:pt idx="622">
                        <c:v>41855</c:v>
                      </c:pt>
                      <c:pt idx="623">
                        <c:v>41856</c:v>
                      </c:pt>
                      <c:pt idx="624">
                        <c:v>41857</c:v>
                      </c:pt>
                      <c:pt idx="625">
                        <c:v>41858</c:v>
                      </c:pt>
                      <c:pt idx="626">
                        <c:v>41859</c:v>
                      </c:pt>
                      <c:pt idx="627">
                        <c:v>41862</c:v>
                      </c:pt>
                      <c:pt idx="628">
                        <c:v>41863</c:v>
                      </c:pt>
                      <c:pt idx="629">
                        <c:v>41864</c:v>
                      </c:pt>
                      <c:pt idx="630">
                        <c:v>41865</c:v>
                      </c:pt>
                      <c:pt idx="631">
                        <c:v>41866</c:v>
                      </c:pt>
                      <c:pt idx="632">
                        <c:v>41869</c:v>
                      </c:pt>
                      <c:pt idx="633">
                        <c:v>41870</c:v>
                      </c:pt>
                      <c:pt idx="634">
                        <c:v>41871</c:v>
                      </c:pt>
                      <c:pt idx="635">
                        <c:v>41872</c:v>
                      </c:pt>
                      <c:pt idx="636">
                        <c:v>41873</c:v>
                      </c:pt>
                      <c:pt idx="637">
                        <c:v>41876</c:v>
                      </c:pt>
                      <c:pt idx="638">
                        <c:v>41877</c:v>
                      </c:pt>
                      <c:pt idx="639">
                        <c:v>41878</c:v>
                      </c:pt>
                      <c:pt idx="640">
                        <c:v>41879</c:v>
                      </c:pt>
                      <c:pt idx="641">
                        <c:v>41880</c:v>
                      </c:pt>
                      <c:pt idx="642">
                        <c:v>41883</c:v>
                      </c:pt>
                      <c:pt idx="643">
                        <c:v>41884</c:v>
                      </c:pt>
                      <c:pt idx="644">
                        <c:v>41885</c:v>
                      </c:pt>
                      <c:pt idx="645">
                        <c:v>41886</c:v>
                      </c:pt>
                      <c:pt idx="646">
                        <c:v>41887</c:v>
                      </c:pt>
                      <c:pt idx="647">
                        <c:v>41890</c:v>
                      </c:pt>
                      <c:pt idx="648">
                        <c:v>41891</c:v>
                      </c:pt>
                      <c:pt idx="649">
                        <c:v>41892</c:v>
                      </c:pt>
                      <c:pt idx="650">
                        <c:v>41893</c:v>
                      </c:pt>
                      <c:pt idx="651">
                        <c:v>41894</c:v>
                      </c:pt>
                      <c:pt idx="652">
                        <c:v>41897</c:v>
                      </c:pt>
                      <c:pt idx="653">
                        <c:v>41898</c:v>
                      </c:pt>
                      <c:pt idx="654">
                        <c:v>41899</c:v>
                      </c:pt>
                      <c:pt idx="655">
                        <c:v>41900</c:v>
                      </c:pt>
                      <c:pt idx="656">
                        <c:v>41901</c:v>
                      </c:pt>
                      <c:pt idx="657">
                        <c:v>41904</c:v>
                      </c:pt>
                      <c:pt idx="658">
                        <c:v>41905</c:v>
                      </c:pt>
                      <c:pt idx="659">
                        <c:v>41906</c:v>
                      </c:pt>
                      <c:pt idx="660">
                        <c:v>41907</c:v>
                      </c:pt>
                      <c:pt idx="661">
                        <c:v>41908</c:v>
                      </c:pt>
                      <c:pt idx="662">
                        <c:v>41911</c:v>
                      </c:pt>
                      <c:pt idx="663">
                        <c:v>41912</c:v>
                      </c:pt>
                      <c:pt idx="664">
                        <c:v>41913</c:v>
                      </c:pt>
                      <c:pt idx="665">
                        <c:v>41914</c:v>
                      </c:pt>
                      <c:pt idx="666">
                        <c:v>41915</c:v>
                      </c:pt>
                      <c:pt idx="667">
                        <c:v>41918</c:v>
                      </c:pt>
                      <c:pt idx="668">
                        <c:v>41919</c:v>
                      </c:pt>
                      <c:pt idx="669">
                        <c:v>41920</c:v>
                      </c:pt>
                      <c:pt idx="670">
                        <c:v>41921</c:v>
                      </c:pt>
                      <c:pt idx="671">
                        <c:v>41922</c:v>
                      </c:pt>
                      <c:pt idx="672">
                        <c:v>41925</c:v>
                      </c:pt>
                      <c:pt idx="673">
                        <c:v>41926</c:v>
                      </c:pt>
                      <c:pt idx="674">
                        <c:v>41927</c:v>
                      </c:pt>
                      <c:pt idx="675">
                        <c:v>41928</c:v>
                      </c:pt>
                      <c:pt idx="676">
                        <c:v>41929</c:v>
                      </c:pt>
                      <c:pt idx="677">
                        <c:v>41932</c:v>
                      </c:pt>
                      <c:pt idx="678">
                        <c:v>41933</c:v>
                      </c:pt>
                      <c:pt idx="679">
                        <c:v>41934</c:v>
                      </c:pt>
                      <c:pt idx="680">
                        <c:v>41935</c:v>
                      </c:pt>
                      <c:pt idx="681">
                        <c:v>41936</c:v>
                      </c:pt>
                      <c:pt idx="682">
                        <c:v>41939</c:v>
                      </c:pt>
                      <c:pt idx="683">
                        <c:v>41940</c:v>
                      </c:pt>
                      <c:pt idx="684">
                        <c:v>41941</c:v>
                      </c:pt>
                      <c:pt idx="685">
                        <c:v>41942</c:v>
                      </c:pt>
                      <c:pt idx="686">
                        <c:v>41943</c:v>
                      </c:pt>
                      <c:pt idx="687">
                        <c:v>41946</c:v>
                      </c:pt>
                      <c:pt idx="688">
                        <c:v>41947</c:v>
                      </c:pt>
                      <c:pt idx="689">
                        <c:v>41948</c:v>
                      </c:pt>
                      <c:pt idx="690">
                        <c:v>41949</c:v>
                      </c:pt>
                      <c:pt idx="691">
                        <c:v>41950</c:v>
                      </c:pt>
                      <c:pt idx="692">
                        <c:v>41953</c:v>
                      </c:pt>
                      <c:pt idx="693">
                        <c:v>41954</c:v>
                      </c:pt>
                      <c:pt idx="694">
                        <c:v>41955</c:v>
                      </c:pt>
                      <c:pt idx="695">
                        <c:v>41956</c:v>
                      </c:pt>
                      <c:pt idx="696">
                        <c:v>41957</c:v>
                      </c:pt>
                      <c:pt idx="697">
                        <c:v>41960</c:v>
                      </c:pt>
                      <c:pt idx="698">
                        <c:v>41961</c:v>
                      </c:pt>
                      <c:pt idx="699">
                        <c:v>41962</c:v>
                      </c:pt>
                      <c:pt idx="700">
                        <c:v>41963</c:v>
                      </c:pt>
                      <c:pt idx="701">
                        <c:v>41964</c:v>
                      </c:pt>
                      <c:pt idx="702">
                        <c:v>41967</c:v>
                      </c:pt>
                      <c:pt idx="703">
                        <c:v>41968</c:v>
                      </c:pt>
                      <c:pt idx="704">
                        <c:v>41969</c:v>
                      </c:pt>
                      <c:pt idx="705">
                        <c:v>41970</c:v>
                      </c:pt>
                      <c:pt idx="706">
                        <c:v>41971</c:v>
                      </c:pt>
                      <c:pt idx="707">
                        <c:v>41974</c:v>
                      </c:pt>
                      <c:pt idx="708">
                        <c:v>41975</c:v>
                      </c:pt>
                      <c:pt idx="709">
                        <c:v>41976</c:v>
                      </c:pt>
                      <c:pt idx="710">
                        <c:v>41977</c:v>
                      </c:pt>
                      <c:pt idx="711">
                        <c:v>41978</c:v>
                      </c:pt>
                      <c:pt idx="712">
                        <c:v>41981</c:v>
                      </c:pt>
                      <c:pt idx="713">
                        <c:v>41982</c:v>
                      </c:pt>
                      <c:pt idx="714">
                        <c:v>41983</c:v>
                      </c:pt>
                      <c:pt idx="715">
                        <c:v>41984</c:v>
                      </c:pt>
                      <c:pt idx="716">
                        <c:v>41985</c:v>
                      </c:pt>
                      <c:pt idx="717">
                        <c:v>41988</c:v>
                      </c:pt>
                      <c:pt idx="718">
                        <c:v>41989</c:v>
                      </c:pt>
                      <c:pt idx="719">
                        <c:v>41990</c:v>
                      </c:pt>
                      <c:pt idx="720">
                        <c:v>41991</c:v>
                      </c:pt>
                      <c:pt idx="721">
                        <c:v>41992</c:v>
                      </c:pt>
                      <c:pt idx="722">
                        <c:v>41995</c:v>
                      </c:pt>
                      <c:pt idx="723">
                        <c:v>41996</c:v>
                      </c:pt>
                      <c:pt idx="724">
                        <c:v>41997</c:v>
                      </c:pt>
                      <c:pt idx="725">
                        <c:v>42002</c:v>
                      </c:pt>
                      <c:pt idx="726">
                        <c:v>42003</c:v>
                      </c:pt>
                      <c:pt idx="727">
                        <c:v>42004</c:v>
                      </c:pt>
                      <c:pt idx="728">
                        <c:v>42006</c:v>
                      </c:pt>
                      <c:pt idx="729">
                        <c:v>42009</c:v>
                      </c:pt>
                      <c:pt idx="730">
                        <c:v>42010</c:v>
                      </c:pt>
                      <c:pt idx="731">
                        <c:v>42011</c:v>
                      </c:pt>
                      <c:pt idx="732">
                        <c:v>42012</c:v>
                      </c:pt>
                      <c:pt idx="733">
                        <c:v>42013</c:v>
                      </c:pt>
                      <c:pt idx="734">
                        <c:v>42016</c:v>
                      </c:pt>
                      <c:pt idx="735">
                        <c:v>42017</c:v>
                      </c:pt>
                      <c:pt idx="736">
                        <c:v>42018</c:v>
                      </c:pt>
                      <c:pt idx="737">
                        <c:v>42019</c:v>
                      </c:pt>
                      <c:pt idx="738">
                        <c:v>42020</c:v>
                      </c:pt>
                      <c:pt idx="739">
                        <c:v>42023</c:v>
                      </c:pt>
                      <c:pt idx="740">
                        <c:v>42024</c:v>
                      </c:pt>
                      <c:pt idx="741">
                        <c:v>42025</c:v>
                      </c:pt>
                      <c:pt idx="742">
                        <c:v>42026</c:v>
                      </c:pt>
                      <c:pt idx="743">
                        <c:v>42027</c:v>
                      </c:pt>
                      <c:pt idx="744">
                        <c:v>42030</c:v>
                      </c:pt>
                      <c:pt idx="745">
                        <c:v>42031</c:v>
                      </c:pt>
                      <c:pt idx="746">
                        <c:v>42032</c:v>
                      </c:pt>
                      <c:pt idx="747">
                        <c:v>42033</c:v>
                      </c:pt>
                      <c:pt idx="748">
                        <c:v>42034</c:v>
                      </c:pt>
                      <c:pt idx="749">
                        <c:v>42037</c:v>
                      </c:pt>
                      <c:pt idx="750">
                        <c:v>42038</c:v>
                      </c:pt>
                      <c:pt idx="751">
                        <c:v>42039</c:v>
                      </c:pt>
                      <c:pt idx="752">
                        <c:v>42040</c:v>
                      </c:pt>
                      <c:pt idx="753">
                        <c:v>42041</c:v>
                      </c:pt>
                      <c:pt idx="754">
                        <c:v>42044</c:v>
                      </c:pt>
                      <c:pt idx="755">
                        <c:v>42045</c:v>
                      </c:pt>
                      <c:pt idx="756">
                        <c:v>42046</c:v>
                      </c:pt>
                      <c:pt idx="757">
                        <c:v>42047</c:v>
                      </c:pt>
                      <c:pt idx="758">
                        <c:v>42048</c:v>
                      </c:pt>
                      <c:pt idx="759">
                        <c:v>42051</c:v>
                      </c:pt>
                      <c:pt idx="760">
                        <c:v>42052</c:v>
                      </c:pt>
                      <c:pt idx="761">
                        <c:v>42053</c:v>
                      </c:pt>
                      <c:pt idx="762">
                        <c:v>42055</c:v>
                      </c:pt>
                      <c:pt idx="763">
                        <c:v>42058</c:v>
                      </c:pt>
                      <c:pt idx="764">
                        <c:v>42059</c:v>
                      </c:pt>
                      <c:pt idx="765">
                        <c:v>42060</c:v>
                      </c:pt>
                      <c:pt idx="766">
                        <c:v>42061</c:v>
                      </c:pt>
                      <c:pt idx="767">
                        <c:v>42062</c:v>
                      </c:pt>
                      <c:pt idx="768">
                        <c:v>42065</c:v>
                      </c:pt>
                      <c:pt idx="769">
                        <c:v>42066</c:v>
                      </c:pt>
                      <c:pt idx="770">
                        <c:v>42067</c:v>
                      </c:pt>
                      <c:pt idx="771">
                        <c:v>42068</c:v>
                      </c:pt>
                      <c:pt idx="772">
                        <c:v>42069</c:v>
                      </c:pt>
                      <c:pt idx="773">
                        <c:v>42072</c:v>
                      </c:pt>
                      <c:pt idx="774">
                        <c:v>42073</c:v>
                      </c:pt>
                      <c:pt idx="775">
                        <c:v>42074</c:v>
                      </c:pt>
                      <c:pt idx="776">
                        <c:v>42075</c:v>
                      </c:pt>
                      <c:pt idx="777">
                        <c:v>42076</c:v>
                      </c:pt>
                      <c:pt idx="778">
                        <c:v>42079</c:v>
                      </c:pt>
                      <c:pt idx="779">
                        <c:v>42080</c:v>
                      </c:pt>
                      <c:pt idx="780">
                        <c:v>42081</c:v>
                      </c:pt>
                      <c:pt idx="781">
                        <c:v>42082</c:v>
                      </c:pt>
                      <c:pt idx="782">
                        <c:v>42083</c:v>
                      </c:pt>
                      <c:pt idx="783">
                        <c:v>42086</c:v>
                      </c:pt>
                      <c:pt idx="784">
                        <c:v>42087</c:v>
                      </c:pt>
                      <c:pt idx="785">
                        <c:v>42088</c:v>
                      </c:pt>
                      <c:pt idx="786">
                        <c:v>42089</c:v>
                      </c:pt>
                      <c:pt idx="787">
                        <c:v>42090</c:v>
                      </c:pt>
                      <c:pt idx="788">
                        <c:v>42093</c:v>
                      </c:pt>
                      <c:pt idx="789">
                        <c:v>42094</c:v>
                      </c:pt>
                      <c:pt idx="790">
                        <c:v>42095</c:v>
                      </c:pt>
                      <c:pt idx="791">
                        <c:v>42096</c:v>
                      </c:pt>
                      <c:pt idx="792">
                        <c:v>42100</c:v>
                      </c:pt>
                      <c:pt idx="793">
                        <c:v>42101</c:v>
                      </c:pt>
                      <c:pt idx="794">
                        <c:v>42102</c:v>
                      </c:pt>
                      <c:pt idx="795">
                        <c:v>42103</c:v>
                      </c:pt>
                      <c:pt idx="796">
                        <c:v>42104</c:v>
                      </c:pt>
                      <c:pt idx="797">
                        <c:v>42107</c:v>
                      </c:pt>
                      <c:pt idx="798">
                        <c:v>42108</c:v>
                      </c:pt>
                      <c:pt idx="799">
                        <c:v>42109</c:v>
                      </c:pt>
                      <c:pt idx="800">
                        <c:v>42110</c:v>
                      </c:pt>
                      <c:pt idx="801">
                        <c:v>42111</c:v>
                      </c:pt>
                      <c:pt idx="802">
                        <c:v>42114</c:v>
                      </c:pt>
                      <c:pt idx="803">
                        <c:v>42115</c:v>
                      </c:pt>
                      <c:pt idx="804">
                        <c:v>42116</c:v>
                      </c:pt>
                      <c:pt idx="805">
                        <c:v>42117</c:v>
                      </c:pt>
                      <c:pt idx="806">
                        <c:v>42118</c:v>
                      </c:pt>
                      <c:pt idx="807">
                        <c:v>42121</c:v>
                      </c:pt>
                      <c:pt idx="808">
                        <c:v>42122</c:v>
                      </c:pt>
                      <c:pt idx="809">
                        <c:v>42123</c:v>
                      </c:pt>
                      <c:pt idx="810">
                        <c:v>42124</c:v>
                      </c:pt>
                      <c:pt idx="811">
                        <c:v>42128</c:v>
                      </c:pt>
                      <c:pt idx="812">
                        <c:v>42129</c:v>
                      </c:pt>
                      <c:pt idx="813">
                        <c:v>42130</c:v>
                      </c:pt>
                      <c:pt idx="814">
                        <c:v>42131</c:v>
                      </c:pt>
                      <c:pt idx="815">
                        <c:v>42132</c:v>
                      </c:pt>
                      <c:pt idx="816">
                        <c:v>42135</c:v>
                      </c:pt>
                      <c:pt idx="817">
                        <c:v>42136</c:v>
                      </c:pt>
                      <c:pt idx="818">
                        <c:v>42137</c:v>
                      </c:pt>
                      <c:pt idx="819">
                        <c:v>42139</c:v>
                      </c:pt>
                      <c:pt idx="820">
                        <c:v>42142</c:v>
                      </c:pt>
                      <c:pt idx="821">
                        <c:v>42143</c:v>
                      </c:pt>
                      <c:pt idx="822">
                        <c:v>42144</c:v>
                      </c:pt>
                      <c:pt idx="823">
                        <c:v>42145</c:v>
                      </c:pt>
                      <c:pt idx="824">
                        <c:v>42146</c:v>
                      </c:pt>
                      <c:pt idx="825">
                        <c:v>42149</c:v>
                      </c:pt>
                      <c:pt idx="826">
                        <c:v>42150</c:v>
                      </c:pt>
                      <c:pt idx="827">
                        <c:v>42151</c:v>
                      </c:pt>
                      <c:pt idx="828">
                        <c:v>42152</c:v>
                      </c:pt>
                      <c:pt idx="829">
                        <c:v>42153</c:v>
                      </c:pt>
                      <c:pt idx="830">
                        <c:v>42156</c:v>
                      </c:pt>
                      <c:pt idx="831">
                        <c:v>42158</c:v>
                      </c:pt>
                      <c:pt idx="832">
                        <c:v>42159</c:v>
                      </c:pt>
                      <c:pt idx="833">
                        <c:v>42160</c:v>
                      </c:pt>
                      <c:pt idx="834">
                        <c:v>42163</c:v>
                      </c:pt>
                      <c:pt idx="835">
                        <c:v>42164</c:v>
                      </c:pt>
                      <c:pt idx="836">
                        <c:v>42165</c:v>
                      </c:pt>
                      <c:pt idx="837">
                        <c:v>42166</c:v>
                      </c:pt>
                      <c:pt idx="838">
                        <c:v>42167</c:v>
                      </c:pt>
                      <c:pt idx="839">
                        <c:v>42170</c:v>
                      </c:pt>
                      <c:pt idx="840">
                        <c:v>42171</c:v>
                      </c:pt>
                      <c:pt idx="841">
                        <c:v>42172</c:v>
                      </c:pt>
                      <c:pt idx="842">
                        <c:v>42173</c:v>
                      </c:pt>
                      <c:pt idx="843">
                        <c:v>42174</c:v>
                      </c:pt>
                      <c:pt idx="844">
                        <c:v>42177</c:v>
                      </c:pt>
                      <c:pt idx="845">
                        <c:v>42178</c:v>
                      </c:pt>
                      <c:pt idx="846">
                        <c:v>42179</c:v>
                      </c:pt>
                      <c:pt idx="847">
                        <c:v>42180</c:v>
                      </c:pt>
                      <c:pt idx="848">
                        <c:v>42181</c:v>
                      </c:pt>
                      <c:pt idx="849">
                        <c:v>42184</c:v>
                      </c:pt>
                      <c:pt idx="850">
                        <c:v>42185</c:v>
                      </c:pt>
                      <c:pt idx="851">
                        <c:v>42186</c:v>
                      </c:pt>
                      <c:pt idx="852">
                        <c:v>42187</c:v>
                      </c:pt>
                      <c:pt idx="853">
                        <c:v>42188</c:v>
                      </c:pt>
                      <c:pt idx="854">
                        <c:v>42191</c:v>
                      </c:pt>
                      <c:pt idx="855">
                        <c:v>42192</c:v>
                      </c:pt>
                      <c:pt idx="856">
                        <c:v>42193</c:v>
                      </c:pt>
                      <c:pt idx="857">
                        <c:v>42194</c:v>
                      </c:pt>
                      <c:pt idx="858">
                        <c:v>42195</c:v>
                      </c:pt>
                      <c:pt idx="859">
                        <c:v>42198</c:v>
                      </c:pt>
                      <c:pt idx="860">
                        <c:v>42199</c:v>
                      </c:pt>
                      <c:pt idx="861">
                        <c:v>42200</c:v>
                      </c:pt>
                      <c:pt idx="862">
                        <c:v>42207</c:v>
                      </c:pt>
                      <c:pt idx="863">
                        <c:v>42208</c:v>
                      </c:pt>
                      <c:pt idx="864">
                        <c:v>42209</c:v>
                      </c:pt>
                      <c:pt idx="865">
                        <c:v>42212</c:v>
                      </c:pt>
                      <c:pt idx="866">
                        <c:v>42213</c:v>
                      </c:pt>
                      <c:pt idx="867">
                        <c:v>42214</c:v>
                      </c:pt>
                      <c:pt idx="868">
                        <c:v>42215</c:v>
                      </c:pt>
                      <c:pt idx="869">
                        <c:v>42216</c:v>
                      </c:pt>
                      <c:pt idx="870">
                        <c:v>42219</c:v>
                      </c:pt>
                      <c:pt idx="871">
                        <c:v>42220</c:v>
                      </c:pt>
                      <c:pt idx="872">
                        <c:v>42221</c:v>
                      </c:pt>
                      <c:pt idx="873">
                        <c:v>42222</c:v>
                      </c:pt>
                      <c:pt idx="874">
                        <c:v>42223</c:v>
                      </c:pt>
                      <c:pt idx="875">
                        <c:v>42226</c:v>
                      </c:pt>
                      <c:pt idx="876">
                        <c:v>42227</c:v>
                      </c:pt>
                      <c:pt idx="877">
                        <c:v>42228</c:v>
                      </c:pt>
                      <c:pt idx="878">
                        <c:v>42229</c:v>
                      </c:pt>
                      <c:pt idx="879">
                        <c:v>42230</c:v>
                      </c:pt>
                      <c:pt idx="880">
                        <c:v>42234</c:v>
                      </c:pt>
                      <c:pt idx="881">
                        <c:v>42235</c:v>
                      </c:pt>
                      <c:pt idx="882">
                        <c:v>42236</c:v>
                      </c:pt>
                      <c:pt idx="883">
                        <c:v>42237</c:v>
                      </c:pt>
                      <c:pt idx="884">
                        <c:v>42240</c:v>
                      </c:pt>
                      <c:pt idx="885">
                        <c:v>42241</c:v>
                      </c:pt>
                      <c:pt idx="886">
                        <c:v>42242</c:v>
                      </c:pt>
                      <c:pt idx="887">
                        <c:v>42243</c:v>
                      </c:pt>
                      <c:pt idx="888">
                        <c:v>42244</c:v>
                      </c:pt>
                      <c:pt idx="889">
                        <c:v>42247</c:v>
                      </c:pt>
                      <c:pt idx="890">
                        <c:v>42248</c:v>
                      </c:pt>
                      <c:pt idx="891">
                        <c:v>42249</c:v>
                      </c:pt>
                      <c:pt idx="892">
                        <c:v>42250</c:v>
                      </c:pt>
                      <c:pt idx="893">
                        <c:v>42251</c:v>
                      </c:pt>
                      <c:pt idx="894">
                        <c:v>42254</c:v>
                      </c:pt>
                      <c:pt idx="895">
                        <c:v>42255</c:v>
                      </c:pt>
                      <c:pt idx="896">
                        <c:v>42256</c:v>
                      </c:pt>
                      <c:pt idx="897">
                        <c:v>42257</c:v>
                      </c:pt>
                      <c:pt idx="898">
                        <c:v>42258</c:v>
                      </c:pt>
                      <c:pt idx="899">
                        <c:v>42261</c:v>
                      </c:pt>
                      <c:pt idx="900">
                        <c:v>42262</c:v>
                      </c:pt>
                      <c:pt idx="901">
                        <c:v>42263</c:v>
                      </c:pt>
                      <c:pt idx="902">
                        <c:v>42264</c:v>
                      </c:pt>
                      <c:pt idx="903">
                        <c:v>42265</c:v>
                      </c:pt>
                      <c:pt idx="904">
                        <c:v>42268</c:v>
                      </c:pt>
                      <c:pt idx="905">
                        <c:v>42269</c:v>
                      </c:pt>
                      <c:pt idx="906">
                        <c:v>42270</c:v>
                      </c:pt>
                      <c:pt idx="907">
                        <c:v>42272</c:v>
                      </c:pt>
                      <c:pt idx="908">
                        <c:v>42275</c:v>
                      </c:pt>
                      <c:pt idx="909">
                        <c:v>42276</c:v>
                      </c:pt>
                      <c:pt idx="910">
                        <c:v>42277</c:v>
                      </c:pt>
                      <c:pt idx="911">
                        <c:v>42278</c:v>
                      </c:pt>
                      <c:pt idx="912">
                        <c:v>42279</c:v>
                      </c:pt>
                      <c:pt idx="913">
                        <c:v>42282</c:v>
                      </c:pt>
                      <c:pt idx="914">
                        <c:v>42283</c:v>
                      </c:pt>
                      <c:pt idx="915">
                        <c:v>42284</c:v>
                      </c:pt>
                      <c:pt idx="916">
                        <c:v>42285</c:v>
                      </c:pt>
                      <c:pt idx="917">
                        <c:v>42286</c:v>
                      </c:pt>
                      <c:pt idx="918">
                        <c:v>42289</c:v>
                      </c:pt>
                      <c:pt idx="919">
                        <c:v>42290</c:v>
                      </c:pt>
                      <c:pt idx="920">
                        <c:v>42293</c:v>
                      </c:pt>
                      <c:pt idx="921">
                        <c:v>42296</c:v>
                      </c:pt>
                      <c:pt idx="922">
                        <c:v>42297</c:v>
                      </c:pt>
                      <c:pt idx="923">
                        <c:v>42298</c:v>
                      </c:pt>
                      <c:pt idx="924">
                        <c:v>42299</c:v>
                      </c:pt>
                      <c:pt idx="925">
                        <c:v>42300</c:v>
                      </c:pt>
                      <c:pt idx="926">
                        <c:v>42303</c:v>
                      </c:pt>
                      <c:pt idx="927">
                        <c:v>42304</c:v>
                      </c:pt>
                      <c:pt idx="928">
                        <c:v>42305</c:v>
                      </c:pt>
                      <c:pt idx="929">
                        <c:v>42306</c:v>
                      </c:pt>
                      <c:pt idx="930">
                        <c:v>42307</c:v>
                      </c:pt>
                      <c:pt idx="931">
                        <c:v>42310</c:v>
                      </c:pt>
                      <c:pt idx="932">
                        <c:v>42311</c:v>
                      </c:pt>
                      <c:pt idx="933">
                        <c:v>42312</c:v>
                      </c:pt>
                      <c:pt idx="934">
                        <c:v>42313</c:v>
                      </c:pt>
                      <c:pt idx="935">
                        <c:v>42314</c:v>
                      </c:pt>
                      <c:pt idx="936">
                        <c:v>42317</c:v>
                      </c:pt>
                      <c:pt idx="937">
                        <c:v>42318</c:v>
                      </c:pt>
                      <c:pt idx="938">
                        <c:v>42319</c:v>
                      </c:pt>
                      <c:pt idx="939">
                        <c:v>42320</c:v>
                      </c:pt>
                      <c:pt idx="940">
                        <c:v>42321</c:v>
                      </c:pt>
                      <c:pt idx="941">
                        <c:v>42324</c:v>
                      </c:pt>
                      <c:pt idx="942">
                        <c:v>42325</c:v>
                      </c:pt>
                      <c:pt idx="943">
                        <c:v>42326</c:v>
                      </c:pt>
                      <c:pt idx="944">
                        <c:v>42327</c:v>
                      </c:pt>
                      <c:pt idx="945">
                        <c:v>42328</c:v>
                      </c:pt>
                      <c:pt idx="946">
                        <c:v>42331</c:v>
                      </c:pt>
                      <c:pt idx="947">
                        <c:v>42332</c:v>
                      </c:pt>
                      <c:pt idx="948">
                        <c:v>42333</c:v>
                      </c:pt>
                      <c:pt idx="949">
                        <c:v>42334</c:v>
                      </c:pt>
                      <c:pt idx="950">
                        <c:v>42335</c:v>
                      </c:pt>
                      <c:pt idx="951">
                        <c:v>42338</c:v>
                      </c:pt>
                      <c:pt idx="952">
                        <c:v>42339</c:v>
                      </c:pt>
                      <c:pt idx="953">
                        <c:v>42340</c:v>
                      </c:pt>
                      <c:pt idx="954">
                        <c:v>42341</c:v>
                      </c:pt>
                      <c:pt idx="955">
                        <c:v>42342</c:v>
                      </c:pt>
                      <c:pt idx="956">
                        <c:v>42345</c:v>
                      </c:pt>
                      <c:pt idx="957">
                        <c:v>42346</c:v>
                      </c:pt>
                      <c:pt idx="958">
                        <c:v>42348</c:v>
                      </c:pt>
                      <c:pt idx="959">
                        <c:v>42349</c:v>
                      </c:pt>
                      <c:pt idx="960">
                        <c:v>42352</c:v>
                      </c:pt>
                      <c:pt idx="961">
                        <c:v>42353</c:v>
                      </c:pt>
                      <c:pt idx="962">
                        <c:v>42354</c:v>
                      </c:pt>
                      <c:pt idx="963">
                        <c:v>42355</c:v>
                      </c:pt>
                      <c:pt idx="964">
                        <c:v>42356</c:v>
                      </c:pt>
                      <c:pt idx="965">
                        <c:v>42359</c:v>
                      </c:pt>
                      <c:pt idx="966">
                        <c:v>42360</c:v>
                      </c:pt>
                      <c:pt idx="967">
                        <c:v>42361</c:v>
                      </c:pt>
                      <c:pt idx="968">
                        <c:v>42366</c:v>
                      </c:pt>
                      <c:pt idx="969">
                        <c:v>42367</c:v>
                      </c:pt>
                      <c:pt idx="970">
                        <c:v>42368</c:v>
                      </c:pt>
                    </c:numCache>
                  </c:numRef>
                </c:cat>
                <c:val>
                  <c:numRef>
                    <c:extLst xmlns:c15="http://schemas.microsoft.com/office/drawing/2012/chart">
                      <c:ext xmlns:c15="http://schemas.microsoft.com/office/drawing/2012/chart" uri="{02D57815-91ED-43cb-92C2-25804820EDAC}">
                        <c15:formulaRef>
                          <c15:sqref>Combined!$F$3:$F$973</c15:sqref>
                        </c15:formulaRef>
                      </c:ext>
                    </c:extLst>
                    <c:numCache>
                      <c:formatCode>General</c:formatCode>
                      <c:ptCount val="971"/>
                      <c:pt idx="0">
                        <c:v>1.2840936289063557E-2</c:v>
                      </c:pt>
                      <c:pt idx="1">
                        <c:v>-2.9609863646687466E-4</c:v>
                      </c:pt>
                      <c:pt idx="2">
                        <c:v>-9.4332789059816055E-3</c:v>
                      </c:pt>
                      <c:pt idx="3">
                        <c:v>5.0800913838077348E-3</c:v>
                      </c:pt>
                      <c:pt idx="4">
                        <c:v>1.2797402498913488E-2</c:v>
                      </c:pt>
                      <c:pt idx="5">
                        <c:v>-7.4138916199305016E-3</c:v>
                      </c:pt>
                      <c:pt idx="6">
                        <c:v>-3.6530985949844592E-5</c:v>
                      </c:pt>
                      <c:pt idx="7">
                        <c:v>6.6066958326177518E-3</c:v>
                      </c:pt>
                      <c:pt idx="8">
                        <c:v>-6.5135171696000293E-3</c:v>
                      </c:pt>
                      <c:pt idx="9">
                        <c:v>1.1525653465515037E-2</c:v>
                      </c:pt>
                      <c:pt idx="10">
                        <c:v>5.9101126849787728E-3</c:v>
                      </c:pt>
                      <c:pt idx="11">
                        <c:v>5.7678054611984267E-3</c:v>
                      </c:pt>
                      <c:pt idx="12">
                        <c:v>-3.6385502107252653E-3</c:v>
                      </c:pt>
                      <c:pt idx="13">
                        <c:v>2.0238517142296387E-3</c:v>
                      </c:pt>
                      <c:pt idx="14">
                        <c:v>-7.7550092057068086E-3</c:v>
                      </c:pt>
                      <c:pt idx="15">
                        <c:v>5.0027947033208509E-3</c:v>
                      </c:pt>
                      <c:pt idx="16">
                        <c:v>7.4705139805043711E-4</c:v>
                      </c:pt>
                      <c:pt idx="17">
                        <c:v>-1.7873224674040997E-2</c:v>
                      </c:pt>
                      <c:pt idx="18">
                        <c:v>6.7770419590462844E-3</c:v>
                      </c:pt>
                      <c:pt idx="19">
                        <c:v>5.9068421413624225E-3</c:v>
                      </c:pt>
                      <c:pt idx="20">
                        <c:v>1.3096176378087177E-2</c:v>
                      </c:pt>
                      <c:pt idx="21">
                        <c:v>-2.3727862324551054E-4</c:v>
                      </c:pt>
                      <c:pt idx="22">
                        <c:v>-1.0249355571057715E-2</c:v>
                      </c:pt>
                      <c:pt idx="23">
                        <c:v>-4.864707647712318E-3</c:v>
                      </c:pt>
                      <c:pt idx="24">
                        <c:v>8.4053786537963623E-3</c:v>
                      </c:pt>
                      <c:pt idx="25">
                        <c:v>-2.4346129053270348E-3</c:v>
                      </c:pt>
                      <c:pt idx="26">
                        <c:v>-1.6736660271592565E-2</c:v>
                      </c:pt>
                      <c:pt idx="27">
                        <c:v>1.265441206054926E-2</c:v>
                      </c:pt>
                      <c:pt idx="28">
                        <c:v>-2.2931422258010517E-3</c:v>
                      </c:pt>
                      <c:pt idx="29">
                        <c:v>5.7687215486390753E-5</c:v>
                      </c:pt>
                      <c:pt idx="30">
                        <c:v>-6.4347895108488396E-3</c:v>
                      </c:pt>
                      <c:pt idx="31">
                        <c:v>1.2459003831673147E-2</c:v>
                      </c:pt>
                      <c:pt idx="32">
                        <c:v>6.6411812205503466E-3</c:v>
                      </c:pt>
                      <c:pt idx="33">
                        <c:v>-1.9802895770098623E-3</c:v>
                      </c:pt>
                      <c:pt idx="34">
                        <c:v>-9.0649880127900966E-3</c:v>
                      </c:pt>
                      <c:pt idx="35">
                        <c:v>-1.6228888200777433E-2</c:v>
                      </c:pt>
                      <c:pt idx="36">
                        <c:v>-8.6135228805286606E-3</c:v>
                      </c:pt>
                      <c:pt idx="37">
                        <c:v>1.1018024984864866E-2</c:v>
                      </c:pt>
                      <c:pt idx="38">
                        <c:v>2.0917608838688682E-2</c:v>
                      </c:pt>
                      <c:pt idx="39">
                        <c:v>-5.7522871377766781E-3</c:v>
                      </c:pt>
                      <c:pt idx="40">
                        <c:v>1.0746834578043723E-2</c:v>
                      </c:pt>
                      <c:pt idx="41">
                        <c:v>-4.9866680746865309E-3</c:v>
                      </c:pt>
                      <c:pt idx="42">
                        <c:v>-4.4721469891813147E-3</c:v>
                      </c:pt>
                      <c:pt idx="43">
                        <c:v>-6.1906649748399711E-3</c:v>
                      </c:pt>
                      <c:pt idx="44">
                        <c:v>6.3796438736553633E-3</c:v>
                      </c:pt>
                      <c:pt idx="45">
                        <c:v>6.0173871184708936E-3</c:v>
                      </c:pt>
                      <c:pt idx="46">
                        <c:v>-1.0517228565800239E-3</c:v>
                      </c:pt>
                      <c:pt idx="47">
                        <c:v>5.3409318587023594E-3</c:v>
                      </c:pt>
                      <c:pt idx="48">
                        <c:v>1.1396337456507716E-2</c:v>
                      </c:pt>
                      <c:pt idx="49">
                        <c:v>-3.5384298782996449E-3</c:v>
                      </c:pt>
                      <c:pt idx="50">
                        <c:v>-2.8324078477240857E-3</c:v>
                      </c:pt>
                      <c:pt idx="51">
                        <c:v>-9.4431276095257601E-4</c:v>
                      </c:pt>
                      <c:pt idx="52">
                        <c:v>-6.3729471181233981E-4</c:v>
                      </c:pt>
                      <c:pt idx="53">
                        <c:v>3.4970986066245467E-3</c:v>
                      </c:pt>
                      <c:pt idx="54">
                        <c:v>1.319347478140914E-3</c:v>
                      </c:pt>
                      <c:pt idx="55">
                        <c:v>-2.4381689838179777E-3</c:v>
                      </c:pt>
                      <c:pt idx="56">
                        <c:v>1.1826002665763407E-2</c:v>
                      </c:pt>
                      <c:pt idx="57">
                        <c:v>2.7428074703160169E-3</c:v>
                      </c:pt>
                      <c:pt idx="58">
                        <c:v>3.5677138648144702E-3</c:v>
                      </c:pt>
                      <c:pt idx="59">
                        <c:v>3.9910164512010488E-3</c:v>
                      </c:pt>
                      <c:pt idx="60">
                        <c:v>1.0802001082999686E-2</c:v>
                      </c:pt>
                      <c:pt idx="61">
                        <c:v>1.1850989047421729E-2</c:v>
                      </c:pt>
                      <c:pt idx="62">
                        <c:v>-1.9311777818751836E-2</c:v>
                      </c:pt>
                      <c:pt idx="63">
                        <c:v>7.8223530128009901E-3</c:v>
                      </c:pt>
                      <c:pt idx="64">
                        <c:v>-2.95391818690791E-3</c:v>
                      </c:pt>
                      <c:pt idx="65">
                        <c:v>-1.0274430113624768E-3</c:v>
                      </c:pt>
                      <c:pt idx="66">
                        <c:v>-4.7678561829309941E-3</c:v>
                      </c:pt>
                      <c:pt idx="67">
                        <c:v>2.3067371883721492E-3</c:v>
                      </c:pt>
                      <c:pt idx="68">
                        <c:v>4.7678765790528524E-3</c:v>
                      </c:pt>
                      <c:pt idx="69">
                        <c:v>-3.0524056086188131E-3</c:v>
                      </c:pt>
                      <c:pt idx="70">
                        <c:v>2.6007399486370881E-3</c:v>
                      </c:pt>
                      <c:pt idx="71">
                        <c:v>2.1339433753488116E-3</c:v>
                      </c:pt>
                      <c:pt idx="72">
                        <c:v>-6.0510146478415792E-4</c:v>
                      </c:pt>
                      <c:pt idx="73">
                        <c:v>4.2395650335233697E-3</c:v>
                      </c:pt>
                      <c:pt idx="74">
                        <c:v>-6.1886329988331693E-3</c:v>
                      </c:pt>
                      <c:pt idx="75">
                        <c:v>3.5764282115817825E-3</c:v>
                      </c:pt>
                      <c:pt idx="76">
                        <c:v>-1.6089671441622238E-3</c:v>
                      </c:pt>
                      <c:pt idx="77">
                        <c:v>4.0020447804640126E-3</c:v>
                      </c:pt>
                      <c:pt idx="78">
                        <c:v>-3.9052630133775781E-3</c:v>
                      </c:pt>
                      <c:pt idx="79">
                        <c:v>4.0228274751931354E-3</c:v>
                      </c:pt>
                      <c:pt idx="80">
                        <c:v>3.6481537780412871E-3</c:v>
                      </c:pt>
                      <c:pt idx="81">
                        <c:v>5.5555587504094051E-3</c:v>
                      </c:pt>
                      <c:pt idx="82">
                        <c:v>1.1158281388322464E-3</c:v>
                      </c:pt>
                      <c:pt idx="83">
                        <c:v>-1.7333742711204843E-3</c:v>
                      </c:pt>
                      <c:pt idx="84">
                        <c:v>-1.3712048389662182E-2</c:v>
                      </c:pt>
                      <c:pt idx="85">
                        <c:v>5.3407463346218471E-3</c:v>
                      </c:pt>
                      <c:pt idx="86">
                        <c:v>-1.2440151126154327E-2</c:v>
                      </c:pt>
                      <c:pt idx="87">
                        <c:v>1.1069831716389446E-3</c:v>
                      </c:pt>
                      <c:pt idx="88">
                        <c:v>-4.7151578514958905E-3</c:v>
                      </c:pt>
                      <c:pt idx="89">
                        <c:v>-1.4844716019939596E-2</c:v>
                      </c:pt>
                      <c:pt idx="90">
                        <c:v>-1.8314161084183507E-3</c:v>
                      </c:pt>
                      <c:pt idx="91">
                        <c:v>-1.6103233084166745E-2</c:v>
                      </c:pt>
                      <c:pt idx="92">
                        <c:v>-1.0146520194022807E-2</c:v>
                      </c:pt>
                      <c:pt idx="93">
                        <c:v>2.0555829903653504E-2</c:v>
                      </c:pt>
                      <c:pt idx="94">
                        <c:v>-9.8287075767293491E-3</c:v>
                      </c:pt>
                      <c:pt idx="95">
                        <c:v>8.2760305047010108E-4</c:v>
                      </c:pt>
                      <c:pt idx="96">
                        <c:v>-2.066941381282103E-2</c:v>
                      </c:pt>
                      <c:pt idx="97">
                        <c:v>4.1452834340682315E-3</c:v>
                      </c:pt>
                      <c:pt idx="98">
                        <c:v>9.6941191823443163E-5</c:v>
                      </c:pt>
                      <c:pt idx="99">
                        <c:v>-2.9316304202573379E-4</c:v>
                      </c:pt>
                      <c:pt idx="100">
                        <c:v>-2.1718699597566955E-2</c:v>
                      </c:pt>
                      <c:pt idx="101">
                        <c:v>-8.6249361347202642E-3</c:v>
                      </c:pt>
                      <c:pt idx="102">
                        <c:v>-3.8208689083069416E-2</c:v>
                      </c:pt>
                      <c:pt idx="103">
                        <c:v>1.7319065617657285E-2</c:v>
                      </c:pt>
                      <c:pt idx="104">
                        <c:v>3.3205808575577443E-2</c:v>
                      </c:pt>
                      <c:pt idx="105">
                        <c:v>-1.9136804130523172E-4</c:v>
                      </c:pt>
                      <c:pt idx="106">
                        <c:v>-3.9754418873263571E-3</c:v>
                      </c:pt>
                      <c:pt idx="107">
                        <c:v>1.0687975324434671E-2</c:v>
                      </c:pt>
                      <c:pt idx="108">
                        <c:v>-3.5267095693929198E-3</c:v>
                      </c:pt>
                      <c:pt idx="109">
                        <c:v>2.0461771944643545E-3</c:v>
                      </c:pt>
                      <c:pt idx="110">
                        <c:v>-1.7832849264799382E-2</c:v>
                      </c:pt>
                      <c:pt idx="111">
                        <c:v>6.9867184824360488E-3</c:v>
                      </c:pt>
                      <c:pt idx="112">
                        <c:v>1.1012295155635813E-2</c:v>
                      </c:pt>
                      <c:pt idx="113">
                        <c:v>5.3523469510373825E-3</c:v>
                      </c:pt>
                      <c:pt idx="114">
                        <c:v>1.6254585719311643E-2</c:v>
                      </c:pt>
                      <c:pt idx="115">
                        <c:v>-1.0676974395700034E-2</c:v>
                      </c:pt>
                      <c:pt idx="116">
                        <c:v>-3.1434656956405159E-3</c:v>
                      </c:pt>
                      <c:pt idx="117">
                        <c:v>-8.2102197155593578E-3</c:v>
                      </c:pt>
                      <c:pt idx="118">
                        <c:v>6.1727071792328147E-3</c:v>
                      </c:pt>
                      <c:pt idx="119">
                        <c:v>1.3774939942244546E-2</c:v>
                      </c:pt>
                      <c:pt idx="120">
                        <c:v>-1.2018701695652213E-2</c:v>
                      </c:pt>
                      <c:pt idx="121">
                        <c:v>1.7492126546012399E-2</c:v>
                      </c:pt>
                      <c:pt idx="122">
                        <c:v>9.0917547232195004E-3</c:v>
                      </c:pt>
                      <c:pt idx="123">
                        <c:v>1.4619176165052145E-2</c:v>
                      </c:pt>
                      <c:pt idx="124">
                        <c:v>6.4258304048761383E-3</c:v>
                      </c:pt>
                      <c:pt idx="125">
                        <c:v>-1.4919474591693961E-3</c:v>
                      </c:pt>
                      <c:pt idx="126">
                        <c:v>-3.5969304962189903E-3</c:v>
                      </c:pt>
                      <c:pt idx="127">
                        <c:v>-1.7299307194376612E-2</c:v>
                      </c:pt>
                      <c:pt idx="128">
                        <c:v>6.1813749862667192E-3</c:v>
                      </c:pt>
                      <c:pt idx="129">
                        <c:v>2.3580641761057385E-3</c:v>
                      </c:pt>
                      <c:pt idx="130">
                        <c:v>-8.7115652812287756E-3</c:v>
                      </c:pt>
                      <c:pt idx="131">
                        <c:v>8.9236714646974708E-3</c:v>
                      </c:pt>
                      <c:pt idx="132">
                        <c:v>6.9139930875612519E-3</c:v>
                      </c:pt>
                      <c:pt idx="133">
                        <c:v>8.204402083282384E-3</c:v>
                      </c:pt>
                      <c:pt idx="134">
                        <c:v>2.3596382456625572E-4</c:v>
                      </c:pt>
                      <c:pt idx="135">
                        <c:v>3.5673917350096136E-3</c:v>
                      </c:pt>
                      <c:pt idx="136">
                        <c:v>-3.6606826744802973E-3</c:v>
                      </c:pt>
                      <c:pt idx="137">
                        <c:v>-1.7496800637795042E-2</c:v>
                      </c:pt>
                      <c:pt idx="138">
                        <c:v>-4.4091882390649203E-3</c:v>
                      </c:pt>
                      <c:pt idx="139">
                        <c:v>2.1858283869028877E-3</c:v>
                      </c:pt>
                      <c:pt idx="140">
                        <c:v>9.8398558171864194E-4</c:v>
                      </c:pt>
                      <c:pt idx="141">
                        <c:v>1.983532597080951E-2</c:v>
                      </c:pt>
                      <c:pt idx="142">
                        <c:v>3.6504423163974216E-3</c:v>
                      </c:pt>
                      <c:pt idx="143">
                        <c:v>1.0542703913591763E-2</c:v>
                      </c:pt>
                      <c:pt idx="144">
                        <c:v>-2.8660319637149505E-3</c:v>
                      </c:pt>
                      <c:pt idx="145">
                        <c:v>-9.0432395410070393E-3</c:v>
                      </c:pt>
                      <c:pt idx="146">
                        <c:v>1.6371227809391425E-3</c:v>
                      </c:pt>
                      <c:pt idx="147">
                        <c:v>1.3869010651567381E-3</c:v>
                      </c:pt>
                      <c:pt idx="148">
                        <c:v>-4.8517719498676268E-3</c:v>
                      </c:pt>
                      <c:pt idx="149">
                        <c:v>1.255367879733409E-3</c:v>
                      </c:pt>
                      <c:pt idx="150">
                        <c:v>9.8909353264324436E-3</c:v>
                      </c:pt>
                      <c:pt idx="151">
                        <c:v>2.5160047144631194E-3</c:v>
                      </c:pt>
                      <c:pt idx="152">
                        <c:v>-9.4249854233509484E-3</c:v>
                      </c:pt>
                      <c:pt idx="153">
                        <c:v>4.6377157503075615E-3</c:v>
                      </c:pt>
                      <c:pt idx="154">
                        <c:v>4.9567899226816521E-3</c:v>
                      </c:pt>
                      <c:pt idx="155">
                        <c:v>4.4717613037517168E-3</c:v>
                      </c:pt>
                      <c:pt idx="156">
                        <c:v>5.1709264763178872E-4</c:v>
                      </c:pt>
                      <c:pt idx="157">
                        <c:v>-4.1464490013808451E-3</c:v>
                      </c:pt>
                      <c:pt idx="158">
                        <c:v>1.1555076086778635E-4</c:v>
                      </c:pt>
                      <c:pt idx="159">
                        <c:v>-7.3079455091426678E-4</c:v>
                      </c:pt>
                      <c:pt idx="160">
                        <c:v>-1.1991321250805801E-2</c:v>
                      </c:pt>
                      <c:pt idx="161">
                        <c:v>-1.6512120260811392E-2</c:v>
                      </c:pt>
                      <c:pt idx="162">
                        <c:v>8.6318048667598218E-3</c:v>
                      </c:pt>
                      <c:pt idx="163">
                        <c:v>1.4190268285894802E-2</c:v>
                      </c:pt>
                      <c:pt idx="164">
                        <c:v>-3.082921701277842E-3</c:v>
                      </c:pt>
                      <c:pt idx="165">
                        <c:v>-7.2835655950679286E-3</c:v>
                      </c:pt>
                      <c:pt idx="166">
                        <c:v>6.7490814672689289E-3</c:v>
                      </c:pt>
                      <c:pt idx="167">
                        <c:v>9.9497169062146458E-3</c:v>
                      </c:pt>
                      <c:pt idx="168">
                        <c:v>4.0980385267512503E-3</c:v>
                      </c:pt>
                      <c:pt idx="169">
                        <c:v>-1.2748455295852703E-3</c:v>
                      </c:pt>
                      <c:pt idx="170">
                        <c:v>4.5101337151224174E-3</c:v>
                      </c:pt>
                      <c:pt idx="171">
                        <c:v>-8.2844453802147764E-4</c:v>
                      </c:pt>
                      <c:pt idx="172">
                        <c:v>2.0706391439531856E-2</c:v>
                      </c:pt>
                      <c:pt idx="173">
                        <c:v>-4.0282940726472092E-4</c:v>
                      </c:pt>
                      <c:pt idx="174">
                        <c:v>-7.376514911597464E-3</c:v>
                      </c:pt>
                      <c:pt idx="175">
                        <c:v>4.92836581317623E-3</c:v>
                      </c:pt>
                      <c:pt idx="176">
                        <c:v>-6.4067554651469393E-3</c:v>
                      </c:pt>
                      <c:pt idx="177">
                        <c:v>6.4267640653351572E-3</c:v>
                      </c:pt>
                      <c:pt idx="178">
                        <c:v>-1.0297039719701364E-2</c:v>
                      </c:pt>
                      <c:pt idx="179">
                        <c:v>6.1825040019112482E-3</c:v>
                      </c:pt>
                      <c:pt idx="180">
                        <c:v>-1.1053797395441253E-2</c:v>
                      </c:pt>
                      <c:pt idx="181">
                        <c:v>1.0731839662008892E-2</c:v>
                      </c:pt>
                      <c:pt idx="182">
                        <c:v>8.8844725278367266E-3</c:v>
                      </c:pt>
                      <c:pt idx="183">
                        <c:v>-6.1625078877022193E-3</c:v>
                      </c:pt>
                      <c:pt idx="184">
                        <c:v>4.8499709888691379E-3</c:v>
                      </c:pt>
                      <c:pt idx="185">
                        <c:v>-1.2515477250739737E-3</c:v>
                      </c:pt>
                      <c:pt idx="186">
                        <c:v>4.6923804079896788E-3</c:v>
                      </c:pt>
                      <c:pt idx="187">
                        <c:v>9.3300694021236329E-3</c:v>
                      </c:pt>
                      <c:pt idx="188">
                        <c:v>-9.9921050403019296E-3</c:v>
                      </c:pt>
                      <c:pt idx="189">
                        <c:v>2.8150130875308215E-3</c:v>
                      </c:pt>
                      <c:pt idx="190">
                        <c:v>-5.6126160855060579E-5</c:v>
                      </c:pt>
                      <c:pt idx="191">
                        <c:v>1.1581821703721587E-3</c:v>
                      </c:pt>
                      <c:pt idx="192">
                        <c:v>6.1667493009513828E-3</c:v>
                      </c:pt>
                      <c:pt idx="193">
                        <c:v>4.9423954917360605E-4</c:v>
                      </c:pt>
                      <c:pt idx="194">
                        <c:v>3.6059162552920542E-3</c:v>
                      </c:pt>
                      <c:pt idx="195">
                        <c:v>1.9518499246216918E-3</c:v>
                      </c:pt>
                      <c:pt idx="196">
                        <c:v>4.4818040381311456E-3</c:v>
                      </c:pt>
                      <c:pt idx="197">
                        <c:v>-5.9013347963332045E-3</c:v>
                      </c:pt>
                      <c:pt idx="198">
                        <c:v>2.3372093208335783E-3</c:v>
                      </c:pt>
                      <c:pt idx="199">
                        <c:v>-2.5871821593926509E-3</c:v>
                      </c:pt>
                      <c:pt idx="200">
                        <c:v>1.2078071232819979E-3</c:v>
                      </c:pt>
                      <c:pt idx="201">
                        <c:v>8.7139682265081149E-4</c:v>
                      </c:pt>
                      <c:pt idx="202">
                        <c:v>-1.7947277502116546E-3</c:v>
                      </c:pt>
                      <c:pt idx="203">
                        <c:v>7.6726180325618924E-3</c:v>
                      </c:pt>
                      <c:pt idx="204">
                        <c:v>-3.2779945655225504E-3</c:v>
                      </c:pt>
                      <c:pt idx="205">
                        <c:v>-3.4317704137705189E-3</c:v>
                      </c:pt>
                      <c:pt idx="206">
                        <c:v>8.1429743348568665E-4</c:v>
                      </c:pt>
                      <c:pt idx="207">
                        <c:v>-8.2862454871515355E-3</c:v>
                      </c:pt>
                      <c:pt idx="208">
                        <c:v>2.6321944355071842E-3</c:v>
                      </c:pt>
                      <c:pt idx="209">
                        <c:v>8.3811935177315541E-3</c:v>
                      </c:pt>
                      <c:pt idx="210">
                        <c:v>-5.1847049601990011E-3</c:v>
                      </c:pt>
                      <c:pt idx="211">
                        <c:v>1.3336757917009156E-3</c:v>
                      </c:pt>
                      <c:pt idx="212">
                        <c:v>-3.4726734394743704E-3</c:v>
                      </c:pt>
                      <c:pt idx="213">
                        <c:v>3.1244367809774398E-3</c:v>
                      </c:pt>
                      <c:pt idx="214">
                        <c:v>4.4320922842016114E-3</c:v>
                      </c:pt>
                      <c:pt idx="215">
                        <c:v>-8.6974818086920196E-3</c:v>
                      </c:pt>
                      <c:pt idx="216">
                        <c:v>-2.4870040093420302E-4</c:v>
                      </c:pt>
                      <c:pt idx="217">
                        <c:v>1.1387353855696238E-3</c:v>
                      </c:pt>
                      <c:pt idx="218">
                        <c:v>4.3198302138998538E-3</c:v>
                      </c:pt>
                      <c:pt idx="219">
                        <c:v>2.9708405420441515E-3</c:v>
                      </c:pt>
                      <c:pt idx="220">
                        <c:v>6.0616240964259053E-3</c:v>
                      </c:pt>
                      <c:pt idx="221">
                        <c:v>-8.6077032620736696E-3</c:v>
                      </c:pt>
                      <c:pt idx="222">
                        <c:v>-7.5355575262213122E-3</c:v>
                      </c:pt>
                      <c:pt idx="223">
                        <c:v>3.3131896940264143E-3</c:v>
                      </c:pt>
                      <c:pt idx="224">
                        <c:v>-9.9430355442028003E-3</c:v>
                      </c:pt>
                      <c:pt idx="225">
                        <c:v>6.1510446696991907E-3</c:v>
                      </c:pt>
                      <c:pt idx="226">
                        <c:v>-7.6217131840647379E-3</c:v>
                      </c:pt>
                      <c:pt idx="227">
                        <c:v>4.0256183838201995E-3</c:v>
                      </c:pt>
                      <c:pt idx="228">
                        <c:v>1.3448452029457213E-3</c:v>
                      </c:pt>
                      <c:pt idx="229">
                        <c:v>-4.214415275639367E-4</c:v>
                      </c:pt>
                      <c:pt idx="230">
                        <c:v>2.7530997234117369E-3</c:v>
                      </c:pt>
                      <c:pt idx="231">
                        <c:v>3.558092869248462E-3</c:v>
                      </c:pt>
                      <c:pt idx="232">
                        <c:v>4.5415089264748548E-3</c:v>
                      </c:pt>
                      <c:pt idx="233">
                        <c:v>-3.9974076643572035E-3</c:v>
                      </c:pt>
                      <c:pt idx="234">
                        <c:v>-2.6216843966222298E-3</c:v>
                      </c:pt>
                      <c:pt idx="235">
                        <c:v>1.6231988197355734E-3</c:v>
                      </c:pt>
                      <c:pt idx="236">
                        <c:v>-3.3413755878685118E-3</c:v>
                      </c:pt>
                      <c:pt idx="237">
                        <c:v>-5.9461881548122097E-3</c:v>
                      </c:pt>
                      <c:pt idx="238">
                        <c:v>-4.9213431865063519E-3</c:v>
                      </c:pt>
                      <c:pt idx="239">
                        <c:v>-1.0816098953966183E-3</c:v>
                      </c:pt>
                      <c:pt idx="240">
                        <c:v>5.8539103627651135E-3</c:v>
                      </c:pt>
                      <c:pt idx="241">
                        <c:v>1.5827959860754311E-3</c:v>
                      </c:pt>
                      <c:pt idx="242">
                        <c:v>8.1334198614451091E-3</c:v>
                      </c:pt>
                      <c:pt idx="243">
                        <c:v>6.9006823791466412E-3</c:v>
                      </c:pt>
                      <c:pt idx="244">
                        <c:v>1.2143797631392743E-2</c:v>
                      </c:pt>
                      <c:pt idx="245">
                        <c:v>2.4463690149378547E-3</c:v>
                      </c:pt>
                      <c:pt idx="246">
                        <c:v>-4.0002344479152761E-3</c:v>
                      </c:pt>
                      <c:pt idx="247">
                        <c:v>-6.7049504676771681E-3</c:v>
                      </c:pt>
                      <c:pt idx="248">
                        <c:v>-1.0443213060395107E-2</c:v>
                      </c:pt>
                      <c:pt idx="249">
                        <c:v>-2.6528042866989002E-3</c:v>
                      </c:pt>
                      <c:pt idx="250">
                        <c:v>1.7786228808508216E-2</c:v>
                      </c:pt>
                      <c:pt idx="251">
                        <c:v>4.1816725993854258E-3</c:v>
                      </c:pt>
                      <c:pt idx="252">
                        <c:v>2.3040338571633156E-3</c:v>
                      </c:pt>
                      <c:pt idx="253">
                        <c:v>-2.8522235455438519E-3</c:v>
                      </c:pt>
                      <c:pt idx="254">
                        <c:v>1.5255851495447436E-2</c:v>
                      </c:pt>
                      <c:pt idx="255">
                        <c:v>-5.7126543607658358E-3</c:v>
                      </c:pt>
                      <c:pt idx="256">
                        <c:v>-5.276217464691953E-3</c:v>
                      </c:pt>
                      <c:pt idx="257">
                        <c:v>4.9341682078986641E-4</c:v>
                      </c:pt>
                      <c:pt idx="258">
                        <c:v>4.2707082338859052E-3</c:v>
                      </c:pt>
                      <c:pt idx="259">
                        <c:v>-4.6559269958410367E-3</c:v>
                      </c:pt>
                      <c:pt idx="260">
                        <c:v>5.001831119614661E-3</c:v>
                      </c:pt>
                      <c:pt idx="261">
                        <c:v>3.1415227370456063E-3</c:v>
                      </c:pt>
                      <c:pt idx="262">
                        <c:v>1.6349226842231739E-4</c:v>
                      </c:pt>
                      <c:pt idx="263">
                        <c:v>6.2713349354646163E-3</c:v>
                      </c:pt>
                      <c:pt idx="264">
                        <c:v>1.9928339575447629E-3</c:v>
                      </c:pt>
                      <c:pt idx="265">
                        <c:v>-2.477199004168549E-3</c:v>
                      </c:pt>
                      <c:pt idx="266">
                        <c:v>4.3610701329937522E-3</c:v>
                      </c:pt>
                      <c:pt idx="267">
                        <c:v>9.2729432906070615E-4</c:v>
                      </c:pt>
                      <c:pt idx="268">
                        <c:v>-2.6383452497131961E-3</c:v>
                      </c:pt>
                      <c:pt idx="269">
                        <c:v>2.6673942475329534E-3</c:v>
                      </c:pt>
                      <c:pt idx="270">
                        <c:v>9.9919221176554465E-3</c:v>
                      </c:pt>
                      <c:pt idx="271">
                        <c:v>5.1282893545838044E-3</c:v>
                      </c:pt>
                      <c:pt idx="272">
                        <c:v>8.3599900687112445E-3</c:v>
                      </c:pt>
                      <c:pt idx="273">
                        <c:v>4.9105792214418169E-4</c:v>
                      </c:pt>
                      <c:pt idx="274">
                        <c:v>3.2394335776259517E-3</c:v>
                      </c:pt>
                      <c:pt idx="275">
                        <c:v>1.6124818991783869E-3</c:v>
                      </c:pt>
                      <c:pt idx="276">
                        <c:v>-4.4177032490260045E-4</c:v>
                      </c:pt>
                      <c:pt idx="277">
                        <c:v>4.0409339884470499E-3</c:v>
                      </c:pt>
                      <c:pt idx="278">
                        <c:v>9.6716183479633334E-3</c:v>
                      </c:pt>
                      <c:pt idx="279">
                        <c:v>-7.0433174680344787E-3</c:v>
                      </c:pt>
                      <c:pt idx="280">
                        <c:v>1.1448407639734998E-2</c:v>
                      </c:pt>
                      <c:pt idx="281">
                        <c:v>1.6829312590952279E-2</c:v>
                      </c:pt>
                      <c:pt idx="282">
                        <c:v>3.2995052108070401E-3</c:v>
                      </c:pt>
                      <c:pt idx="283">
                        <c:v>-1.2451463485831702E-2</c:v>
                      </c:pt>
                      <c:pt idx="284">
                        <c:v>1.535850032616483E-2</c:v>
                      </c:pt>
                      <c:pt idx="285">
                        <c:v>4.8955843990434499E-3</c:v>
                      </c:pt>
                      <c:pt idx="286">
                        <c:v>5.4029893062689308E-3</c:v>
                      </c:pt>
                      <c:pt idx="287">
                        <c:v>-4.1405529220063563E-3</c:v>
                      </c:pt>
                      <c:pt idx="288">
                        <c:v>-3.8878932696014023E-3</c:v>
                      </c:pt>
                      <c:pt idx="289">
                        <c:v>-1.0148360336092073E-2</c:v>
                      </c:pt>
                      <c:pt idx="290">
                        <c:v>6.8856044063287008E-3</c:v>
                      </c:pt>
                      <c:pt idx="291">
                        <c:v>-3.4233112881173521E-3</c:v>
                      </c:pt>
                      <c:pt idx="292">
                        <c:v>4.122735300193978E-3</c:v>
                      </c:pt>
                      <c:pt idx="293">
                        <c:v>1.8398783663912482E-3</c:v>
                      </c:pt>
                      <c:pt idx="294">
                        <c:v>-5.9679155541756956E-3</c:v>
                      </c:pt>
                      <c:pt idx="295">
                        <c:v>-1.6554729338897355E-2</c:v>
                      </c:pt>
                      <c:pt idx="296">
                        <c:v>1.1590060151222801E-2</c:v>
                      </c:pt>
                      <c:pt idx="297">
                        <c:v>1.3524383539225875E-2</c:v>
                      </c:pt>
                      <c:pt idx="298">
                        <c:v>1.7673241393590861E-2</c:v>
                      </c:pt>
                      <c:pt idx="299">
                        <c:v>2.6143510963589083E-3</c:v>
                      </c:pt>
                      <c:pt idx="300">
                        <c:v>-6.9027621418966283E-4</c:v>
                      </c:pt>
                      <c:pt idx="301">
                        <c:v>3.9849078187049955E-3</c:v>
                      </c:pt>
                      <c:pt idx="302">
                        <c:v>4.884732105021411E-3</c:v>
                      </c:pt>
                      <c:pt idx="303">
                        <c:v>-1.1814791494444112E-2</c:v>
                      </c:pt>
                      <c:pt idx="304">
                        <c:v>7.0227590852985555E-4</c:v>
                      </c:pt>
                      <c:pt idx="305">
                        <c:v>-5.7950632730939082E-3</c:v>
                      </c:pt>
                      <c:pt idx="306">
                        <c:v>4.2182932991763697E-4</c:v>
                      </c:pt>
                      <c:pt idx="307">
                        <c:v>-4.5129959705008191E-3</c:v>
                      </c:pt>
                      <c:pt idx="308">
                        <c:v>9.5926857769475533E-3</c:v>
                      </c:pt>
                      <c:pt idx="309">
                        <c:v>2.6291805527507324E-3</c:v>
                      </c:pt>
                      <c:pt idx="310">
                        <c:v>-8.6320339496697221E-3</c:v>
                      </c:pt>
                      <c:pt idx="311">
                        <c:v>2.1260411351112254E-2</c:v>
                      </c:pt>
                      <c:pt idx="312">
                        <c:v>2.7978242278539987E-3</c:v>
                      </c:pt>
                      <c:pt idx="313">
                        <c:v>-2.8283002841204457E-3</c:v>
                      </c:pt>
                      <c:pt idx="314">
                        <c:v>-3.0771191754394296E-4</c:v>
                      </c:pt>
                      <c:pt idx="315">
                        <c:v>-4.3212142031284935E-3</c:v>
                      </c:pt>
                      <c:pt idx="316">
                        <c:v>7.2913465903317719E-3</c:v>
                      </c:pt>
                      <c:pt idx="317">
                        <c:v>-3.4088836624632641E-3</c:v>
                      </c:pt>
                      <c:pt idx="318">
                        <c:v>-3.2067352905460816E-3</c:v>
                      </c:pt>
                      <c:pt idx="319">
                        <c:v>4.2673672448082572E-3</c:v>
                      </c:pt>
                      <c:pt idx="320">
                        <c:v>6.8641101243847825E-3</c:v>
                      </c:pt>
                      <c:pt idx="321">
                        <c:v>5.333286928476893E-3</c:v>
                      </c:pt>
                      <c:pt idx="322">
                        <c:v>-1.3213617472784883E-2</c:v>
                      </c:pt>
                      <c:pt idx="323">
                        <c:v>-1.3728946309335778E-2</c:v>
                      </c:pt>
                      <c:pt idx="324">
                        <c:v>1.3478512708919413E-2</c:v>
                      </c:pt>
                      <c:pt idx="325">
                        <c:v>1.0200176855768734E-2</c:v>
                      </c:pt>
                      <c:pt idx="326">
                        <c:v>9.230189569249871E-3</c:v>
                      </c:pt>
                      <c:pt idx="327">
                        <c:v>3.2621258233587816E-3</c:v>
                      </c:pt>
                      <c:pt idx="328">
                        <c:v>-1.0048906181062123E-2</c:v>
                      </c:pt>
                      <c:pt idx="329">
                        <c:v>5.4033672464592238E-3</c:v>
                      </c:pt>
                      <c:pt idx="330">
                        <c:v>1.5623840683244262E-3</c:v>
                      </c:pt>
                      <c:pt idx="331">
                        <c:v>-2.200770992143219E-3</c:v>
                      </c:pt>
                      <c:pt idx="332">
                        <c:v>1.3193370215217154E-2</c:v>
                      </c:pt>
                      <c:pt idx="333">
                        <c:v>1.3466233265058417E-2</c:v>
                      </c:pt>
                      <c:pt idx="334">
                        <c:v>-5.0273068616191159E-3</c:v>
                      </c:pt>
                      <c:pt idx="335">
                        <c:v>3.7080609799762789E-3</c:v>
                      </c:pt>
                      <c:pt idx="336">
                        <c:v>-1.6627535953360823E-2</c:v>
                      </c:pt>
                      <c:pt idx="337">
                        <c:v>6.5782642188378718E-3</c:v>
                      </c:pt>
                      <c:pt idx="338">
                        <c:v>-1.3570375176640925E-2</c:v>
                      </c:pt>
                      <c:pt idx="339">
                        <c:v>1.7914688787010059E-2</c:v>
                      </c:pt>
                      <c:pt idx="340">
                        <c:v>4.7250576234142026E-3</c:v>
                      </c:pt>
                      <c:pt idx="341">
                        <c:v>-1.3660852459902992E-2</c:v>
                      </c:pt>
                      <c:pt idx="342">
                        <c:v>-1.1895368886236265E-2</c:v>
                      </c:pt>
                      <c:pt idx="343">
                        <c:v>-1.9191372368103542E-2</c:v>
                      </c:pt>
                      <c:pt idx="344">
                        <c:v>1.0109481634090412E-2</c:v>
                      </c:pt>
                      <c:pt idx="345">
                        <c:v>-4.0605737255577628E-3</c:v>
                      </c:pt>
                      <c:pt idx="346">
                        <c:v>-2.7172757774552019E-2</c:v>
                      </c:pt>
                      <c:pt idx="347">
                        <c:v>-1.8078750981590074E-2</c:v>
                      </c:pt>
                      <c:pt idx="348">
                        <c:v>-3.5043791671716992E-2</c:v>
                      </c:pt>
                      <c:pt idx="349">
                        <c:v>1.9075170128558687E-2</c:v>
                      </c:pt>
                      <c:pt idx="350">
                        <c:v>-1.9204541247114459E-2</c:v>
                      </c:pt>
                      <c:pt idx="351">
                        <c:v>3.3223144171526907E-2</c:v>
                      </c:pt>
                      <c:pt idx="352">
                        <c:v>2.8902550930009719E-3</c:v>
                      </c:pt>
                      <c:pt idx="353">
                        <c:v>1.3812585202229048E-2</c:v>
                      </c:pt>
                      <c:pt idx="354">
                        <c:v>-6.9820721219120254E-3</c:v>
                      </c:pt>
                      <c:pt idx="355">
                        <c:v>-3.6753541286778796E-2</c:v>
                      </c:pt>
                      <c:pt idx="356">
                        <c:v>-2.4756418152884176E-2</c:v>
                      </c:pt>
                      <c:pt idx="357">
                        <c:v>-1.9026584668580981E-2</c:v>
                      </c:pt>
                      <c:pt idx="358">
                        <c:v>-2.390334508771332E-3</c:v>
                      </c:pt>
                      <c:pt idx="359">
                        <c:v>3.8212456555683845E-2</c:v>
                      </c:pt>
                      <c:pt idx="360">
                        <c:v>1.918618442112811E-2</c:v>
                      </c:pt>
                      <c:pt idx="361">
                        <c:v>3.0614559570213189E-2</c:v>
                      </c:pt>
                      <c:pt idx="362">
                        <c:v>-8.6000777829768164E-3</c:v>
                      </c:pt>
                      <c:pt idx="363">
                        <c:v>-1.020377483433469E-2</c:v>
                      </c:pt>
                      <c:pt idx="364">
                        <c:v>-3.2049218291307656E-2</c:v>
                      </c:pt>
                      <c:pt idx="365">
                        <c:v>1.0443769687086355E-3</c:v>
                      </c:pt>
                      <c:pt idx="366">
                        <c:v>4.5557243027448645E-3</c:v>
                      </c:pt>
                      <c:pt idx="367">
                        <c:v>-3.6756293335444647E-2</c:v>
                      </c:pt>
                      <c:pt idx="368">
                        <c:v>-6.7270450252333814E-3</c:v>
                      </c:pt>
                      <c:pt idx="369">
                        <c:v>1.6995377018506543E-2</c:v>
                      </c:pt>
                      <c:pt idx="370">
                        <c:v>3.4488980485382029E-2</c:v>
                      </c:pt>
                      <c:pt idx="371">
                        <c:v>5.6573126525777048E-4</c:v>
                      </c:pt>
                      <c:pt idx="372">
                        <c:v>1.7926108262216328E-3</c:v>
                      </c:pt>
                      <c:pt idx="373">
                        <c:v>7.5283421464037341E-3</c:v>
                      </c:pt>
                      <c:pt idx="374">
                        <c:v>8.8553266399543813E-3</c:v>
                      </c:pt>
                      <c:pt idx="375">
                        <c:v>8.4231092056196073E-4</c:v>
                      </c:pt>
                      <c:pt idx="376">
                        <c:v>-9.6156371071695838E-3</c:v>
                      </c:pt>
                      <c:pt idx="377">
                        <c:v>1.8845178898078074E-2</c:v>
                      </c:pt>
                      <c:pt idx="378">
                        <c:v>-1.029043737532581E-2</c:v>
                      </c:pt>
                      <c:pt idx="379">
                        <c:v>-9.322780521808207E-3</c:v>
                      </c:pt>
                      <c:pt idx="380">
                        <c:v>-3.2611858853547988E-3</c:v>
                      </c:pt>
                      <c:pt idx="381">
                        <c:v>-1.6829651459326498E-2</c:v>
                      </c:pt>
                      <c:pt idx="382">
                        <c:v>6.1177111944907062E-3</c:v>
                      </c:pt>
                      <c:pt idx="383">
                        <c:v>4.0971847697483408E-4</c:v>
                      </c:pt>
                      <c:pt idx="384">
                        <c:v>3.0277318193942943E-3</c:v>
                      </c:pt>
                      <c:pt idx="385">
                        <c:v>3.5561482168426652E-3</c:v>
                      </c:pt>
                      <c:pt idx="386">
                        <c:v>1.6661477661934807E-2</c:v>
                      </c:pt>
                      <c:pt idx="387">
                        <c:v>-2.550246175453014E-2</c:v>
                      </c:pt>
                      <c:pt idx="388">
                        <c:v>1.1879035220039398E-2</c:v>
                      </c:pt>
                      <c:pt idx="389">
                        <c:v>1.0174526652543205E-2</c:v>
                      </c:pt>
                      <c:pt idx="390">
                        <c:v>-3.1074114805387538E-3</c:v>
                      </c:pt>
                      <c:pt idx="391">
                        <c:v>-2.4860596012808951E-2</c:v>
                      </c:pt>
                      <c:pt idx="392">
                        <c:v>-5.5844840442363382E-2</c:v>
                      </c:pt>
                      <c:pt idx="393">
                        <c:v>-3.2116512294676901E-2</c:v>
                      </c:pt>
                      <c:pt idx="394">
                        <c:v>1.0410900580189602E-2</c:v>
                      </c:pt>
                      <c:pt idx="395">
                        <c:v>-1.1149871540844384E-2</c:v>
                      </c:pt>
                      <c:pt idx="396">
                        <c:v>-3.8019202780994007E-4</c:v>
                      </c:pt>
                      <c:pt idx="397">
                        <c:v>-1.1789026560388242E-2</c:v>
                      </c:pt>
                      <c:pt idx="398">
                        <c:v>-3.7087886952296881E-2</c:v>
                      </c:pt>
                      <c:pt idx="399">
                        <c:v>1.4777064307031473E-2</c:v>
                      </c:pt>
                      <c:pt idx="400">
                        <c:v>1.9152651667535638E-2</c:v>
                      </c:pt>
                      <c:pt idx="401">
                        <c:v>2.2296582302709908E-2</c:v>
                      </c:pt>
                      <c:pt idx="402">
                        <c:v>-2.2372817352763044E-2</c:v>
                      </c:pt>
                      <c:pt idx="403">
                        <c:v>1.5307420567831161E-2</c:v>
                      </c:pt>
                      <c:pt idx="404">
                        <c:v>-2.1747565688632432E-2</c:v>
                      </c:pt>
                      <c:pt idx="405">
                        <c:v>-5.5459219673269543E-3</c:v>
                      </c:pt>
                      <c:pt idx="406">
                        <c:v>5.3050386104616298E-3</c:v>
                      </c:pt>
                      <c:pt idx="407">
                        <c:v>2.9197807431085018E-2</c:v>
                      </c:pt>
                      <c:pt idx="408">
                        <c:v>3.9817463273719468E-2</c:v>
                      </c:pt>
                      <c:pt idx="409">
                        <c:v>-2.0017977537406723E-3</c:v>
                      </c:pt>
                      <c:pt idx="410">
                        <c:v>1.6521827607020088E-3</c:v>
                      </c:pt>
                      <c:pt idx="411">
                        <c:v>4.3460635258236709E-3</c:v>
                      </c:pt>
                      <c:pt idx="412">
                        <c:v>3.352723079860831E-2</c:v>
                      </c:pt>
                      <c:pt idx="413">
                        <c:v>-1.0213200219853806E-3</c:v>
                      </c:pt>
                      <c:pt idx="414">
                        <c:v>-1.2034259099258494E-2</c:v>
                      </c:pt>
                      <c:pt idx="415">
                        <c:v>4.6486040984825797E-2</c:v>
                      </c:pt>
                      <c:pt idx="416">
                        <c:v>-1.8606241605881018E-2</c:v>
                      </c:pt>
                      <c:pt idx="417">
                        <c:v>-4.5750386855963618E-3</c:v>
                      </c:pt>
                      <c:pt idx="418">
                        <c:v>-2.245168969393788E-2</c:v>
                      </c:pt>
                      <c:pt idx="419">
                        <c:v>-1.2027136268696547E-2</c:v>
                      </c:pt>
                      <c:pt idx="420">
                        <c:v>-1.9833678117094341E-4</c:v>
                      </c:pt>
                      <c:pt idx="421">
                        <c:v>4.0459838069070476E-3</c:v>
                      </c:pt>
                      <c:pt idx="422">
                        <c:v>-2.4310642519126294E-2</c:v>
                      </c:pt>
                      <c:pt idx="423">
                        <c:v>6.8864537748537843E-3</c:v>
                      </c:pt>
                      <c:pt idx="424">
                        <c:v>9.5964215252437191E-3</c:v>
                      </c:pt>
                      <c:pt idx="425">
                        <c:v>7.0742623928008964E-3</c:v>
                      </c:pt>
                      <c:pt idx="426">
                        <c:v>-6.630066643178687E-3</c:v>
                      </c:pt>
                      <c:pt idx="427">
                        <c:v>-3.2779781250605248E-3</c:v>
                      </c:pt>
                      <c:pt idx="428">
                        <c:v>1.3153918061966382E-2</c:v>
                      </c:pt>
                      <c:pt idx="429">
                        <c:v>5.6246167061749152E-3</c:v>
                      </c:pt>
                      <c:pt idx="430">
                        <c:v>6.5598747708254627E-3</c:v>
                      </c:pt>
                      <c:pt idx="431">
                        <c:v>7.4072363446153876E-3</c:v>
                      </c:pt>
                      <c:pt idx="432">
                        <c:v>-6.1175700618031209E-3</c:v>
                      </c:pt>
                      <c:pt idx="433">
                        <c:v>5.9366418457369582E-3</c:v>
                      </c:pt>
                      <c:pt idx="434">
                        <c:v>6.1166302473092257E-3</c:v>
                      </c:pt>
                      <c:pt idx="435">
                        <c:v>6.9519256123863988E-3</c:v>
                      </c:pt>
                      <c:pt idx="436">
                        <c:v>-1.4292816009491437E-2</c:v>
                      </c:pt>
                      <c:pt idx="437">
                        <c:v>7.4801196906759907E-3</c:v>
                      </c:pt>
                      <c:pt idx="438">
                        <c:v>1.0633718770294339E-2</c:v>
                      </c:pt>
                      <c:pt idx="439">
                        <c:v>-3.0466802133617995E-3</c:v>
                      </c:pt>
                      <c:pt idx="440">
                        <c:v>2.1157433792563527E-3</c:v>
                      </c:pt>
                      <c:pt idx="441">
                        <c:v>-6.0489784595590956E-3</c:v>
                      </c:pt>
                      <c:pt idx="442">
                        <c:v>2.6536314446985254E-3</c:v>
                      </c:pt>
                      <c:pt idx="443">
                        <c:v>-1.4043450335296659E-2</c:v>
                      </c:pt>
                      <c:pt idx="444">
                        <c:v>-1.7301790911194465E-2</c:v>
                      </c:pt>
                      <c:pt idx="445">
                        <c:v>-2.098272878236876E-3</c:v>
                      </c:pt>
                      <c:pt idx="446">
                        <c:v>5.9846158525792576E-3</c:v>
                      </c:pt>
                      <c:pt idx="447">
                        <c:v>8.1687827908685784E-3</c:v>
                      </c:pt>
                      <c:pt idx="448">
                        <c:v>-2.0928319477948602E-3</c:v>
                      </c:pt>
                      <c:pt idx="449">
                        <c:v>-7.8173511676561374E-3</c:v>
                      </c:pt>
                      <c:pt idx="450">
                        <c:v>-1.3752313816880539E-2</c:v>
                      </c:pt>
                      <c:pt idx="451">
                        <c:v>-1.7976601943370415E-2</c:v>
                      </c:pt>
                      <c:pt idx="452">
                        <c:v>1.5221208366275172E-2</c:v>
                      </c:pt>
                      <c:pt idx="453">
                        <c:v>-7.3093976474442662E-3</c:v>
                      </c:pt>
                      <c:pt idx="454">
                        <c:v>1.3411198047927161E-2</c:v>
                      </c:pt>
                      <c:pt idx="455">
                        <c:v>1.0797864752113491E-3</c:v>
                      </c:pt>
                      <c:pt idx="456">
                        <c:v>-1.0810862487603046E-2</c:v>
                      </c:pt>
                      <c:pt idx="457">
                        <c:v>-5.6497962089095532E-3</c:v>
                      </c:pt>
                      <c:pt idx="458">
                        <c:v>-1.9058544038814036E-3</c:v>
                      </c:pt>
                      <c:pt idx="459">
                        <c:v>3.9007452945672011E-3</c:v>
                      </c:pt>
                      <c:pt idx="460">
                        <c:v>-2.2963439833171829E-2</c:v>
                      </c:pt>
                      <c:pt idx="461">
                        <c:v>3.8315322523800647E-3</c:v>
                      </c:pt>
                      <c:pt idx="462">
                        <c:v>-4.1312504748778345E-3</c:v>
                      </c:pt>
                      <c:pt idx="463">
                        <c:v>5.3168705248179465E-3</c:v>
                      </c:pt>
                      <c:pt idx="464">
                        <c:v>1.5398097248746774E-2</c:v>
                      </c:pt>
                      <c:pt idx="465">
                        <c:v>-7.6846523264892108E-3</c:v>
                      </c:pt>
                      <c:pt idx="466">
                        <c:v>-1.1066685000464123E-2</c:v>
                      </c:pt>
                      <c:pt idx="467">
                        <c:v>-5.7547697364284953E-3</c:v>
                      </c:pt>
                      <c:pt idx="468">
                        <c:v>-8.5622158469777498E-3</c:v>
                      </c:pt>
                      <c:pt idx="469">
                        <c:v>8.0256904463443489E-3</c:v>
                      </c:pt>
                      <c:pt idx="470">
                        <c:v>1.4554212485485274E-2</c:v>
                      </c:pt>
                      <c:pt idx="471">
                        <c:v>-9.2033562741736176E-4</c:v>
                      </c:pt>
                      <c:pt idx="472">
                        <c:v>-1.3934683972025458E-2</c:v>
                      </c:pt>
                      <c:pt idx="473">
                        <c:v>-8.8760118813544422E-3</c:v>
                      </c:pt>
                      <c:pt idx="474">
                        <c:v>-1.1706829280921049E-2</c:v>
                      </c:pt>
                      <c:pt idx="475">
                        <c:v>1.3667168347967291E-2</c:v>
                      </c:pt>
                      <c:pt idx="476">
                        <c:v>3.3321096254511511E-3</c:v>
                      </c:pt>
                      <c:pt idx="477">
                        <c:v>8.50699525649431E-3</c:v>
                      </c:pt>
                      <c:pt idx="478">
                        <c:v>-8.6068053658420081E-3</c:v>
                      </c:pt>
                      <c:pt idx="479">
                        <c:v>-1.417748156502421E-3</c:v>
                      </c:pt>
                      <c:pt idx="480">
                        <c:v>3.1568763197222802E-3</c:v>
                      </c:pt>
                      <c:pt idx="481">
                        <c:v>2.4140844103349183E-3</c:v>
                      </c:pt>
                      <c:pt idx="482">
                        <c:v>1.4525769951558028E-2</c:v>
                      </c:pt>
                      <c:pt idx="483">
                        <c:v>1.2420726143492992E-2</c:v>
                      </c:pt>
                      <c:pt idx="484">
                        <c:v>-1.6084535797188142E-2</c:v>
                      </c:pt>
                      <c:pt idx="485">
                        <c:v>-1.2883594331446781E-2</c:v>
                      </c:pt>
                      <c:pt idx="486">
                        <c:v>-6.4249718398223573E-3</c:v>
                      </c:pt>
                      <c:pt idx="487">
                        <c:v>5.9357690701539526E-3</c:v>
                      </c:pt>
                      <c:pt idx="488">
                        <c:v>1.4878852432858764E-4</c:v>
                      </c:pt>
                      <c:pt idx="489">
                        <c:v>1.2794723078974113E-2</c:v>
                      </c:pt>
                      <c:pt idx="490">
                        <c:v>3.1915563914331702E-2</c:v>
                      </c:pt>
                      <c:pt idx="491">
                        <c:v>1.1575015423555348E-2</c:v>
                      </c:pt>
                      <c:pt idx="492">
                        <c:v>-6.5529326724598812E-3</c:v>
                      </c:pt>
                      <c:pt idx="493">
                        <c:v>-5.909204840873064E-5</c:v>
                      </c:pt>
                      <c:pt idx="494">
                        <c:v>4.384122915141439E-3</c:v>
                      </c:pt>
                      <c:pt idx="495">
                        <c:v>4.7223078070433777E-3</c:v>
                      </c:pt>
                      <c:pt idx="496">
                        <c:v>5.612521613348285E-3</c:v>
                      </c:pt>
                      <c:pt idx="497">
                        <c:v>4.1436668974605736E-3</c:v>
                      </c:pt>
                      <c:pt idx="498">
                        <c:v>-1.3055754173214154E-2</c:v>
                      </c:pt>
                      <c:pt idx="499">
                        <c:v>-2.5817926146495734E-2</c:v>
                      </c:pt>
                      <c:pt idx="500">
                        <c:v>4.3654997336395858E-3</c:v>
                      </c:pt>
                      <c:pt idx="501">
                        <c:v>1.7435359062642031E-2</c:v>
                      </c:pt>
                      <c:pt idx="502">
                        <c:v>3.1867868294745334E-4</c:v>
                      </c:pt>
                      <c:pt idx="503">
                        <c:v>-7.354567858370185E-3</c:v>
                      </c:pt>
                      <c:pt idx="504">
                        <c:v>-7.7521486158715009E-3</c:v>
                      </c:pt>
                      <c:pt idx="505">
                        <c:v>7.3649622261328764E-3</c:v>
                      </c:pt>
                      <c:pt idx="506">
                        <c:v>9.2144315653655967E-3</c:v>
                      </c:pt>
                      <c:pt idx="507">
                        <c:v>9.4822179609361998E-3</c:v>
                      </c:pt>
                      <c:pt idx="508">
                        <c:v>-3.5635069701944557E-3</c:v>
                      </c:pt>
                      <c:pt idx="509">
                        <c:v>4.3682306422859153E-3</c:v>
                      </c:pt>
                      <c:pt idx="510">
                        <c:v>5.8378262097207772E-3</c:v>
                      </c:pt>
                      <c:pt idx="511">
                        <c:v>-1.0288439977268887E-3</c:v>
                      </c:pt>
                      <c:pt idx="512">
                        <c:v>3.6476020961013315E-3</c:v>
                      </c:pt>
                      <c:pt idx="513">
                        <c:v>1.0497727967467734E-2</c:v>
                      </c:pt>
                      <c:pt idx="514">
                        <c:v>1.8061196601008785E-4</c:v>
                      </c:pt>
                      <c:pt idx="515">
                        <c:v>8.002289995346407E-3</c:v>
                      </c:pt>
                      <c:pt idx="516">
                        <c:v>1.2128751230515275E-3</c:v>
                      </c:pt>
                      <c:pt idx="517">
                        <c:v>1.0423952874171366E-2</c:v>
                      </c:pt>
                      <c:pt idx="518">
                        <c:v>-4.8596363090967036E-3</c:v>
                      </c:pt>
                      <c:pt idx="519">
                        <c:v>-1.0010264961207917E-2</c:v>
                      </c:pt>
                      <c:pt idx="520">
                        <c:v>-9.73737541358018E-3</c:v>
                      </c:pt>
                      <c:pt idx="521">
                        <c:v>7.9907261604496259E-3</c:v>
                      </c:pt>
                      <c:pt idx="522">
                        <c:v>1.12227080377813E-2</c:v>
                      </c:pt>
                      <c:pt idx="523">
                        <c:v>-7.7941688014046906E-3</c:v>
                      </c:pt>
                      <c:pt idx="524">
                        <c:v>3.7256409147059747E-3</c:v>
                      </c:pt>
                      <c:pt idx="525">
                        <c:v>1.2580769353828599E-2</c:v>
                      </c:pt>
                      <c:pt idx="526">
                        <c:v>6.1566861600271753E-3</c:v>
                      </c:pt>
                      <c:pt idx="527">
                        <c:v>-4.195514128716886E-4</c:v>
                      </c:pt>
                      <c:pt idx="528">
                        <c:v>-1.8446960443537683E-3</c:v>
                      </c:pt>
                      <c:pt idx="529">
                        <c:v>5.7657374570465152E-3</c:v>
                      </c:pt>
                      <c:pt idx="530">
                        <c:v>-4.215178467777826E-3</c:v>
                      </c:pt>
                      <c:pt idx="531">
                        <c:v>8.9194692765765561E-3</c:v>
                      </c:pt>
                      <c:pt idx="532">
                        <c:v>3.2262100399350263E-2</c:v>
                      </c:pt>
                      <c:pt idx="533">
                        <c:v>-5.0322968226754834E-4</c:v>
                      </c:pt>
                      <c:pt idx="534">
                        <c:v>-1.4473636408949712E-2</c:v>
                      </c:pt>
                      <c:pt idx="535">
                        <c:v>3.2972315714816115E-3</c:v>
                      </c:pt>
                      <c:pt idx="536">
                        <c:v>-2.5403915292095028E-2</c:v>
                      </c:pt>
                      <c:pt idx="537">
                        <c:v>2.6424900966318533E-4</c:v>
                      </c:pt>
                      <c:pt idx="538">
                        <c:v>4.2987562634062343E-3</c:v>
                      </c:pt>
                      <c:pt idx="539">
                        <c:v>-3.6710933108378007E-3</c:v>
                      </c:pt>
                      <c:pt idx="540">
                        <c:v>5.3474225700790362E-3</c:v>
                      </c:pt>
                      <c:pt idx="541">
                        <c:v>-1.0962017036971199E-3</c:v>
                      </c:pt>
                      <c:pt idx="542">
                        <c:v>9.5742492129402886E-3</c:v>
                      </c:pt>
                      <c:pt idx="543">
                        <c:v>2.2158366683177774E-2</c:v>
                      </c:pt>
                      <c:pt idx="544">
                        <c:v>-7.6509118450564316E-4</c:v>
                      </c:pt>
                      <c:pt idx="545">
                        <c:v>4.3354942270051565E-3</c:v>
                      </c:pt>
                      <c:pt idx="546">
                        <c:v>-6.8235112814001636E-3</c:v>
                      </c:pt>
                      <c:pt idx="547">
                        <c:v>1.2988049259971591E-2</c:v>
                      </c:pt>
                      <c:pt idx="548">
                        <c:v>7.4119915612353283E-5</c:v>
                      </c:pt>
                      <c:pt idx="549">
                        <c:v>0</c:v>
                      </c:pt>
                      <c:pt idx="550">
                        <c:v>-3.1632195008121623E-2</c:v>
                      </c:pt>
                      <c:pt idx="551">
                        <c:v>1.0669336833320336E-2</c:v>
                      </c:pt>
                      <c:pt idx="552">
                        <c:v>1.0029451476512513E-2</c:v>
                      </c:pt>
                      <c:pt idx="553">
                        <c:v>1.0958237095105357E-3</c:v>
                      </c:pt>
                      <c:pt idx="554">
                        <c:v>5.741812403707552E-4</c:v>
                      </c:pt>
                      <c:pt idx="555">
                        <c:v>4.93340295462433E-3</c:v>
                      </c:pt>
                      <c:pt idx="556">
                        <c:v>-9.7276325336319693E-4</c:v>
                      </c:pt>
                      <c:pt idx="557">
                        <c:v>1.2096525993502349E-3</c:v>
                      </c:pt>
                      <c:pt idx="558">
                        <c:v>-1.0326445933886907E-3</c:v>
                      </c:pt>
                      <c:pt idx="559">
                        <c:v>-4.2280491445660553E-4</c:v>
                      </c:pt>
                      <c:pt idx="560">
                        <c:v>1.3420277740582619E-3</c:v>
                      </c:pt>
                      <c:pt idx="561">
                        <c:v>-1.6106778900984085E-2</c:v>
                      </c:pt>
                      <c:pt idx="562">
                        <c:v>1.9161369714429638E-4</c:v>
                      </c:pt>
                      <c:pt idx="563">
                        <c:v>4.2460991411242804E-3</c:v>
                      </c:pt>
                      <c:pt idx="564">
                        <c:v>-2.8640251784670931E-4</c:v>
                      </c:pt>
                      <c:pt idx="565">
                        <c:v>7.735792188529832E-4</c:v>
                      </c:pt>
                      <c:pt idx="566">
                        <c:v>-1.6592983248849258E-3</c:v>
                      </c:pt>
                      <c:pt idx="567">
                        <c:v>5.709227219208848E-3</c:v>
                      </c:pt>
                      <c:pt idx="568">
                        <c:v>-2.4263087111270156E-4</c:v>
                      </c:pt>
                      <c:pt idx="569">
                        <c:v>7.6630062471946276E-3</c:v>
                      </c:pt>
                      <c:pt idx="570">
                        <c:v>3.0337778236923002E-3</c:v>
                      </c:pt>
                      <c:pt idx="571">
                        <c:v>1.708935342469147E-3</c:v>
                      </c:pt>
                      <c:pt idx="572">
                        <c:v>1.427282318511146E-2</c:v>
                      </c:pt>
                      <c:pt idx="573">
                        <c:v>8.0002967283534961E-3</c:v>
                      </c:pt>
                      <c:pt idx="574">
                        <c:v>-3.294141661825691E-3</c:v>
                      </c:pt>
                      <c:pt idx="575">
                        <c:v>-2.3737010711219135E-2</c:v>
                      </c:pt>
                      <c:pt idx="576">
                        <c:v>2.9283181262065561E-3</c:v>
                      </c:pt>
                      <c:pt idx="577">
                        <c:v>1.2135702743764484E-2</c:v>
                      </c:pt>
                      <c:pt idx="578">
                        <c:v>6.3890714201685463E-4</c:v>
                      </c:pt>
                      <c:pt idx="579">
                        <c:v>-1.8363601629962601E-3</c:v>
                      </c:pt>
                      <c:pt idx="580">
                        <c:v>4.362136988495407E-3</c:v>
                      </c:pt>
                      <c:pt idx="581">
                        <c:v>-1.838701945925279E-2</c:v>
                      </c:pt>
                      <c:pt idx="582">
                        <c:v>3.7153571840302033E-3</c:v>
                      </c:pt>
                      <c:pt idx="583">
                        <c:v>6.1208980252525835E-3</c:v>
                      </c:pt>
                      <c:pt idx="584">
                        <c:v>-1.9411082163856487E-3</c:v>
                      </c:pt>
                      <c:pt idx="585">
                        <c:v>6.0820295920886247E-4</c:v>
                      </c:pt>
                      <c:pt idx="586">
                        <c:v>3.2657179836582972E-4</c:v>
                      </c:pt>
                      <c:pt idx="587">
                        <c:v>-1.0551127873646253E-2</c:v>
                      </c:pt>
                      <c:pt idx="588">
                        <c:v>1.2488392909617571E-2</c:v>
                      </c:pt>
                      <c:pt idx="589">
                        <c:v>5.2275550617757365E-3</c:v>
                      </c:pt>
                      <c:pt idx="590">
                        <c:v>-7.5500770729339164E-3</c:v>
                      </c:pt>
                      <c:pt idx="591">
                        <c:v>-1.5694166783855772E-3</c:v>
                      </c:pt>
                      <c:pt idx="592">
                        <c:v>-8.3634909229105946E-3</c:v>
                      </c:pt>
                      <c:pt idx="593">
                        <c:v>4.9244310675396735E-3</c:v>
                      </c:pt>
                      <c:pt idx="594">
                        <c:v>-4.4112743886997249E-3</c:v>
                      </c:pt>
                      <c:pt idx="595">
                        <c:v>-4.8256117526091864E-3</c:v>
                      </c:pt>
                      <c:pt idx="596">
                        <c:v>-3.4068353428659765E-3</c:v>
                      </c:pt>
                      <c:pt idx="597">
                        <c:v>-1.1494656543982467E-3</c:v>
                      </c:pt>
                      <c:pt idx="598">
                        <c:v>4.1534061546935524E-3</c:v>
                      </c:pt>
                      <c:pt idx="599">
                        <c:v>-4.7834534865969988E-3</c:v>
                      </c:pt>
                      <c:pt idx="600">
                        <c:v>6.9101287122101656E-3</c:v>
                      </c:pt>
                      <c:pt idx="601">
                        <c:v>-5.6001193322433038E-3</c:v>
                      </c:pt>
                      <c:pt idx="602">
                        <c:v>6.9034712882310211E-3</c:v>
                      </c:pt>
                      <c:pt idx="603">
                        <c:v>1.2797087269066018E-3</c:v>
                      </c:pt>
                      <c:pt idx="604">
                        <c:v>4.8003214166191868E-3</c:v>
                      </c:pt>
                      <c:pt idx="605">
                        <c:v>-3.980842001604327E-3</c:v>
                      </c:pt>
                      <c:pt idx="606">
                        <c:v>3.4958598653707911E-3</c:v>
                      </c:pt>
                      <c:pt idx="607">
                        <c:v>1.6960564979935037E-2</c:v>
                      </c:pt>
                      <c:pt idx="608">
                        <c:v>7.1519206238961465E-3</c:v>
                      </c:pt>
                      <c:pt idx="609">
                        <c:v>1.4587473521770483E-2</c:v>
                      </c:pt>
                      <c:pt idx="610">
                        <c:v>-1.2830623714423055E-2</c:v>
                      </c:pt>
                      <c:pt idx="611">
                        <c:v>-2.2922813287199074E-3</c:v>
                      </c:pt>
                      <c:pt idx="612">
                        <c:v>9.9098165306665091E-3</c:v>
                      </c:pt>
                      <c:pt idx="613">
                        <c:v>8.5014589731702891E-3</c:v>
                      </c:pt>
                      <c:pt idx="614">
                        <c:v>-8.3552231902822797E-3</c:v>
                      </c:pt>
                      <c:pt idx="615">
                        <c:v>3.1180007301100025E-3</c:v>
                      </c:pt>
                      <c:pt idx="616">
                        <c:v>7.8845636631765005E-3</c:v>
                      </c:pt>
                      <c:pt idx="617">
                        <c:v>-8.5041943796360479E-3</c:v>
                      </c:pt>
                      <c:pt idx="618">
                        <c:v>1.909893557563635E-3</c:v>
                      </c:pt>
                      <c:pt idx="619">
                        <c:v>1.0624167809519585E-3</c:v>
                      </c:pt>
                      <c:pt idx="620">
                        <c:v>-1.9297994861636125E-3</c:v>
                      </c:pt>
                      <c:pt idx="621">
                        <c:v>5.9824218839221645E-3</c:v>
                      </c:pt>
                      <c:pt idx="622">
                        <c:v>-1.9843165872770138E-3</c:v>
                      </c:pt>
                      <c:pt idx="623">
                        <c:v>-9.9547852397330709E-3</c:v>
                      </c:pt>
                      <c:pt idx="624">
                        <c:v>1.7300480804376341E-3</c:v>
                      </c:pt>
                      <c:pt idx="625">
                        <c:v>-2.6087069905503624E-3</c:v>
                      </c:pt>
                      <c:pt idx="626">
                        <c:v>1.1768678519334302E-2</c:v>
                      </c:pt>
                      <c:pt idx="627">
                        <c:v>3.7469775694914261E-3</c:v>
                      </c:pt>
                      <c:pt idx="628">
                        <c:v>6.9897236787515053E-3</c:v>
                      </c:pt>
                      <c:pt idx="629">
                        <c:v>-2.4615916652464868E-3</c:v>
                      </c:pt>
                      <c:pt idx="630">
                        <c:v>-1.2772575169340433E-3</c:v>
                      </c:pt>
                      <c:pt idx="631">
                        <c:v>1.5127443414993686E-3</c:v>
                      </c:pt>
                      <c:pt idx="632">
                        <c:v>1.6322277413708031E-3</c:v>
                      </c:pt>
                      <c:pt idx="633">
                        <c:v>4.8399245000429738E-3</c:v>
                      </c:pt>
                      <c:pt idx="634">
                        <c:v>3.0768254710521413E-3</c:v>
                      </c:pt>
                      <c:pt idx="635">
                        <c:v>-1.3907115911179053E-3</c:v>
                      </c:pt>
                      <c:pt idx="636">
                        <c:v>-2.6813271530582365E-3</c:v>
                      </c:pt>
                      <c:pt idx="637">
                        <c:v>-7.4068702979585895E-3</c:v>
                      </c:pt>
                      <c:pt idx="638">
                        <c:v>3.6325899124476932E-3</c:v>
                      </c:pt>
                      <c:pt idx="639">
                        <c:v>3.7233328317825181E-3</c:v>
                      </c:pt>
                      <c:pt idx="640">
                        <c:v>-9.1843772466359795E-3</c:v>
                      </c:pt>
                      <c:pt idx="641">
                        <c:v>7.9339029758664203E-3</c:v>
                      </c:pt>
                      <c:pt idx="642">
                        <c:v>4.6291119276905667E-3</c:v>
                      </c:pt>
                      <c:pt idx="643">
                        <c:v>4.3349909563678074E-3</c:v>
                      </c:pt>
                      <c:pt idx="644">
                        <c:v>-3.6011683929824592E-3</c:v>
                      </c:pt>
                      <c:pt idx="645">
                        <c:v>2.3078657794183576E-3</c:v>
                      </c:pt>
                      <c:pt idx="646">
                        <c:v>5.5867505571107522E-3</c:v>
                      </c:pt>
                      <c:pt idx="647">
                        <c:v>-9.4089259122354784E-3</c:v>
                      </c:pt>
                      <c:pt idx="648">
                        <c:v>-1.0414987328842643E-2</c:v>
                      </c:pt>
                      <c:pt idx="649">
                        <c:v>-1.9362288581596431E-3</c:v>
                      </c:pt>
                      <c:pt idx="650">
                        <c:v>2.0801998696910067E-3</c:v>
                      </c:pt>
                      <c:pt idx="651">
                        <c:v>2.3076938309863943E-4</c:v>
                      </c:pt>
                      <c:pt idx="652">
                        <c:v>-2.7979211915755147E-3</c:v>
                      </c:pt>
                      <c:pt idx="653">
                        <c:v>1.1242787069220155E-2</c:v>
                      </c:pt>
                      <c:pt idx="654">
                        <c:v>3.8468195585509911E-3</c:v>
                      </c:pt>
                      <c:pt idx="655">
                        <c:v>3.7326057285045453E-3</c:v>
                      </c:pt>
                      <c:pt idx="656">
                        <c:v>-1.4880317427581322E-3</c:v>
                      </c:pt>
                      <c:pt idx="657">
                        <c:v>-6.0710052939097082E-3</c:v>
                      </c:pt>
                      <c:pt idx="658">
                        <c:v>-2.719087249314574E-3</c:v>
                      </c:pt>
                      <c:pt idx="659">
                        <c:v>5.2903041815773027E-3</c:v>
                      </c:pt>
                      <c:pt idx="660">
                        <c:v>-1.3230322044144545E-2</c:v>
                      </c:pt>
                      <c:pt idx="661">
                        <c:v>1.8408428736462672E-3</c:v>
                      </c:pt>
                      <c:pt idx="662">
                        <c:v>-8.6194444192226616E-4</c:v>
                      </c:pt>
                      <c:pt idx="663">
                        <c:v>6.4894066520591225E-4</c:v>
                      </c:pt>
                      <c:pt idx="664">
                        <c:v>-2.7252747061905846E-2</c:v>
                      </c:pt>
                      <c:pt idx="665">
                        <c:v>-1.0290912961511882E-2</c:v>
                      </c:pt>
                      <c:pt idx="666">
                        <c:v>1.0262364166879661E-2</c:v>
                      </c:pt>
                      <c:pt idx="667">
                        <c:v>6.5403464457533447E-3</c:v>
                      </c:pt>
                      <c:pt idx="668">
                        <c:v>-1.4767360951423874E-2</c:v>
                      </c:pt>
                      <c:pt idx="669">
                        <c:v>7.1311338513295845E-3</c:v>
                      </c:pt>
                      <c:pt idx="670">
                        <c:v>-6.1913685898254637E-3</c:v>
                      </c:pt>
                      <c:pt idx="671">
                        <c:v>-1.0055841351164928E-2</c:v>
                      </c:pt>
                      <c:pt idx="672">
                        <c:v>1.9394880469423374E-3</c:v>
                      </c:pt>
                      <c:pt idx="673">
                        <c:v>8.1985246250535701E-3</c:v>
                      </c:pt>
                      <c:pt idx="674">
                        <c:v>-2.282149519165359E-3</c:v>
                      </c:pt>
                      <c:pt idx="675">
                        <c:v>1.5617540986036946E-2</c:v>
                      </c:pt>
                      <c:pt idx="676">
                        <c:v>2.3039472801030985E-3</c:v>
                      </c:pt>
                      <c:pt idx="677">
                        <c:v>-2.2196046957245288E-3</c:v>
                      </c:pt>
                      <c:pt idx="678">
                        <c:v>8.9433138539523286E-3</c:v>
                      </c:pt>
                      <c:pt idx="679">
                        <c:v>5.7534419089337241E-3</c:v>
                      </c:pt>
                      <c:pt idx="680">
                        <c:v>-5.9665106709155796E-3</c:v>
                      </c:pt>
                      <c:pt idx="681">
                        <c:v>-9.6146710906087549E-3</c:v>
                      </c:pt>
                      <c:pt idx="682">
                        <c:v>-4.5753298248992847E-3</c:v>
                      </c:pt>
                      <c:pt idx="683">
                        <c:v>1.4546596268738573E-2</c:v>
                      </c:pt>
                      <c:pt idx="684">
                        <c:v>-2.9970166952145143E-3</c:v>
                      </c:pt>
                      <c:pt idx="685">
                        <c:v>6.0681299769485266E-3</c:v>
                      </c:pt>
                      <c:pt idx="686">
                        <c:v>-7.9340776284717225E-4</c:v>
                      </c:pt>
                      <c:pt idx="687">
                        <c:v>-2.8647768796532893E-3</c:v>
                      </c:pt>
                      <c:pt idx="688">
                        <c:v>-8.1008847428582073E-4</c:v>
                      </c:pt>
                      <c:pt idx="689">
                        <c:v>-6.4342125021195819E-3</c:v>
                      </c:pt>
                      <c:pt idx="690">
                        <c:v>-9.2977714768758095E-3</c:v>
                      </c:pt>
                      <c:pt idx="691">
                        <c:v>-4.4184376062615617E-3</c:v>
                      </c:pt>
                      <c:pt idx="692">
                        <c:v>1.347265987749984E-2</c:v>
                      </c:pt>
                      <c:pt idx="693">
                        <c:v>3.2900844641887252E-3</c:v>
                      </c:pt>
                      <c:pt idx="694">
                        <c:v>-3.4235779293248604E-5</c:v>
                      </c:pt>
                      <c:pt idx="695">
                        <c:v>1.6238421798265684E-4</c:v>
                      </c:pt>
                      <c:pt idx="696">
                        <c:v>8.8228315081302687E-4</c:v>
                      </c:pt>
                      <c:pt idx="697">
                        <c:v>9.6016849099043716E-3</c:v>
                      </c:pt>
                      <c:pt idx="698">
                        <c:v>4.9904988765755677E-3</c:v>
                      </c:pt>
                      <c:pt idx="699">
                        <c:v>-6.7019569671238587E-3</c:v>
                      </c:pt>
                      <c:pt idx="700">
                        <c:v>3.6279110347227283E-3</c:v>
                      </c:pt>
                      <c:pt idx="701">
                        <c:v>5.8135713698643588E-3</c:v>
                      </c:pt>
                      <c:pt idx="702">
                        <c:v>-4.4380363023105995E-3</c:v>
                      </c:pt>
                      <c:pt idx="703">
                        <c:v>2.7527761061093741E-3</c:v>
                      </c:pt>
                      <c:pt idx="704">
                        <c:v>2.3921140786561509E-3</c:v>
                      </c:pt>
                      <c:pt idx="705">
                        <c:v>8.8881692421959176E-4</c:v>
                      </c:pt>
                      <c:pt idx="706">
                        <c:v>2.7961581854801685E-3</c:v>
                      </c:pt>
                      <c:pt idx="707">
                        <c:v>2.22777715116037E-3</c:v>
                      </c:pt>
                      <c:pt idx="708">
                        <c:v>-1.88358074953746E-3</c:v>
                      </c:pt>
                      <c:pt idx="709">
                        <c:v>2.1517840572685188E-3</c:v>
                      </c:pt>
                      <c:pt idx="710">
                        <c:v>2.0926501544373337E-3</c:v>
                      </c:pt>
                      <c:pt idx="711">
                        <c:v>-8.4772611157041787E-3</c:v>
                      </c:pt>
                      <c:pt idx="712">
                        <c:v>-4.2189129588242422E-3</c:v>
                      </c:pt>
                      <c:pt idx="713">
                        <c:v>8.4132350585127465E-3</c:v>
                      </c:pt>
                      <c:pt idx="714">
                        <c:v>-2.4610650121738293E-3</c:v>
                      </c:pt>
                      <c:pt idx="715">
                        <c:v>1.5017929965417092E-3</c:v>
                      </c:pt>
                      <c:pt idx="716">
                        <c:v>-1.0076862724877868E-2</c:v>
                      </c:pt>
                      <c:pt idx="717">
                        <c:v>-1.6131034908382171E-2</c:v>
                      </c:pt>
                      <c:pt idx="718">
                        <c:v>1.9142540235738362E-3</c:v>
                      </c:pt>
                      <c:pt idx="719">
                        <c:v>1.5429250557726516E-2</c:v>
                      </c:pt>
                      <c:pt idx="720">
                        <c:v>6.1165201418930219E-3</c:v>
                      </c:pt>
                      <c:pt idx="721">
                        <c:v>-3.663850195300738E-3</c:v>
                      </c:pt>
                      <c:pt idx="722">
                        <c:v>2.5939308400834919E-3</c:v>
                      </c:pt>
                      <c:pt idx="723">
                        <c:v>5.4319265089930787E-3</c:v>
                      </c:pt>
                      <c:pt idx="724">
                        <c:v>2.2044077169204963E-3</c:v>
                      </c:pt>
                      <c:pt idx="725">
                        <c:v>9.3801140935839706E-3</c:v>
                      </c:pt>
                      <c:pt idx="726">
                        <c:v>0</c:v>
                      </c:pt>
                      <c:pt idx="727">
                        <c:v>3.0270570325342584E-3</c:v>
                      </c:pt>
                      <c:pt idx="728">
                        <c:v>-4.3438735929836473E-3</c:v>
                      </c:pt>
                      <c:pt idx="729">
                        <c:v>-9.7576830740931948E-3</c:v>
                      </c:pt>
                      <c:pt idx="730">
                        <c:v>7.3626741739508325E-3</c:v>
                      </c:pt>
                      <c:pt idx="731">
                        <c:v>9.0452354866121798E-4</c:v>
                      </c:pt>
                      <c:pt idx="732">
                        <c:v>9.2806475654843928E-4</c:v>
                      </c:pt>
                      <c:pt idx="733">
                        <c:v>-5.5077206961150959E-3</c:v>
                      </c:pt>
                      <c:pt idx="734">
                        <c:v>5.0937013768608055E-3</c:v>
                      </c:pt>
                      <c:pt idx="735">
                        <c:v>-1.0488522018756902E-2</c:v>
                      </c:pt>
                      <c:pt idx="736">
                        <c:v>5.629033723584617E-3</c:v>
                      </c:pt>
                      <c:pt idx="737">
                        <c:v>-7.7732216913364207E-3</c:v>
                      </c:pt>
                      <c:pt idx="738">
                        <c:v>7.2136629176073144E-4</c:v>
                      </c:pt>
                      <c:pt idx="739">
                        <c:v>2.71677386582646E-3</c:v>
                      </c:pt>
                      <c:pt idx="740">
                        <c:v>9.519050284639145E-3</c:v>
                      </c:pt>
                      <c:pt idx="741">
                        <c:v>7.2703849004915376E-3</c:v>
                      </c:pt>
                      <c:pt idx="742">
                        <c:v>1.3458822886395478E-2</c:v>
                      </c:pt>
                      <c:pt idx="743">
                        <c:v>-1.1995158198734063E-2</c:v>
                      </c:pt>
                      <c:pt idx="744">
                        <c:v>3.2556886130027081E-3</c:v>
                      </c:pt>
                      <c:pt idx="745">
                        <c:v>-1.5722268058652093E-3</c:v>
                      </c:pt>
                      <c:pt idx="746">
                        <c:v>-1.1642532264376805E-3</c:v>
                      </c:pt>
                      <c:pt idx="747">
                        <c:v>5.0707708737319848E-3</c:v>
                      </c:pt>
                      <c:pt idx="748">
                        <c:v>-2.4894996630044743E-3</c:v>
                      </c:pt>
                      <c:pt idx="749">
                        <c:v>2.9342761524473525E-3</c:v>
                      </c:pt>
                      <c:pt idx="750">
                        <c:v>4.4534512252793462E-3</c:v>
                      </c:pt>
                      <c:pt idx="751">
                        <c:v>-6.657999610474208E-3</c:v>
                      </c:pt>
                      <c:pt idx="752">
                        <c:v>1.1860106453404521E-2</c:v>
                      </c:pt>
                      <c:pt idx="753">
                        <c:v>1.1146581427084045E-3</c:v>
                      </c:pt>
                      <c:pt idx="754">
                        <c:v>-5.0474421497736779E-3</c:v>
                      </c:pt>
                      <c:pt idx="755">
                        <c:v>2.8272094645031992E-3</c:v>
                      </c:pt>
                      <c:pt idx="756">
                        <c:v>1.2914954382182593E-3</c:v>
                      </c:pt>
                      <c:pt idx="757">
                        <c:v>5.7554818887264585E-3</c:v>
                      </c:pt>
                      <c:pt idx="758">
                        <c:v>-9.056276025541694E-3</c:v>
                      </c:pt>
                      <c:pt idx="759">
                        <c:v>2.254411981652992E-3</c:v>
                      </c:pt>
                      <c:pt idx="760">
                        <c:v>9.9200435237691564E-3</c:v>
                      </c:pt>
                      <c:pt idx="761">
                        <c:v>1.7910909847678354E-3</c:v>
                      </c:pt>
                      <c:pt idx="762">
                        <c:v>5.8755368371610054E-4</c:v>
                      </c:pt>
                      <c:pt idx="763">
                        <c:v>2.5978883512161274E-3</c:v>
                      </c:pt>
                      <c:pt idx="764">
                        <c:v>5.1305767359192444E-3</c:v>
                      </c:pt>
                      <c:pt idx="765">
                        <c:v>1.7792095510556351E-3</c:v>
                      </c:pt>
                      <c:pt idx="766">
                        <c:v>-8.2532015572765933E-4</c:v>
                      </c:pt>
                      <c:pt idx="767">
                        <c:v>5.0524082330020642E-3</c:v>
                      </c:pt>
                      <c:pt idx="768">
                        <c:v>-5.8634776570332255E-4</c:v>
                      </c:pt>
                      <c:pt idx="769">
                        <c:v>-4.851489814348779E-3</c:v>
                      </c:pt>
                      <c:pt idx="770">
                        <c:v>5.3004105802396452E-4</c:v>
                      </c:pt>
                      <c:pt idx="771">
                        <c:v>1.1711787807096353E-2</c:v>
                      </c:pt>
                      <c:pt idx="772">
                        <c:v>-1.2720947991901793E-2</c:v>
                      </c:pt>
                      <c:pt idx="773">
                        <c:v>3.3600853076584127E-3</c:v>
                      </c:pt>
                      <c:pt idx="774">
                        <c:v>-7.9375571543180527E-3</c:v>
                      </c:pt>
                      <c:pt idx="775">
                        <c:v>3.7394347271780294E-3</c:v>
                      </c:pt>
                      <c:pt idx="776">
                        <c:v>-2.4570999479082201E-3</c:v>
                      </c:pt>
                      <c:pt idx="777">
                        <c:v>1.6226354854290497E-3</c:v>
                      </c:pt>
                      <c:pt idx="778">
                        <c:v>7.1419364422792178E-4</c:v>
                      </c:pt>
                      <c:pt idx="779">
                        <c:v>-4.7805152388848996E-3</c:v>
                      </c:pt>
                      <c:pt idx="780">
                        <c:v>7.5193036199869062E-3</c:v>
                      </c:pt>
                      <c:pt idx="781">
                        <c:v>-1.9782456574904987E-3</c:v>
                      </c:pt>
                      <c:pt idx="782">
                        <c:v>-1.0962198806511913E-3</c:v>
                      </c:pt>
                      <c:pt idx="783">
                        <c:v>1.9403372384774603E-3</c:v>
                      </c:pt>
                      <c:pt idx="784">
                        <c:v>-7.7389690733849995E-3</c:v>
                      </c:pt>
                      <c:pt idx="785">
                        <c:v>-6.7873538473747089E-3</c:v>
                      </c:pt>
                      <c:pt idx="786">
                        <c:v>5.2254135037542448E-3</c:v>
                      </c:pt>
                      <c:pt idx="787">
                        <c:v>7.7455788073974583E-3</c:v>
                      </c:pt>
                      <c:pt idx="788">
                        <c:v>1.4713018529154581E-2</c:v>
                      </c:pt>
                      <c:pt idx="789">
                        <c:v>-9.3876915800621234E-3</c:v>
                      </c:pt>
                      <c:pt idx="790">
                        <c:v>-1.9148557373002569E-3</c:v>
                      </c:pt>
                      <c:pt idx="791">
                        <c:v>4.3310315687135077E-3</c:v>
                      </c:pt>
                      <c:pt idx="792">
                        <c:v>7.8939843367251718E-3</c:v>
                      </c:pt>
                      <c:pt idx="793">
                        <c:v>-6.6456866724033644E-3</c:v>
                      </c:pt>
                      <c:pt idx="794">
                        <c:v>2.6092588834415696E-3</c:v>
                      </c:pt>
                      <c:pt idx="795">
                        <c:v>-1.7379080096556947E-3</c:v>
                      </c:pt>
                      <c:pt idx="796">
                        <c:v>-7.9999900293915294E-3</c:v>
                      </c:pt>
                      <c:pt idx="797">
                        <c:v>-5.1955425165985582E-3</c:v>
                      </c:pt>
                      <c:pt idx="798">
                        <c:v>-8.4147795117127399E-4</c:v>
                      </c:pt>
                      <c:pt idx="799">
                        <c:v>1.1424843376205364E-3</c:v>
                      </c:pt>
                      <c:pt idx="800">
                        <c:v>-1.8611629031542677E-3</c:v>
                      </c:pt>
                      <c:pt idx="801">
                        <c:v>-1.8187890243365522E-3</c:v>
                      </c:pt>
                      <c:pt idx="802">
                        <c:v>1.106687589458219E-2</c:v>
                      </c:pt>
                      <c:pt idx="803">
                        <c:v>-4.2951719463449447E-3</c:v>
                      </c:pt>
                      <c:pt idx="804">
                        <c:v>-1.6739692039061276E-4</c:v>
                      </c:pt>
                      <c:pt idx="805">
                        <c:v>-1.5709550580438178E-4</c:v>
                      </c:pt>
                      <c:pt idx="806">
                        <c:v>-3.4939609224934234E-2</c:v>
                      </c:pt>
                      <c:pt idx="807">
                        <c:v>-6.2693889609405828E-4</c:v>
                      </c:pt>
                      <c:pt idx="808">
                        <c:v>-2.6056875649678034E-2</c:v>
                      </c:pt>
                      <c:pt idx="809">
                        <c:v>-3.7484961100239054E-3</c:v>
                      </c:pt>
                      <c:pt idx="810">
                        <c:v>1.0756553787292273E-2</c:v>
                      </c:pt>
                      <c:pt idx="811">
                        <c:v>3.7289216817434586E-3</c:v>
                      </c:pt>
                      <c:pt idx="812">
                        <c:v>4.7753137019325865E-3</c:v>
                      </c:pt>
                      <c:pt idx="813">
                        <c:v>-6.6469982745899969E-3</c:v>
                      </c:pt>
                      <c:pt idx="814">
                        <c:v>6.1600113048752396E-3</c:v>
                      </c:pt>
                      <c:pt idx="815">
                        <c:v>-1.8777609497478598E-3</c:v>
                      </c:pt>
                      <c:pt idx="816">
                        <c:v>6.405026140783282E-3</c:v>
                      </c:pt>
                      <c:pt idx="817">
                        <c:v>7.7840986674140049E-3</c:v>
                      </c:pt>
                      <c:pt idx="818">
                        <c:v>-3.6286959713364183E-3</c:v>
                      </c:pt>
                      <c:pt idx="819">
                        <c:v>2.0498654718558414E-3</c:v>
                      </c:pt>
                      <c:pt idx="820">
                        <c:v>6.0254290941598211E-3</c:v>
                      </c:pt>
                      <c:pt idx="821">
                        <c:v>4.4365691052998023E-3</c:v>
                      </c:pt>
                      <c:pt idx="822">
                        <c:v>3.8654742386410906E-3</c:v>
                      </c:pt>
                      <c:pt idx="823">
                        <c:v>3.6603573529812264E-4</c:v>
                      </c:pt>
                      <c:pt idx="824">
                        <c:v>-5.0404977705822869E-3</c:v>
                      </c:pt>
                      <c:pt idx="825">
                        <c:v>6.1529570275530047E-3</c:v>
                      </c:pt>
                      <c:pt idx="826">
                        <c:v>-1.2688207605304546E-2</c:v>
                      </c:pt>
                      <c:pt idx="827">
                        <c:v>-3.0432369434819895E-3</c:v>
                      </c:pt>
                      <c:pt idx="828">
                        <c:v>-4.0138178240833279E-3</c:v>
                      </c:pt>
                      <c:pt idx="829">
                        <c:v>-4.9133470673529275E-4</c:v>
                      </c:pt>
                      <c:pt idx="830">
                        <c:v>-1.598002236948173E-2</c:v>
                      </c:pt>
                      <c:pt idx="831">
                        <c:v>-6.7592298223892395E-3</c:v>
                      </c:pt>
                      <c:pt idx="832">
                        <c:v>9.323279184126601E-4</c:v>
                      </c:pt>
                      <c:pt idx="833">
                        <c:v>-1.6778430486147425E-2</c:v>
                      </c:pt>
                      <c:pt idx="834">
                        <c:v>-2.2953246522584732E-2</c:v>
                      </c:pt>
                      <c:pt idx="835">
                        <c:v>6.8726745107573735E-3</c:v>
                      </c:pt>
                      <c:pt idx="836">
                        <c:v>-9.6180440925821133E-4</c:v>
                      </c:pt>
                      <c:pt idx="837">
                        <c:v>1.4212112336492188E-3</c:v>
                      </c:pt>
                      <c:pt idx="838">
                        <c:v>-1.9859519120188025E-2</c:v>
                      </c:pt>
                      <c:pt idx="839">
                        <c:v>7.1944312626154739E-3</c:v>
                      </c:pt>
                      <c:pt idx="840">
                        <c:v>1.5013303410231325E-2</c:v>
                      </c:pt>
                      <c:pt idx="841">
                        <c:v>-5.1338391462944433E-5</c:v>
                      </c:pt>
                      <c:pt idx="842">
                        <c:v>7.9884427873234583E-3</c:v>
                      </c:pt>
                      <c:pt idx="843">
                        <c:v>-5.1662739680643404E-3</c:v>
                      </c:pt>
                      <c:pt idx="844">
                        <c:v>-4.3563029676140768E-3</c:v>
                      </c:pt>
                      <c:pt idx="845">
                        <c:v>3.2137090703708905E-3</c:v>
                      </c:pt>
                      <c:pt idx="846">
                        <c:v>-6.7576485543571476E-3</c:v>
                      </c:pt>
                      <c:pt idx="847">
                        <c:v>6.0220847806113952E-4</c:v>
                      </c:pt>
                      <c:pt idx="848">
                        <c:v>-8.2118053832528799E-3</c:v>
                      </c:pt>
                      <c:pt idx="849">
                        <c:v>5.7510760260492417E-3</c:v>
                      </c:pt>
                      <c:pt idx="850">
                        <c:v>-1.3430409381722306E-3</c:v>
                      </c:pt>
                      <c:pt idx="851">
                        <c:v>8.3028652159719465E-3</c:v>
                      </c:pt>
                      <c:pt idx="852">
                        <c:v>7.7110383321782527E-3</c:v>
                      </c:pt>
                      <c:pt idx="853">
                        <c:v>-1.3279176812033283E-2</c:v>
                      </c:pt>
                      <c:pt idx="854">
                        <c:v>-2.1744902855738114E-3</c:v>
                      </c:pt>
                      <c:pt idx="855">
                        <c:v>-7.0278544593779975E-3</c:v>
                      </c:pt>
                      <c:pt idx="856">
                        <c:v>-6.8328312077836099E-3</c:v>
                      </c:pt>
                      <c:pt idx="857">
                        <c:v>4.2887104659486957E-3</c:v>
                      </c:pt>
                      <c:pt idx="858">
                        <c:v>7.1789599965318088E-3</c:v>
                      </c:pt>
                      <c:pt idx="859">
                        <c:v>1.6122335161992492E-3</c:v>
                      </c:pt>
                      <c:pt idx="860">
                        <c:v>-6.5196379945122911E-3</c:v>
                      </c:pt>
                      <c:pt idx="861">
                        <c:v>7.5648840620415768E-3</c:v>
                      </c:pt>
                      <c:pt idx="862">
                        <c:v>-7.8336940193640334E-4</c:v>
                      </c:pt>
                      <c:pt idx="863">
                        <c:v>-9.433298007960873E-3</c:v>
                      </c:pt>
                      <c:pt idx="864">
                        <c:v>-1.7565816219666221E-2</c:v>
                      </c:pt>
                      <c:pt idx="865">
                        <c:v>-1.1847813566312038E-2</c:v>
                      </c:pt>
                      <c:pt idx="866">
                        <c:v>1.3500667246321167E-3</c:v>
                      </c:pt>
                      <c:pt idx="867">
                        <c:v>-1.8277239300144746E-3</c:v>
                      </c:pt>
                      <c:pt idx="868">
                        <c:v>1.910594594284348E-2</c:v>
                      </c:pt>
                      <c:pt idx="869">
                        <c:v>-4.8863423694676272E-4</c:v>
                      </c:pt>
                      <c:pt idx="870">
                        <c:v>-3.9780188515424917E-3</c:v>
                      </c:pt>
                      <c:pt idx="871">
                        <c:v>1.4525005349024126E-2</c:v>
                      </c:pt>
                      <c:pt idx="872">
                        <c:v>-9.0646263012653557E-3</c:v>
                      </c:pt>
                      <c:pt idx="873">
                        <c:v>-7.5440048783373239E-3</c:v>
                      </c:pt>
                      <c:pt idx="874">
                        <c:v>-4.4764458361979068E-3</c:v>
                      </c:pt>
                      <c:pt idx="875">
                        <c:v>-2.6607654277382941E-2</c:v>
                      </c:pt>
                      <c:pt idx="876">
                        <c:v>-3.0956581400384639E-2</c:v>
                      </c:pt>
                      <c:pt idx="877">
                        <c:v>2.3386314218621748E-2</c:v>
                      </c:pt>
                      <c:pt idx="878">
                        <c:v>2.4892032502583353E-4</c:v>
                      </c:pt>
                      <c:pt idx="879">
                        <c:v>-1.6337338332517409E-2</c:v>
                      </c:pt>
                      <c:pt idx="880">
                        <c:v>-5.8166426802105211E-3</c:v>
                      </c:pt>
                      <c:pt idx="881">
                        <c:v>-9.4399573496007968E-3</c:v>
                      </c:pt>
                      <c:pt idx="882">
                        <c:v>-2.3854148547190132E-2</c:v>
                      </c:pt>
                      <c:pt idx="883">
                        <c:v>-3.9720014500848694E-2</c:v>
                      </c:pt>
                      <c:pt idx="884">
                        <c:v>1.5556241277416212E-2</c:v>
                      </c:pt>
                      <c:pt idx="885">
                        <c:v>2.1832637736670969E-3</c:v>
                      </c:pt>
                      <c:pt idx="886">
                        <c:v>4.5519368515369661E-2</c:v>
                      </c:pt>
                      <c:pt idx="887">
                        <c:v>3.5140216060146772E-3</c:v>
                      </c:pt>
                      <c:pt idx="888">
                        <c:v>1.4260659728871198E-2</c:v>
                      </c:pt>
                      <c:pt idx="889">
                        <c:v>-2.1542442927244373E-2</c:v>
                      </c:pt>
                      <c:pt idx="890">
                        <c:v>-2.5305651657021246E-3</c:v>
                      </c:pt>
                      <c:pt idx="891">
                        <c:v>7.2292099671859393E-3</c:v>
                      </c:pt>
                      <c:pt idx="892">
                        <c:v>-4.0080358108077379E-3</c:v>
                      </c:pt>
                      <c:pt idx="893">
                        <c:v>-2.5813972971017719E-2</c:v>
                      </c:pt>
                      <c:pt idx="894">
                        <c:v>4.0046787619524606E-3</c:v>
                      </c:pt>
                      <c:pt idx="895">
                        <c:v>6.6424526415308121E-3</c:v>
                      </c:pt>
                      <c:pt idx="896">
                        <c:v>-9.2371043619673032E-4</c:v>
                      </c:pt>
                      <c:pt idx="897">
                        <c:v>3.9616643091026412E-3</c:v>
                      </c:pt>
                      <c:pt idx="898">
                        <c:v>6.8582719920952237E-3</c:v>
                      </c:pt>
                      <c:pt idx="899">
                        <c:v>-9.8426467494665548E-3</c:v>
                      </c:pt>
                      <c:pt idx="900">
                        <c:v>-3.3693196188743202E-3</c:v>
                      </c:pt>
                      <c:pt idx="901">
                        <c:v>1.0587753585933406E-2</c:v>
                      </c:pt>
                      <c:pt idx="902">
                        <c:v>4.4195704658634983E-4</c:v>
                      </c:pt>
                      <c:pt idx="903">
                        <c:v>-9.6746200512144102E-4</c:v>
                      </c:pt>
                      <c:pt idx="904">
                        <c:v>-7.3211804013368518E-3</c:v>
                      </c:pt>
                      <c:pt idx="905">
                        <c:v>-2.2931901302393646E-2</c:v>
                      </c:pt>
                      <c:pt idx="906">
                        <c:v>-8.2432316529089545E-3</c:v>
                      </c:pt>
                      <c:pt idx="907">
                        <c:v>-2.1127764469201806E-2</c:v>
                      </c:pt>
                      <c:pt idx="908">
                        <c:v>1.4052962462036233E-2</c:v>
                      </c:pt>
                      <c:pt idx="909">
                        <c:v>1.0889314253052647E-2</c:v>
                      </c:pt>
                      <c:pt idx="910">
                        <c:v>7.3315452210834268E-3</c:v>
                      </c:pt>
                      <c:pt idx="911">
                        <c:v>-1.106428230916206E-2</c:v>
                      </c:pt>
                      <c:pt idx="912">
                        <c:v>3.2297728469256583E-2</c:v>
                      </c:pt>
                      <c:pt idx="913">
                        <c:v>2.3500601435940648E-2</c:v>
                      </c:pt>
                      <c:pt idx="914">
                        <c:v>9.3011950461985553E-3</c:v>
                      </c:pt>
                      <c:pt idx="915">
                        <c:v>9.5857869953623143E-4</c:v>
                      </c:pt>
                      <c:pt idx="916">
                        <c:v>2.1799530508648111E-2</c:v>
                      </c:pt>
                      <c:pt idx="917">
                        <c:v>9.0127893779495209E-3</c:v>
                      </c:pt>
                      <c:pt idx="918">
                        <c:v>-3.188084627502747E-2</c:v>
                      </c:pt>
                      <c:pt idx="919">
                        <c:v>8.6560349436774018E-3</c:v>
                      </c:pt>
                      <c:pt idx="920">
                        <c:v>1.0606734925746547E-2</c:v>
                      </c:pt>
                      <c:pt idx="921">
                        <c:v>3.4968327513486704E-3</c:v>
                      </c:pt>
                      <c:pt idx="922">
                        <c:v>4.2308326864370959E-3</c:v>
                      </c:pt>
                      <c:pt idx="923">
                        <c:v>-4.4870895951588914E-3</c:v>
                      </c:pt>
                      <c:pt idx="924">
                        <c:v>1.4959767982302924E-2</c:v>
                      </c:pt>
                      <c:pt idx="925">
                        <c:v>8.2879286472317196E-3</c:v>
                      </c:pt>
                      <c:pt idx="926">
                        <c:v>-3.7625576752870491E-3</c:v>
                      </c:pt>
                      <c:pt idx="927">
                        <c:v>-1.397455263342307E-2</c:v>
                      </c:pt>
                      <c:pt idx="928">
                        <c:v>-2.9665208073864222E-2</c:v>
                      </c:pt>
                      <c:pt idx="929">
                        <c:v>-3.7658186343632158E-3</c:v>
                      </c:pt>
                      <c:pt idx="930">
                        <c:v>2.1949298600039439E-3</c:v>
                      </c:pt>
                      <c:pt idx="931">
                        <c:v>1.5258136579558846E-2</c:v>
                      </c:pt>
                      <c:pt idx="932">
                        <c:v>1.7533089839251018E-2</c:v>
                      </c:pt>
                      <c:pt idx="933">
                        <c:v>-7.659953074251994E-3</c:v>
                      </c:pt>
                      <c:pt idx="934">
                        <c:v>-2.3335391075828193E-3</c:v>
                      </c:pt>
                      <c:pt idx="935">
                        <c:v>-1.4681739210016866E-2</c:v>
                      </c:pt>
                      <c:pt idx="936">
                        <c:v>-1.0768649713414877E-2</c:v>
                      </c:pt>
                      <c:pt idx="937">
                        <c:v>1.2034095598602602E-4</c:v>
                      </c:pt>
                      <c:pt idx="938">
                        <c:v>2.3893111690629757E-3</c:v>
                      </c:pt>
                      <c:pt idx="939">
                        <c:v>2.3783634323505925E-3</c:v>
                      </c:pt>
                      <c:pt idx="940">
                        <c:v>-6.8541976586471102E-3</c:v>
                      </c:pt>
                      <c:pt idx="941">
                        <c:v>1.3229224991255796E-2</c:v>
                      </c:pt>
                      <c:pt idx="942">
                        <c:v>-6.7466272107847137E-4</c:v>
                      </c:pt>
                      <c:pt idx="943">
                        <c:v>4.6754568834477452E-3</c:v>
                      </c:pt>
                      <c:pt idx="944">
                        <c:v>9.3814132414910632E-3</c:v>
                      </c:pt>
                      <c:pt idx="945">
                        <c:v>-4.443451426949848E-3</c:v>
                      </c:pt>
                      <c:pt idx="946">
                        <c:v>9.4955943777590699E-4</c:v>
                      </c:pt>
                      <c:pt idx="947">
                        <c:v>8.8371019128877272E-3</c:v>
                      </c:pt>
                      <c:pt idx="948">
                        <c:v>2.5103294691740312E-3</c:v>
                      </c:pt>
                      <c:pt idx="949">
                        <c:v>-7.9392248074886696E-3</c:v>
                      </c:pt>
                      <c:pt idx="950">
                        <c:v>-2.5019306735107452E-2</c:v>
                      </c:pt>
                      <c:pt idx="951">
                        <c:v>2.5010909987210766E-2</c:v>
                      </c:pt>
                      <c:pt idx="952">
                        <c:v>-2.5901790302179529E-3</c:v>
                      </c:pt>
                      <c:pt idx="953">
                        <c:v>-1.8656429782835003E-3</c:v>
                      </c:pt>
                      <c:pt idx="954">
                        <c:v>-6.3758548532258158E-3</c:v>
                      </c:pt>
                      <c:pt idx="955">
                        <c:v>2.8701517893985583E-3</c:v>
                      </c:pt>
                      <c:pt idx="956">
                        <c:v>-1.265317403605235E-2</c:v>
                      </c:pt>
                      <c:pt idx="957">
                        <c:v>4.5424490789178603E-4</c:v>
                      </c:pt>
                      <c:pt idx="958">
                        <c:v>-1.6275094237558994E-2</c:v>
                      </c:pt>
                      <c:pt idx="959">
                        <c:v>-4.399899469900671E-3</c:v>
                      </c:pt>
                      <c:pt idx="960">
                        <c:v>7.9971262470623968E-3</c:v>
                      </c:pt>
                      <c:pt idx="961">
                        <c:v>1.6846984446484067E-2</c:v>
                      </c:pt>
                      <c:pt idx="962">
                        <c:v>1.617296757173086E-2</c:v>
                      </c:pt>
                      <c:pt idx="963">
                        <c:v>-1.916390483963424E-2</c:v>
                      </c:pt>
                      <c:pt idx="964">
                        <c:v>4.9290833305631618E-3</c:v>
                      </c:pt>
                      <c:pt idx="965">
                        <c:v>5.9874437604572686E-3</c:v>
                      </c:pt>
                      <c:pt idx="966">
                        <c:v>1.1258133015883956E-3</c:v>
                      </c:pt>
                      <c:pt idx="967">
                        <c:v>7.6727453538329628E-3</c:v>
                      </c:pt>
                      <c:pt idx="968">
                        <c:v>2.6343921096092038E-3</c:v>
                      </c:pt>
                      <c:pt idx="969">
                        <c:v>5.1751159140234482E-3</c:v>
                      </c:pt>
                      <c:pt idx="970">
                        <c:v>-1</c:v>
                      </c:pt>
                    </c:numCache>
                  </c:numRef>
                </c:val>
                <c:smooth val="0"/>
              </c15:ser>
            </c15:filteredLineSeries>
          </c:ext>
        </c:extLst>
      </c:lineChart>
      <c:dateAx>
        <c:axId val="877414160"/>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877397840"/>
        <c:crosses val="autoZero"/>
        <c:auto val="1"/>
        <c:lblOffset val="100"/>
        <c:baseTimeUnit val="days"/>
      </c:dateAx>
      <c:valAx>
        <c:axId val="87739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87741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Calibri" panose="020F0502020204030204" pitchFamily="34"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r>
              <a:rPr lang="en-US"/>
              <a:t>Bank Loan by Sector</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barChart>
        <c:barDir val="bar"/>
        <c:grouping val="clustered"/>
        <c:varyColors val="0"/>
        <c:ser>
          <c:idx val="0"/>
          <c:order val="0"/>
          <c:tx>
            <c:strRef>
              <c:f>Sheet2!$A$3</c:f>
              <c:strCache>
                <c:ptCount val="1"/>
                <c:pt idx="0">
                  <c:v>Januari</c:v>
                </c:pt>
              </c:strCache>
            </c:strRef>
          </c:tx>
          <c:spPr>
            <a:solidFill>
              <a:schemeClr val="accent1"/>
            </a:solidFill>
            <a:ln>
              <a:noFill/>
            </a:ln>
            <a:effectLst/>
          </c:spPr>
          <c:invertIfNegative val="0"/>
          <c:cat>
            <c:strRef>
              <c:f>Sheet2!$B$2:$J$2</c:f>
              <c:strCache>
                <c:ptCount val="9"/>
                <c:pt idx="0">
                  <c:v>Pertanian, Peternakan, Kehutanan &amp; Perikanan</c:v>
                </c:pt>
                <c:pt idx="1">
                  <c:v>Pertambangan dan Penggalian</c:v>
                </c:pt>
                <c:pt idx="2">
                  <c:v>Industri Pengolahan</c:v>
                </c:pt>
                <c:pt idx="3">
                  <c:v>Listrik, Gas dan Air Bersih</c:v>
                </c:pt>
                <c:pt idx="4">
                  <c:v>Konstruksi</c:v>
                </c:pt>
                <c:pt idx="5">
                  <c:v>Perdagangan, Hotel dan Restoran</c:v>
                </c:pt>
                <c:pt idx="6">
                  <c:v>Pengangkutan dan Komunikasi</c:v>
                </c:pt>
                <c:pt idx="7">
                  <c:v>Keuangan, Real Estat dan Jasa Perusahaan</c:v>
                </c:pt>
                <c:pt idx="8">
                  <c:v>Jasa-jasa</c:v>
                </c:pt>
              </c:strCache>
            </c:strRef>
          </c:cat>
          <c:val>
            <c:numRef>
              <c:f>Sheet2!$B$3:$J$3</c:f>
              <c:numCache>
                <c:formatCode>_(* #,##0_);_(* \(#,##0\);_(* "-"_);_(@_)</c:formatCode>
                <c:ptCount val="9"/>
                <c:pt idx="0">
                  <c:v>88030.25</c:v>
                </c:pt>
                <c:pt idx="1">
                  <c:v>93348.76</c:v>
                </c:pt>
                <c:pt idx="2">
                  <c:v>464354.15</c:v>
                </c:pt>
                <c:pt idx="3">
                  <c:v>13631.39</c:v>
                </c:pt>
                <c:pt idx="4">
                  <c:v>97045.79</c:v>
                </c:pt>
                <c:pt idx="5">
                  <c:v>628130.18999999994</c:v>
                </c:pt>
                <c:pt idx="6">
                  <c:v>63585.99</c:v>
                </c:pt>
                <c:pt idx="7">
                  <c:v>204229.83</c:v>
                </c:pt>
                <c:pt idx="8">
                  <c:v>67501.179999999993</c:v>
                </c:pt>
              </c:numCache>
            </c:numRef>
          </c:val>
        </c:ser>
        <c:ser>
          <c:idx val="1"/>
          <c:order val="1"/>
          <c:tx>
            <c:strRef>
              <c:f>Sheet2!$A$4</c:f>
              <c:strCache>
                <c:ptCount val="1"/>
                <c:pt idx="0">
                  <c:v>Februari</c:v>
                </c:pt>
              </c:strCache>
            </c:strRef>
          </c:tx>
          <c:spPr>
            <a:solidFill>
              <a:schemeClr val="accent2"/>
            </a:solidFill>
            <a:ln>
              <a:noFill/>
            </a:ln>
            <a:effectLst/>
          </c:spPr>
          <c:invertIfNegative val="0"/>
          <c:cat>
            <c:strRef>
              <c:f>Sheet2!$B$2:$J$2</c:f>
              <c:strCache>
                <c:ptCount val="9"/>
                <c:pt idx="0">
                  <c:v>Pertanian, Peternakan, Kehutanan &amp; Perikanan</c:v>
                </c:pt>
                <c:pt idx="1">
                  <c:v>Pertambangan dan Penggalian</c:v>
                </c:pt>
                <c:pt idx="2">
                  <c:v>Industri Pengolahan</c:v>
                </c:pt>
                <c:pt idx="3">
                  <c:v>Listrik, Gas dan Air Bersih</c:v>
                </c:pt>
                <c:pt idx="4">
                  <c:v>Konstruksi</c:v>
                </c:pt>
                <c:pt idx="5">
                  <c:v>Perdagangan, Hotel dan Restoran</c:v>
                </c:pt>
                <c:pt idx="6">
                  <c:v>Pengangkutan dan Komunikasi</c:v>
                </c:pt>
                <c:pt idx="7">
                  <c:v>Keuangan, Real Estat dan Jasa Perusahaan</c:v>
                </c:pt>
                <c:pt idx="8">
                  <c:v>Jasa-jasa</c:v>
                </c:pt>
              </c:strCache>
            </c:strRef>
          </c:cat>
          <c:val>
            <c:numRef>
              <c:f>Sheet2!$B$4:$J$4</c:f>
              <c:numCache>
                <c:formatCode>_(* #,##0_);_(* \(#,##0\);_(* "-"_);_(@_)</c:formatCode>
                <c:ptCount val="9"/>
                <c:pt idx="0">
                  <c:v>86252.5</c:v>
                </c:pt>
                <c:pt idx="1">
                  <c:v>86357.77</c:v>
                </c:pt>
                <c:pt idx="2">
                  <c:v>477002.4</c:v>
                </c:pt>
                <c:pt idx="3">
                  <c:v>16810.86</c:v>
                </c:pt>
                <c:pt idx="4">
                  <c:v>99085.46</c:v>
                </c:pt>
                <c:pt idx="5">
                  <c:v>636601.61</c:v>
                </c:pt>
                <c:pt idx="6">
                  <c:v>65019.93</c:v>
                </c:pt>
                <c:pt idx="7">
                  <c:v>207747.77</c:v>
                </c:pt>
                <c:pt idx="8">
                  <c:v>65613.86</c:v>
                </c:pt>
              </c:numCache>
            </c:numRef>
          </c:val>
        </c:ser>
        <c:ser>
          <c:idx val="2"/>
          <c:order val="2"/>
          <c:tx>
            <c:strRef>
              <c:f>Sheet2!$A$5</c:f>
              <c:strCache>
                <c:ptCount val="1"/>
                <c:pt idx="0">
                  <c:v>Maret</c:v>
                </c:pt>
              </c:strCache>
            </c:strRef>
          </c:tx>
          <c:spPr>
            <a:solidFill>
              <a:schemeClr val="accent3"/>
            </a:solidFill>
            <a:ln>
              <a:noFill/>
            </a:ln>
            <a:effectLst/>
          </c:spPr>
          <c:invertIfNegative val="0"/>
          <c:cat>
            <c:strRef>
              <c:f>Sheet2!$B$2:$J$2</c:f>
              <c:strCache>
                <c:ptCount val="9"/>
                <c:pt idx="0">
                  <c:v>Pertanian, Peternakan, Kehutanan &amp; Perikanan</c:v>
                </c:pt>
                <c:pt idx="1">
                  <c:v>Pertambangan dan Penggalian</c:v>
                </c:pt>
                <c:pt idx="2">
                  <c:v>Industri Pengolahan</c:v>
                </c:pt>
                <c:pt idx="3">
                  <c:v>Listrik, Gas dan Air Bersih</c:v>
                </c:pt>
                <c:pt idx="4">
                  <c:v>Konstruksi</c:v>
                </c:pt>
                <c:pt idx="5">
                  <c:v>Perdagangan, Hotel dan Restoran</c:v>
                </c:pt>
                <c:pt idx="6">
                  <c:v>Pengangkutan dan Komunikasi</c:v>
                </c:pt>
                <c:pt idx="7">
                  <c:v>Keuangan, Real Estat dan Jasa Perusahaan</c:v>
                </c:pt>
                <c:pt idx="8">
                  <c:v>Jasa-jasa</c:v>
                </c:pt>
              </c:strCache>
            </c:strRef>
          </c:cat>
          <c:val>
            <c:numRef>
              <c:f>Sheet2!$B$5:$J$5</c:f>
              <c:numCache>
                <c:formatCode>_(* #,##0_);_(* \(#,##0\);_(* "-"_);_(@_)</c:formatCode>
                <c:ptCount val="9"/>
                <c:pt idx="0">
                  <c:v>87338.66</c:v>
                </c:pt>
                <c:pt idx="1">
                  <c:v>77668.679999999993</c:v>
                </c:pt>
                <c:pt idx="2">
                  <c:v>476280.23</c:v>
                </c:pt>
                <c:pt idx="3">
                  <c:v>13436.13</c:v>
                </c:pt>
                <c:pt idx="4">
                  <c:v>103799.64</c:v>
                </c:pt>
                <c:pt idx="5">
                  <c:v>642735.38</c:v>
                </c:pt>
                <c:pt idx="6">
                  <c:v>66865.899999999994</c:v>
                </c:pt>
                <c:pt idx="7">
                  <c:v>205133.8</c:v>
                </c:pt>
                <c:pt idx="8">
                  <c:v>63802.03</c:v>
                </c:pt>
              </c:numCache>
            </c:numRef>
          </c:val>
        </c:ser>
        <c:ser>
          <c:idx val="3"/>
          <c:order val="3"/>
          <c:tx>
            <c:strRef>
              <c:f>Sheet2!$A$6</c:f>
              <c:strCache>
                <c:ptCount val="1"/>
                <c:pt idx="0">
                  <c:v>April</c:v>
                </c:pt>
              </c:strCache>
            </c:strRef>
          </c:tx>
          <c:spPr>
            <a:solidFill>
              <a:schemeClr val="accent4"/>
            </a:solidFill>
            <a:ln>
              <a:noFill/>
            </a:ln>
            <a:effectLst/>
          </c:spPr>
          <c:invertIfNegative val="0"/>
          <c:cat>
            <c:strRef>
              <c:f>Sheet2!$B$2:$J$2</c:f>
              <c:strCache>
                <c:ptCount val="9"/>
                <c:pt idx="0">
                  <c:v>Pertanian, Peternakan, Kehutanan &amp; Perikanan</c:v>
                </c:pt>
                <c:pt idx="1">
                  <c:v>Pertambangan dan Penggalian</c:v>
                </c:pt>
                <c:pt idx="2">
                  <c:v>Industri Pengolahan</c:v>
                </c:pt>
                <c:pt idx="3">
                  <c:v>Listrik, Gas dan Air Bersih</c:v>
                </c:pt>
                <c:pt idx="4">
                  <c:v>Konstruksi</c:v>
                </c:pt>
                <c:pt idx="5">
                  <c:v>Perdagangan, Hotel dan Restoran</c:v>
                </c:pt>
                <c:pt idx="6">
                  <c:v>Pengangkutan dan Komunikasi</c:v>
                </c:pt>
                <c:pt idx="7">
                  <c:v>Keuangan, Real Estat dan Jasa Perusahaan</c:v>
                </c:pt>
                <c:pt idx="8">
                  <c:v>Jasa-jasa</c:v>
                </c:pt>
              </c:strCache>
            </c:strRef>
          </c:cat>
          <c:val>
            <c:numRef>
              <c:f>Sheet2!$B$6:$J$6</c:f>
              <c:numCache>
                <c:formatCode>_(* #,##0_);_(* \(#,##0\);_(* "-"_);_(@_)</c:formatCode>
                <c:ptCount val="9"/>
                <c:pt idx="0">
                  <c:v>88260.9</c:v>
                </c:pt>
                <c:pt idx="1">
                  <c:v>83397.83</c:v>
                </c:pt>
                <c:pt idx="2">
                  <c:v>479301.86</c:v>
                </c:pt>
                <c:pt idx="3">
                  <c:v>11025.34</c:v>
                </c:pt>
                <c:pt idx="4">
                  <c:v>107679.18</c:v>
                </c:pt>
                <c:pt idx="5">
                  <c:v>651133.31000000006</c:v>
                </c:pt>
                <c:pt idx="6">
                  <c:v>73725.850000000006</c:v>
                </c:pt>
                <c:pt idx="7">
                  <c:v>203628.65</c:v>
                </c:pt>
                <c:pt idx="8">
                  <c:v>64189.24</c:v>
                </c:pt>
              </c:numCache>
            </c:numRef>
          </c:val>
        </c:ser>
        <c:ser>
          <c:idx val="4"/>
          <c:order val="4"/>
          <c:tx>
            <c:strRef>
              <c:f>Sheet2!$A$7</c:f>
              <c:strCache>
                <c:ptCount val="1"/>
                <c:pt idx="0">
                  <c:v>Mei</c:v>
                </c:pt>
              </c:strCache>
            </c:strRef>
          </c:tx>
          <c:spPr>
            <a:solidFill>
              <a:schemeClr val="accent5"/>
            </a:solidFill>
            <a:ln>
              <a:noFill/>
            </a:ln>
            <a:effectLst/>
          </c:spPr>
          <c:invertIfNegative val="0"/>
          <c:cat>
            <c:strRef>
              <c:f>Sheet2!$B$2:$J$2</c:f>
              <c:strCache>
                <c:ptCount val="9"/>
                <c:pt idx="0">
                  <c:v>Pertanian, Peternakan, Kehutanan &amp; Perikanan</c:v>
                </c:pt>
                <c:pt idx="1">
                  <c:v>Pertambangan dan Penggalian</c:v>
                </c:pt>
                <c:pt idx="2">
                  <c:v>Industri Pengolahan</c:v>
                </c:pt>
                <c:pt idx="3">
                  <c:v>Listrik, Gas dan Air Bersih</c:v>
                </c:pt>
                <c:pt idx="4">
                  <c:v>Konstruksi</c:v>
                </c:pt>
                <c:pt idx="5">
                  <c:v>Perdagangan, Hotel dan Restoran</c:v>
                </c:pt>
                <c:pt idx="6">
                  <c:v>Pengangkutan dan Komunikasi</c:v>
                </c:pt>
                <c:pt idx="7">
                  <c:v>Keuangan, Real Estat dan Jasa Perusahaan</c:v>
                </c:pt>
                <c:pt idx="8">
                  <c:v>Jasa-jasa</c:v>
                </c:pt>
              </c:strCache>
            </c:strRef>
          </c:cat>
          <c:val>
            <c:numRef>
              <c:f>Sheet2!$B$7:$J$7</c:f>
              <c:numCache>
                <c:formatCode>_(* #,##0_);_(* \(#,##0\);_(* "-"_);_(@_)</c:formatCode>
                <c:ptCount val="9"/>
                <c:pt idx="0">
                  <c:v>89293.77</c:v>
                </c:pt>
                <c:pt idx="1">
                  <c:v>84104.72</c:v>
                </c:pt>
                <c:pt idx="2">
                  <c:v>484362.26</c:v>
                </c:pt>
                <c:pt idx="3">
                  <c:v>13566.43</c:v>
                </c:pt>
                <c:pt idx="4">
                  <c:v>110147.1</c:v>
                </c:pt>
                <c:pt idx="5">
                  <c:v>661953.35</c:v>
                </c:pt>
                <c:pt idx="6">
                  <c:v>73540.19</c:v>
                </c:pt>
                <c:pt idx="7">
                  <c:v>204343.86</c:v>
                </c:pt>
                <c:pt idx="8">
                  <c:v>64650.69</c:v>
                </c:pt>
              </c:numCache>
            </c:numRef>
          </c:val>
        </c:ser>
        <c:ser>
          <c:idx val="5"/>
          <c:order val="5"/>
          <c:tx>
            <c:strRef>
              <c:f>Sheet2!$A$8</c:f>
              <c:strCache>
                <c:ptCount val="1"/>
                <c:pt idx="0">
                  <c:v>Juni</c:v>
                </c:pt>
              </c:strCache>
            </c:strRef>
          </c:tx>
          <c:spPr>
            <a:solidFill>
              <a:schemeClr val="accent6"/>
            </a:solidFill>
            <a:ln>
              <a:noFill/>
            </a:ln>
            <a:effectLst/>
          </c:spPr>
          <c:invertIfNegative val="0"/>
          <c:cat>
            <c:strRef>
              <c:f>Sheet2!$B$2:$J$2</c:f>
              <c:strCache>
                <c:ptCount val="9"/>
                <c:pt idx="0">
                  <c:v>Pertanian, Peternakan, Kehutanan &amp; Perikanan</c:v>
                </c:pt>
                <c:pt idx="1">
                  <c:v>Pertambangan dan Penggalian</c:v>
                </c:pt>
                <c:pt idx="2">
                  <c:v>Industri Pengolahan</c:v>
                </c:pt>
                <c:pt idx="3">
                  <c:v>Listrik, Gas dan Air Bersih</c:v>
                </c:pt>
                <c:pt idx="4">
                  <c:v>Konstruksi</c:v>
                </c:pt>
                <c:pt idx="5">
                  <c:v>Perdagangan, Hotel dan Restoran</c:v>
                </c:pt>
                <c:pt idx="6">
                  <c:v>Pengangkutan dan Komunikasi</c:v>
                </c:pt>
                <c:pt idx="7">
                  <c:v>Keuangan, Real Estat dan Jasa Perusahaan</c:v>
                </c:pt>
                <c:pt idx="8">
                  <c:v>Jasa-jasa</c:v>
                </c:pt>
              </c:strCache>
            </c:strRef>
          </c:cat>
          <c:val>
            <c:numRef>
              <c:f>Sheet2!$B$8:$J$8</c:f>
              <c:numCache>
                <c:formatCode>_(* #,##0_);_(* \(#,##0\);_(* "-"_);_(@_)</c:formatCode>
                <c:ptCount val="9"/>
                <c:pt idx="0">
                  <c:v>90620.51</c:v>
                </c:pt>
                <c:pt idx="1">
                  <c:v>88984.89</c:v>
                </c:pt>
                <c:pt idx="2">
                  <c:v>499330.42</c:v>
                </c:pt>
                <c:pt idx="3">
                  <c:v>14887.77</c:v>
                </c:pt>
                <c:pt idx="4">
                  <c:v>115322.79</c:v>
                </c:pt>
                <c:pt idx="5">
                  <c:v>679095.93</c:v>
                </c:pt>
                <c:pt idx="6">
                  <c:v>73383.59</c:v>
                </c:pt>
                <c:pt idx="7">
                  <c:v>208524.66</c:v>
                </c:pt>
                <c:pt idx="8">
                  <c:v>66407.77</c:v>
                </c:pt>
              </c:numCache>
            </c:numRef>
          </c:val>
        </c:ser>
        <c:ser>
          <c:idx val="6"/>
          <c:order val="6"/>
          <c:tx>
            <c:strRef>
              <c:f>Sheet2!$A$9</c:f>
              <c:strCache>
                <c:ptCount val="1"/>
                <c:pt idx="0">
                  <c:v>Juli</c:v>
                </c:pt>
              </c:strCache>
            </c:strRef>
          </c:tx>
          <c:spPr>
            <a:solidFill>
              <a:schemeClr val="accent1">
                <a:lumMod val="60000"/>
              </a:schemeClr>
            </a:solidFill>
            <a:ln>
              <a:noFill/>
            </a:ln>
            <a:effectLst/>
          </c:spPr>
          <c:invertIfNegative val="0"/>
          <c:cat>
            <c:strRef>
              <c:f>Sheet2!$B$2:$J$2</c:f>
              <c:strCache>
                <c:ptCount val="9"/>
                <c:pt idx="0">
                  <c:v>Pertanian, Peternakan, Kehutanan &amp; Perikanan</c:v>
                </c:pt>
                <c:pt idx="1">
                  <c:v>Pertambangan dan Penggalian</c:v>
                </c:pt>
                <c:pt idx="2">
                  <c:v>Industri Pengolahan</c:v>
                </c:pt>
                <c:pt idx="3">
                  <c:v>Listrik, Gas dan Air Bersih</c:v>
                </c:pt>
                <c:pt idx="4">
                  <c:v>Konstruksi</c:v>
                </c:pt>
                <c:pt idx="5">
                  <c:v>Perdagangan, Hotel dan Restoran</c:v>
                </c:pt>
                <c:pt idx="6">
                  <c:v>Pengangkutan dan Komunikasi</c:v>
                </c:pt>
                <c:pt idx="7">
                  <c:v>Keuangan, Real Estat dan Jasa Perusahaan</c:v>
                </c:pt>
                <c:pt idx="8">
                  <c:v>Jasa-jasa</c:v>
                </c:pt>
              </c:strCache>
            </c:strRef>
          </c:cat>
          <c:val>
            <c:numRef>
              <c:f>Sheet2!$B$9:$J$9</c:f>
              <c:numCache>
                <c:formatCode>_(* #,##0_);_(* \(#,##0\);_(* "-"_);_(@_)</c:formatCode>
                <c:ptCount val="9"/>
                <c:pt idx="0">
                  <c:v>91525.86</c:v>
                </c:pt>
                <c:pt idx="1">
                  <c:v>86098.08</c:v>
                </c:pt>
                <c:pt idx="2">
                  <c:v>495736.47</c:v>
                </c:pt>
                <c:pt idx="3">
                  <c:v>18408.669999999998</c:v>
                </c:pt>
                <c:pt idx="4">
                  <c:v>116567.77</c:v>
                </c:pt>
                <c:pt idx="5">
                  <c:v>668187.31000000006</c:v>
                </c:pt>
                <c:pt idx="6">
                  <c:v>75293.31</c:v>
                </c:pt>
                <c:pt idx="7">
                  <c:v>208494.8</c:v>
                </c:pt>
                <c:pt idx="8">
                  <c:v>66241.100000000006</c:v>
                </c:pt>
              </c:numCache>
            </c:numRef>
          </c:val>
        </c:ser>
        <c:ser>
          <c:idx val="7"/>
          <c:order val="7"/>
          <c:tx>
            <c:strRef>
              <c:f>Sheet2!$A$10</c:f>
              <c:strCache>
                <c:ptCount val="1"/>
                <c:pt idx="0">
                  <c:v>Agustus</c:v>
                </c:pt>
              </c:strCache>
            </c:strRef>
          </c:tx>
          <c:spPr>
            <a:solidFill>
              <a:schemeClr val="accent2">
                <a:lumMod val="60000"/>
              </a:schemeClr>
            </a:solidFill>
            <a:ln>
              <a:noFill/>
            </a:ln>
            <a:effectLst/>
          </c:spPr>
          <c:invertIfNegative val="0"/>
          <c:cat>
            <c:strRef>
              <c:f>Sheet2!$B$2:$J$2</c:f>
              <c:strCache>
                <c:ptCount val="9"/>
                <c:pt idx="0">
                  <c:v>Pertanian, Peternakan, Kehutanan &amp; Perikanan</c:v>
                </c:pt>
                <c:pt idx="1">
                  <c:v>Pertambangan dan Penggalian</c:v>
                </c:pt>
                <c:pt idx="2">
                  <c:v>Industri Pengolahan</c:v>
                </c:pt>
                <c:pt idx="3">
                  <c:v>Listrik, Gas dan Air Bersih</c:v>
                </c:pt>
                <c:pt idx="4">
                  <c:v>Konstruksi</c:v>
                </c:pt>
                <c:pt idx="5">
                  <c:v>Perdagangan, Hotel dan Restoran</c:v>
                </c:pt>
                <c:pt idx="6">
                  <c:v>Pengangkutan dan Komunikasi</c:v>
                </c:pt>
                <c:pt idx="7">
                  <c:v>Keuangan, Real Estat dan Jasa Perusahaan</c:v>
                </c:pt>
                <c:pt idx="8">
                  <c:v>Jasa-jasa</c:v>
                </c:pt>
              </c:strCache>
            </c:strRef>
          </c:cat>
          <c:val>
            <c:numRef>
              <c:f>Sheet2!$B$10:$J$10</c:f>
              <c:numCache>
                <c:formatCode>_(* #,##0_);_(* \(#,##0\);_(* "-"_);_(@_)</c:formatCode>
                <c:ptCount val="9"/>
                <c:pt idx="0">
                  <c:v>94904.960000000006</c:v>
                </c:pt>
                <c:pt idx="1">
                  <c:v>86141.48</c:v>
                </c:pt>
                <c:pt idx="2">
                  <c:v>501939.49</c:v>
                </c:pt>
                <c:pt idx="3">
                  <c:v>12970.25</c:v>
                </c:pt>
                <c:pt idx="4">
                  <c:v>118636.27</c:v>
                </c:pt>
                <c:pt idx="5">
                  <c:v>682299.85</c:v>
                </c:pt>
                <c:pt idx="6">
                  <c:v>75394.38</c:v>
                </c:pt>
                <c:pt idx="7">
                  <c:v>209751.38</c:v>
                </c:pt>
                <c:pt idx="8">
                  <c:v>69268.990000000005</c:v>
                </c:pt>
              </c:numCache>
            </c:numRef>
          </c:val>
        </c:ser>
        <c:dLbls>
          <c:showLegendKey val="0"/>
          <c:showVal val="0"/>
          <c:showCatName val="0"/>
          <c:showSerName val="0"/>
          <c:showPercent val="0"/>
          <c:showBubbleSize val="0"/>
        </c:dLbls>
        <c:gapWidth val="182"/>
        <c:axId val="720316368"/>
        <c:axId val="720301680"/>
      </c:barChart>
      <c:catAx>
        <c:axId val="720316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720301680"/>
        <c:crosses val="autoZero"/>
        <c:auto val="1"/>
        <c:lblAlgn val="ctr"/>
        <c:lblOffset val="100"/>
        <c:noMultiLvlLbl val="0"/>
      </c:catAx>
      <c:valAx>
        <c:axId val="720301680"/>
        <c:scaling>
          <c:orientation val="minMax"/>
        </c:scaling>
        <c:delete val="0"/>
        <c:axPos val="b"/>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72031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Calibri" panose="020F0502020204030204" pitchFamily="34"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r>
              <a:rPr lang="en-US"/>
              <a:t>Realization of FDI in Construction Sector</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barChart>
        <c:barDir val="col"/>
        <c:grouping val="clustered"/>
        <c:varyColors val="0"/>
        <c:ser>
          <c:idx val="0"/>
          <c:order val="0"/>
          <c:tx>
            <c:strRef>
              <c:f>Sheet2!$B$2</c:f>
              <c:strCache>
                <c:ptCount val="1"/>
                <c:pt idx="0">
                  <c:v>Konstruksi / Construction</c:v>
                </c:pt>
              </c:strCache>
            </c:strRef>
          </c:tx>
          <c:spPr>
            <a:solidFill>
              <a:schemeClr val="accent1"/>
            </a:solidFill>
            <a:ln>
              <a:noFill/>
            </a:ln>
            <a:effectLst/>
          </c:spPr>
          <c:invertIfNegative val="0"/>
          <c:cat>
            <c:strRef>
              <c:f>Sheet2!$C$1:$Q$1</c:f>
              <c:strCache>
                <c:ptCount val="15"/>
                <c:pt idx="0">
                  <c:v>Q1 2012</c:v>
                </c:pt>
                <c:pt idx="1">
                  <c:v>Q2 2012</c:v>
                </c:pt>
                <c:pt idx="2">
                  <c:v>Q3 2012</c:v>
                </c:pt>
                <c:pt idx="3">
                  <c:v>Q4 2012</c:v>
                </c:pt>
                <c:pt idx="4">
                  <c:v>Q1 2013</c:v>
                </c:pt>
                <c:pt idx="5">
                  <c:v>Q2 2013</c:v>
                </c:pt>
                <c:pt idx="6">
                  <c:v>Q3 2013</c:v>
                </c:pt>
                <c:pt idx="7">
                  <c:v>Q4 2013</c:v>
                </c:pt>
                <c:pt idx="8">
                  <c:v>Q1 2014</c:v>
                </c:pt>
                <c:pt idx="9">
                  <c:v>Q2 2014</c:v>
                </c:pt>
                <c:pt idx="10">
                  <c:v>Q3 2014</c:v>
                </c:pt>
                <c:pt idx="11">
                  <c:v>Q4 2014</c:v>
                </c:pt>
                <c:pt idx="12">
                  <c:v>Q1 2015</c:v>
                </c:pt>
                <c:pt idx="13">
                  <c:v>Q2 2015</c:v>
                </c:pt>
                <c:pt idx="14">
                  <c:v>Q3 2015</c:v>
                </c:pt>
              </c:strCache>
            </c:strRef>
          </c:cat>
          <c:val>
            <c:numRef>
              <c:f>Sheet2!$C$2:$Q$2</c:f>
              <c:numCache>
                <c:formatCode>_-* #,##0.0_-;\-* #,##0.0_-;_-* "-"_-;_-@_-</c:formatCode>
                <c:ptCount val="15"/>
                <c:pt idx="0">
                  <c:v>17.77</c:v>
                </c:pt>
                <c:pt idx="1">
                  <c:v>84.366489999999999</c:v>
                </c:pt>
                <c:pt idx="2">
                  <c:v>93.7941</c:v>
                </c:pt>
                <c:pt idx="3">
                  <c:v>43.63673</c:v>
                </c:pt>
                <c:pt idx="4">
                  <c:v>30.693960000000001</c:v>
                </c:pt>
                <c:pt idx="5">
                  <c:v>334.84</c:v>
                </c:pt>
                <c:pt idx="6">
                  <c:v>155.4864</c:v>
                </c:pt>
                <c:pt idx="7">
                  <c:v>5.7916999999999996</c:v>
                </c:pt>
                <c:pt idx="8">
                  <c:v>74.849999999999994</c:v>
                </c:pt>
                <c:pt idx="9">
                  <c:v>311.95959999999997</c:v>
                </c:pt>
                <c:pt idx="10">
                  <c:v>230.86750000000001</c:v>
                </c:pt>
                <c:pt idx="11">
                  <c:v>765.96530000000007</c:v>
                </c:pt>
                <c:pt idx="12">
                  <c:v>198.5</c:v>
                </c:pt>
                <c:pt idx="13">
                  <c:v>631.07659999999998</c:v>
                </c:pt>
                <c:pt idx="14">
                  <c:v>91.622</c:v>
                </c:pt>
              </c:numCache>
            </c:numRef>
          </c:val>
        </c:ser>
        <c:dLbls>
          <c:showLegendKey val="0"/>
          <c:showVal val="0"/>
          <c:showCatName val="0"/>
          <c:showSerName val="0"/>
          <c:showPercent val="0"/>
          <c:showBubbleSize val="0"/>
        </c:dLbls>
        <c:gapWidth val="219"/>
        <c:overlap val="-27"/>
        <c:axId val="720321808"/>
        <c:axId val="720322896"/>
      </c:barChart>
      <c:catAx>
        <c:axId val="72032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720322896"/>
        <c:crosses val="autoZero"/>
        <c:auto val="1"/>
        <c:lblAlgn val="ctr"/>
        <c:lblOffset val="100"/>
        <c:noMultiLvlLbl val="0"/>
      </c:catAx>
      <c:valAx>
        <c:axId val="720322896"/>
        <c:scaling>
          <c:orientation val="minMax"/>
        </c:scaling>
        <c:delete val="0"/>
        <c:axPos val="l"/>
        <c:majorGridlines>
          <c:spPr>
            <a:ln w="9525" cap="flat" cmpd="sng" algn="ctr">
              <a:solidFill>
                <a:schemeClr val="tx1">
                  <a:lumMod val="15000"/>
                  <a:lumOff val="85000"/>
                </a:schemeClr>
              </a:solidFill>
              <a:round/>
            </a:ln>
            <a:effectLst/>
          </c:spPr>
        </c:majorGridlines>
        <c:numFmt formatCode="_-* #,##0.0_-;\-* #,##0.0_-;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720321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Calibri" panose="020F0502020204030204" pitchFamily="34"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mn-cs"/>
              </a:defRPr>
            </a:pPr>
            <a:r>
              <a:rPr lang="en-US"/>
              <a:t>Growth Measures - WIKA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lineChart>
        <c:grouping val="standard"/>
        <c:varyColors val="0"/>
        <c:ser>
          <c:idx val="0"/>
          <c:order val="0"/>
          <c:tx>
            <c:strRef>
              <c:f>'WIKA Measures'!$A$47</c:f>
              <c:strCache>
                <c:ptCount val="1"/>
                <c:pt idx="0">
                  <c:v>Asset Growth (%)</c:v>
                </c:pt>
              </c:strCache>
            </c:strRef>
          </c:tx>
          <c:spPr>
            <a:ln w="28575" cap="rnd">
              <a:solidFill>
                <a:schemeClr val="accent1"/>
              </a:solidFill>
              <a:round/>
            </a:ln>
            <a:effectLst/>
          </c:spPr>
          <c:marker>
            <c:symbol val="none"/>
          </c:marker>
          <c:cat>
            <c:numRef>
              <c:f>'WIKA Measures'!$B$46:$F$46</c:f>
              <c:numCache>
                <c:formatCode>General</c:formatCode>
                <c:ptCount val="5"/>
                <c:pt idx="0">
                  <c:v>2010</c:v>
                </c:pt>
                <c:pt idx="1">
                  <c:v>2011</c:v>
                </c:pt>
                <c:pt idx="2">
                  <c:v>2012</c:v>
                </c:pt>
                <c:pt idx="3">
                  <c:v>2013</c:v>
                </c:pt>
                <c:pt idx="4">
                  <c:v>2014</c:v>
                </c:pt>
              </c:numCache>
            </c:numRef>
          </c:cat>
          <c:val>
            <c:numRef>
              <c:f>'WIKA Measures'!$B$47:$F$47</c:f>
              <c:numCache>
                <c:formatCode>General</c:formatCode>
                <c:ptCount val="5"/>
                <c:pt idx="0">
                  <c:v>10.3</c:v>
                </c:pt>
                <c:pt idx="1">
                  <c:v>32.4</c:v>
                </c:pt>
                <c:pt idx="2">
                  <c:v>31.5</c:v>
                </c:pt>
                <c:pt idx="3">
                  <c:v>28.8</c:v>
                </c:pt>
                <c:pt idx="4">
                  <c:v>26.4</c:v>
                </c:pt>
              </c:numCache>
            </c:numRef>
          </c:val>
          <c:smooth val="0"/>
        </c:ser>
        <c:ser>
          <c:idx val="1"/>
          <c:order val="1"/>
          <c:tx>
            <c:strRef>
              <c:f>'WIKA Measures'!$A$48</c:f>
              <c:strCache>
                <c:ptCount val="1"/>
                <c:pt idx="0">
                  <c:v>Liabilities Growth (%)</c:v>
                </c:pt>
              </c:strCache>
            </c:strRef>
          </c:tx>
          <c:spPr>
            <a:ln w="28575" cap="rnd">
              <a:solidFill>
                <a:schemeClr val="accent2"/>
              </a:solidFill>
              <a:round/>
            </a:ln>
            <a:effectLst/>
          </c:spPr>
          <c:marker>
            <c:symbol val="none"/>
          </c:marker>
          <c:cat>
            <c:numRef>
              <c:f>'WIKA Measures'!$B$46:$F$46</c:f>
              <c:numCache>
                <c:formatCode>General</c:formatCode>
                <c:ptCount val="5"/>
                <c:pt idx="0">
                  <c:v>2010</c:v>
                </c:pt>
                <c:pt idx="1">
                  <c:v>2011</c:v>
                </c:pt>
                <c:pt idx="2">
                  <c:v>2012</c:v>
                </c:pt>
                <c:pt idx="3">
                  <c:v>2013</c:v>
                </c:pt>
                <c:pt idx="4">
                  <c:v>2014</c:v>
                </c:pt>
              </c:numCache>
            </c:numRef>
          </c:cat>
          <c:val>
            <c:numRef>
              <c:f>'WIKA Measures'!$B$48:$F$48</c:f>
              <c:numCache>
                <c:formatCode>General</c:formatCode>
                <c:ptCount val="5"/>
                <c:pt idx="0">
                  <c:v>7.5</c:v>
                </c:pt>
                <c:pt idx="1">
                  <c:v>39.700000000000003</c:v>
                </c:pt>
                <c:pt idx="2">
                  <c:v>33.200000000000003</c:v>
                </c:pt>
                <c:pt idx="3">
                  <c:v>15.2</c:v>
                </c:pt>
                <c:pt idx="4">
                  <c:v>16.7</c:v>
                </c:pt>
              </c:numCache>
            </c:numRef>
          </c:val>
          <c:smooth val="0"/>
        </c:ser>
        <c:ser>
          <c:idx val="2"/>
          <c:order val="2"/>
          <c:tx>
            <c:strRef>
              <c:f>'WIKA Measures'!$A$49</c:f>
              <c:strCache>
                <c:ptCount val="1"/>
                <c:pt idx="0">
                  <c:v>Equity Growth (%)</c:v>
                </c:pt>
              </c:strCache>
            </c:strRef>
          </c:tx>
          <c:spPr>
            <a:ln w="28575" cap="rnd">
              <a:solidFill>
                <a:schemeClr val="accent3"/>
              </a:solidFill>
              <a:round/>
            </a:ln>
            <a:effectLst/>
          </c:spPr>
          <c:marker>
            <c:symbol val="none"/>
          </c:marker>
          <c:cat>
            <c:numRef>
              <c:f>'WIKA Measures'!$B$46:$F$46</c:f>
              <c:numCache>
                <c:formatCode>General</c:formatCode>
                <c:ptCount val="5"/>
                <c:pt idx="0">
                  <c:v>2010</c:v>
                </c:pt>
                <c:pt idx="1">
                  <c:v>2011</c:v>
                </c:pt>
                <c:pt idx="2">
                  <c:v>2012</c:v>
                </c:pt>
                <c:pt idx="3">
                  <c:v>2013</c:v>
                </c:pt>
                <c:pt idx="4">
                  <c:v>2014</c:v>
                </c:pt>
              </c:numCache>
            </c:numRef>
          </c:cat>
          <c:val>
            <c:numRef>
              <c:f>'WIKA Measures'!$B$49:$F$49</c:f>
              <c:numCache>
                <c:formatCode>General</c:formatCode>
                <c:ptCount val="5"/>
                <c:pt idx="0">
                  <c:v>17.2</c:v>
                </c:pt>
                <c:pt idx="1">
                  <c:v>15.8</c:v>
                </c:pt>
                <c:pt idx="2">
                  <c:v>26.8</c:v>
                </c:pt>
                <c:pt idx="3">
                  <c:v>14.7</c:v>
                </c:pt>
                <c:pt idx="4">
                  <c:v>54.3</c:v>
                </c:pt>
              </c:numCache>
            </c:numRef>
          </c:val>
          <c:smooth val="0"/>
        </c:ser>
        <c:ser>
          <c:idx val="3"/>
          <c:order val="3"/>
          <c:tx>
            <c:strRef>
              <c:f>'WIKA Measures'!$A$50</c:f>
              <c:strCache>
                <c:ptCount val="1"/>
                <c:pt idx="0">
                  <c:v>Net Working Capital Growth (%)</c:v>
                </c:pt>
              </c:strCache>
            </c:strRef>
          </c:tx>
          <c:spPr>
            <a:ln w="28575" cap="rnd">
              <a:solidFill>
                <a:schemeClr val="accent4"/>
              </a:solidFill>
              <a:round/>
            </a:ln>
            <a:effectLst/>
          </c:spPr>
          <c:marker>
            <c:symbol val="none"/>
          </c:marker>
          <c:cat>
            <c:numRef>
              <c:f>'WIKA Measures'!$B$46:$F$46</c:f>
              <c:numCache>
                <c:formatCode>General</c:formatCode>
                <c:ptCount val="5"/>
                <c:pt idx="0">
                  <c:v>2010</c:v>
                </c:pt>
                <c:pt idx="1">
                  <c:v>2011</c:v>
                </c:pt>
                <c:pt idx="2">
                  <c:v>2012</c:v>
                </c:pt>
                <c:pt idx="3">
                  <c:v>2013</c:v>
                </c:pt>
                <c:pt idx="4">
                  <c:v>2014</c:v>
                </c:pt>
              </c:numCache>
            </c:numRef>
          </c:cat>
          <c:val>
            <c:numRef>
              <c:f>'WIKA Measures'!$B$50:$F$50</c:f>
              <c:numCache>
                <c:formatCode>General</c:formatCode>
                <c:ptCount val="5"/>
                <c:pt idx="0">
                  <c:v>-3.5</c:v>
                </c:pt>
                <c:pt idx="1">
                  <c:v>-45.8</c:v>
                </c:pt>
                <c:pt idx="2">
                  <c:v>-33.9</c:v>
                </c:pt>
                <c:pt idx="3">
                  <c:v>5.6</c:v>
                </c:pt>
                <c:pt idx="4">
                  <c:v>49.2</c:v>
                </c:pt>
              </c:numCache>
            </c:numRef>
          </c:val>
          <c:smooth val="0"/>
        </c:ser>
        <c:dLbls>
          <c:showLegendKey val="0"/>
          <c:showVal val="0"/>
          <c:showCatName val="0"/>
          <c:showSerName val="0"/>
          <c:showPercent val="0"/>
          <c:showBubbleSize val="0"/>
        </c:dLbls>
        <c:smooth val="0"/>
        <c:axId val="720325616"/>
        <c:axId val="867138304"/>
        <c:extLst>
          <c:ext xmlns:c15="http://schemas.microsoft.com/office/drawing/2012/chart" uri="{02D57815-91ED-43cb-92C2-25804820EDAC}">
            <c15:filteredLineSeries>
              <c15:ser>
                <c:idx val="4"/>
                <c:order val="4"/>
                <c:tx>
                  <c:strRef>
                    <c:extLst>
                      <c:ext uri="{02D57815-91ED-43cb-92C2-25804820EDAC}">
                        <c15:formulaRef>
                          <c15:sqref>'WIKA Measures'!$A$51</c15:sqref>
                        </c15:formulaRef>
                      </c:ext>
                    </c:extLst>
                    <c:strCache>
                      <c:ptCount val="1"/>
                      <c:pt idx="0">
                        <c:v>Sales Growth (%)</c:v>
                      </c:pt>
                    </c:strCache>
                  </c:strRef>
                </c:tx>
                <c:spPr>
                  <a:ln w="28575" cap="rnd">
                    <a:solidFill>
                      <a:schemeClr val="accent5"/>
                    </a:solidFill>
                    <a:round/>
                  </a:ln>
                  <a:effectLst/>
                </c:spPr>
                <c:marker>
                  <c:symbol val="none"/>
                </c:marker>
                <c:cat>
                  <c:numRef>
                    <c:extLst>
                      <c:ext uri="{02D57815-91ED-43cb-92C2-25804820EDAC}">
                        <c15:formulaRef>
                          <c15:sqref>'WIKA Measures'!$B$46:$F$46</c15:sqref>
                        </c15:formulaRef>
                      </c:ext>
                    </c:extLst>
                    <c:numCache>
                      <c:formatCode>General</c:formatCode>
                      <c:ptCount val="5"/>
                      <c:pt idx="0">
                        <c:v>2010</c:v>
                      </c:pt>
                      <c:pt idx="1">
                        <c:v>2011</c:v>
                      </c:pt>
                      <c:pt idx="2">
                        <c:v>2012</c:v>
                      </c:pt>
                      <c:pt idx="3">
                        <c:v>2013</c:v>
                      </c:pt>
                      <c:pt idx="4">
                        <c:v>2014</c:v>
                      </c:pt>
                    </c:numCache>
                  </c:numRef>
                </c:cat>
                <c:val>
                  <c:numRef>
                    <c:extLst>
                      <c:ext uri="{02D57815-91ED-43cb-92C2-25804820EDAC}">
                        <c15:formulaRef>
                          <c15:sqref>'WIKA Measures'!$B$51:$F$51</c15:sqref>
                        </c15:formulaRef>
                      </c:ext>
                    </c:extLst>
                    <c:numCache>
                      <c:formatCode>General</c:formatCode>
                      <c:ptCount val="5"/>
                      <c:pt idx="0">
                        <c:v>-8.6</c:v>
                      </c:pt>
                      <c:pt idx="1">
                        <c:v>28.5</c:v>
                      </c:pt>
                      <c:pt idx="2">
                        <c:v>26.8</c:v>
                      </c:pt>
                      <c:pt idx="3">
                        <c:v>21.3</c:v>
                      </c:pt>
                      <c:pt idx="4">
                        <c:v>5.7</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'WIKA Measures'!$A$52</c15:sqref>
                        </c15:formulaRef>
                      </c:ext>
                    </c:extLst>
                    <c:strCache>
                      <c:ptCount val="1"/>
                      <c:pt idx="0">
                        <c:v>Gross Profit Growth (%)</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'WIKA Measures'!$B$46:$F$46</c15:sqref>
                        </c15:formulaRef>
                      </c:ext>
                    </c:extLst>
                    <c:numCache>
                      <c:formatCode>General</c:formatCode>
                      <c:ptCount val="5"/>
                      <c:pt idx="0">
                        <c:v>2010</c:v>
                      </c:pt>
                      <c:pt idx="1">
                        <c:v>2011</c:v>
                      </c:pt>
                      <c:pt idx="2">
                        <c:v>2012</c:v>
                      </c:pt>
                      <c:pt idx="3">
                        <c:v>2013</c:v>
                      </c:pt>
                      <c:pt idx="4">
                        <c:v>2014</c:v>
                      </c:pt>
                    </c:numCache>
                  </c:numRef>
                </c:cat>
                <c:val>
                  <c:numRef>
                    <c:extLst xmlns:c15="http://schemas.microsoft.com/office/drawing/2012/chart">
                      <c:ext xmlns:c15="http://schemas.microsoft.com/office/drawing/2012/chart" uri="{02D57815-91ED-43cb-92C2-25804820EDAC}">
                        <c15:formulaRef>
                          <c15:sqref>'WIKA Measures'!$B$52:$F$52</c15:sqref>
                        </c15:formulaRef>
                      </c:ext>
                    </c:extLst>
                    <c:numCache>
                      <c:formatCode>General</c:formatCode>
                      <c:ptCount val="5"/>
                      <c:pt idx="0">
                        <c:v>1.6</c:v>
                      </c:pt>
                      <c:pt idx="1">
                        <c:v>20.6</c:v>
                      </c:pt>
                      <c:pt idx="2">
                        <c:v>19.7</c:v>
                      </c:pt>
                      <c:pt idx="3">
                        <c:v>42.5</c:v>
                      </c:pt>
                      <c:pt idx="4">
                        <c:v>13.3</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'WIKA Measures'!$A$53</c15:sqref>
                        </c15:formulaRef>
                      </c:ext>
                    </c:extLst>
                    <c:strCache>
                      <c:ptCount val="1"/>
                      <c:pt idx="0">
                        <c:v>Operating Profit Growth (%)</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'WIKA Measures'!$B$46:$F$46</c15:sqref>
                        </c15:formulaRef>
                      </c:ext>
                    </c:extLst>
                    <c:numCache>
                      <c:formatCode>General</c:formatCode>
                      <c:ptCount val="5"/>
                      <c:pt idx="0">
                        <c:v>2010</c:v>
                      </c:pt>
                      <c:pt idx="1">
                        <c:v>2011</c:v>
                      </c:pt>
                      <c:pt idx="2">
                        <c:v>2012</c:v>
                      </c:pt>
                      <c:pt idx="3">
                        <c:v>2013</c:v>
                      </c:pt>
                      <c:pt idx="4">
                        <c:v>2014</c:v>
                      </c:pt>
                    </c:numCache>
                  </c:numRef>
                </c:cat>
                <c:val>
                  <c:numRef>
                    <c:extLst xmlns:c15="http://schemas.microsoft.com/office/drawing/2012/chart">
                      <c:ext xmlns:c15="http://schemas.microsoft.com/office/drawing/2012/chart" uri="{02D57815-91ED-43cb-92C2-25804820EDAC}">
                        <c15:formulaRef>
                          <c15:sqref>'WIKA Measures'!$B$53:$F$53</c15:sqref>
                        </c15:formulaRef>
                      </c:ext>
                    </c:extLst>
                    <c:numCache>
                      <c:formatCode>General</c:formatCode>
                      <c:ptCount val="5"/>
                      <c:pt idx="0">
                        <c:v>22.9</c:v>
                      </c:pt>
                      <c:pt idx="1">
                        <c:v>34.6</c:v>
                      </c:pt>
                      <c:pt idx="2">
                        <c:v>21.9</c:v>
                      </c:pt>
                      <c:pt idx="3">
                        <c:v>30.4</c:v>
                      </c:pt>
                      <c:pt idx="4">
                        <c:v>25.7</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'WIKA Measures'!$A$54</c15:sqref>
                        </c15:formulaRef>
                      </c:ext>
                    </c:extLst>
                    <c:strCache>
                      <c:ptCount val="1"/>
                      <c:pt idx="0">
                        <c:v>EBITDA Growth (%)</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'WIKA Measures'!$B$46:$F$46</c15:sqref>
                        </c15:formulaRef>
                      </c:ext>
                    </c:extLst>
                    <c:numCache>
                      <c:formatCode>General</c:formatCode>
                      <c:ptCount val="5"/>
                      <c:pt idx="0">
                        <c:v>2010</c:v>
                      </c:pt>
                      <c:pt idx="1">
                        <c:v>2011</c:v>
                      </c:pt>
                      <c:pt idx="2">
                        <c:v>2012</c:v>
                      </c:pt>
                      <c:pt idx="3">
                        <c:v>2013</c:v>
                      </c:pt>
                      <c:pt idx="4">
                        <c:v>2014</c:v>
                      </c:pt>
                    </c:numCache>
                  </c:numRef>
                </c:cat>
                <c:val>
                  <c:numRef>
                    <c:extLst xmlns:c15="http://schemas.microsoft.com/office/drawing/2012/chart">
                      <c:ext xmlns:c15="http://schemas.microsoft.com/office/drawing/2012/chart" uri="{02D57815-91ED-43cb-92C2-25804820EDAC}">
                        <c15:formulaRef>
                          <c15:sqref>'WIKA Measures'!$B$54:$F$54</c15:sqref>
                        </c15:formulaRef>
                      </c:ext>
                    </c:extLst>
                    <c:numCache>
                      <c:formatCode>General</c:formatCode>
                      <c:ptCount val="5"/>
                      <c:pt idx="0">
                        <c:v>22.1</c:v>
                      </c:pt>
                      <c:pt idx="1">
                        <c:v>34.5</c:v>
                      </c:pt>
                      <c:pt idx="2">
                        <c:v>22.8</c:v>
                      </c:pt>
                      <c:pt idx="3">
                        <c:v>30.4</c:v>
                      </c:pt>
                      <c:pt idx="4">
                        <c:v>25.7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'WIKA Measures'!$A$55</c15:sqref>
                        </c15:formulaRef>
                      </c:ext>
                    </c:extLst>
                    <c:strCache>
                      <c:ptCount val="1"/>
                      <c:pt idx="0">
                        <c:v>Net Profit Growth (%)</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'WIKA Measures'!$B$46:$F$46</c15:sqref>
                        </c15:formulaRef>
                      </c:ext>
                    </c:extLst>
                    <c:numCache>
                      <c:formatCode>General</c:formatCode>
                      <c:ptCount val="5"/>
                      <c:pt idx="0">
                        <c:v>2010</c:v>
                      </c:pt>
                      <c:pt idx="1">
                        <c:v>2011</c:v>
                      </c:pt>
                      <c:pt idx="2">
                        <c:v>2012</c:v>
                      </c:pt>
                      <c:pt idx="3">
                        <c:v>2013</c:v>
                      </c:pt>
                      <c:pt idx="4">
                        <c:v>2014</c:v>
                      </c:pt>
                    </c:numCache>
                  </c:numRef>
                </c:cat>
                <c:val>
                  <c:numRef>
                    <c:extLst xmlns:c15="http://schemas.microsoft.com/office/drawing/2012/chart">
                      <c:ext xmlns:c15="http://schemas.microsoft.com/office/drawing/2012/chart" uri="{02D57815-91ED-43cb-92C2-25804820EDAC}">
                        <c15:formulaRef>
                          <c15:sqref>'WIKA Measures'!$B$55:$F$55</c15:sqref>
                        </c15:formulaRef>
                      </c:ext>
                    </c:extLst>
                    <c:numCache>
                      <c:formatCode>General</c:formatCode>
                      <c:ptCount val="5"/>
                      <c:pt idx="0">
                        <c:v>50.7</c:v>
                      </c:pt>
                      <c:pt idx="1">
                        <c:v>25.6</c:v>
                      </c:pt>
                      <c:pt idx="2">
                        <c:v>29.2</c:v>
                      </c:pt>
                      <c:pt idx="3">
                        <c:v>23.6</c:v>
                      </c:pt>
                      <c:pt idx="4">
                        <c:v>20.3</c:v>
                      </c:pt>
                    </c:numCache>
                  </c:numRef>
                </c:val>
                <c:smooth val="0"/>
              </c15:ser>
            </c15:filteredLineSeries>
          </c:ext>
        </c:extLst>
      </c:lineChart>
      <c:catAx>
        <c:axId val="72032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867138304"/>
        <c:crosses val="autoZero"/>
        <c:auto val="1"/>
        <c:lblAlgn val="ctr"/>
        <c:lblOffset val="100"/>
        <c:noMultiLvlLbl val="0"/>
      </c:catAx>
      <c:valAx>
        <c:axId val="86713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72032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Financial</a:t>
            </a:r>
            <a:r>
              <a:rPr lang="en-US" baseline="0"/>
              <a:t> Ratios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'WIKA Measures'!$A$29</c:f>
              <c:strCache>
                <c:ptCount val="1"/>
                <c:pt idx="0">
                  <c:v>Current Ratio</c:v>
                </c:pt>
              </c:strCache>
            </c:strRef>
          </c:tx>
          <c:spPr>
            <a:ln w="28575" cap="rnd">
              <a:solidFill>
                <a:schemeClr val="accent2"/>
              </a:solidFill>
              <a:round/>
            </a:ln>
            <a:effectLst/>
          </c:spPr>
          <c:marker>
            <c:symbol val="none"/>
          </c:marker>
          <c:cat>
            <c:numRef>
              <c:f>'WIKA Measures'!$B$28:$F$28</c:f>
              <c:numCache>
                <c:formatCode>General</c:formatCode>
                <c:ptCount val="5"/>
                <c:pt idx="0">
                  <c:v>2010</c:v>
                </c:pt>
                <c:pt idx="1">
                  <c:v>2011</c:v>
                </c:pt>
                <c:pt idx="2">
                  <c:v>2012</c:v>
                </c:pt>
                <c:pt idx="3">
                  <c:v>2013</c:v>
                </c:pt>
                <c:pt idx="4">
                  <c:v>2014</c:v>
                </c:pt>
              </c:numCache>
            </c:numRef>
          </c:cat>
          <c:val>
            <c:numRef>
              <c:f>'WIKA Measures'!$B$29:$F$29</c:f>
              <c:numCache>
                <c:formatCode>General</c:formatCode>
                <c:ptCount val="5"/>
                <c:pt idx="0">
                  <c:v>1.4</c:v>
                </c:pt>
                <c:pt idx="1">
                  <c:v>1.1000000000000001</c:v>
                </c:pt>
                <c:pt idx="2">
                  <c:v>1.1000000000000001</c:v>
                </c:pt>
                <c:pt idx="3">
                  <c:v>1.1000000000000001</c:v>
                </c:pt>
                <c:pt idx="4">
                  <c:v>1.1000000000000001</c:v>
                </c:pt>
              </c:numCache>
            </c:numRef>
          </c:val>
          <c:smooth val="0"/>
        </c:ser>
        <c:ser>
          <c:idx val="2"/>
          <c:order val="1"/>
          <c:tx>
            <c:strRef>
              <c:f>'WIKA Measures'!$A$30</c:f>
              <c:strCache>
                <c:ptCount val="1"/>
                <c:pt idx="0">
                  <c:v>Quick Ratio</c:v>
                </c:pt>
              </c:strCache>
            </c:strRef>
          </c:tx>
          <c:spPr>
            <a:ln w="28575" cap="rnd">
              <a:solidFill>
                <a:schemeClr val="accent3"/>
              </a:solidFill>
              <a:round/>
            </a:ln>
            <a:effectLst/>
          </c:spPr>
          <c:marker>
            <c:symbol val="none"/>
          </c:marker>
          <c:cat>
            <c:numRef>
              <c:f>'WIKA Measures'!$B$28:$F$28</c:f>
              <c:numCache>
                <c:formatCode>General</c:formatCode>
                <c:ptCount val="5"/>
                <c:pt idx="0">
                  <c:v>2010</c:v>
                </c:pt>
                <c:pt idx="1">
                  <c:v>2011</c:v>
                </c:pt>
                <c:pt idx="2">
                  <c:v>2012</c:v>
                </c:pt>
                <c:pt idx="3">
                  <c:v>2013</c:v>
                </c:pt>
                <c:pt idx="4">
                  <c:v>2014</c:v>
                </c:pt>
              </c:numCache>
            </c:numRef>
          </c:cat>
          <c:val>
            <c:numRef>
              <c:f>'WIKA Measures'!$B$30:$F$30</c:f>
              <c:numCache>
                <c:formatCode>General</c:formatCode>
                <c:ptCount val="5"/>
                <c:pt idx="0">
                  <c:v>0.3</c:v>
                </c:pt>
                <c:pt idx="1">
                  <c:v>0.2</c:v>
                </c:pt>
                <c:pt idx="2">
                  <c:v>0.4</c:v>
                </c:pt>
                <c:pt idx="3">
                  <c:v>0.9</c:v>
                </c:pt>
                <c:pt idx="4">
                  <c:v>1</c:v>
                </c:pt>
              </c:numCache>
            </c:numRef>
          </c:val>
          <c:smooth val="0"/>
        </c:ser>
        <c:ser>
          <c:idx val="3"/>
          <c:order val="2"/>
          <c:tx>
            <c:strRef>
              <c:f>'WIKA Measures'!$A$31</c:f>
              <c:strCache>
                <c:ptCount val="1"/>
                <c:pt idx="0">
                  <c:v>AR Turnover</c:v>
                </c:pt>
              </c:strCache>
            </c:strRef>
          </c:tx>
          <c:spPr>
            <a:ln w="28575" cap="rnd">
              <a:solidFill>
                <a:schemeClr val="accent4"/>
              </a:solidFill>
              <a:round/>
            </a:ln>
            <a:effectLst/>
          </c:spPr>
          <c:marker>
            <c:symbol val="none"/>
          </c:marker>
          <c:cat>
            <c:numRef>
              <c:f>'WIKA Measures'!$B$28:$F$28</c:f>
              <c:numCache>
                <c:formatCode>General</c:formatCode>
                <c:ptCount val="5"/>
                <c:pt idx="0">
                  <c:v>2010</c:v>
                </c:pt>
                <c:pt idx="1">
                  <c:v>2011</c:v>
                </c:pt>
                <c:pt idx="2">
                  <c:v>2012</c:v>
                </c:pt>
                <c:pt idx="3">
                  <c:v>2013</c:v>
                </c:pt>
                <c:pt idx="4">
                  <c:v>2014</c:v>
                </c:pt>
              </c:numCache>
            </c:numRef>
          </c:cat>
          <c:val>
            <c:numRef>
              <c:f>'WIKA Measures'!$B$31:$F$31</c:f>
              <c:numCache>
                <c:formatCode>General</c:formatCode>
                <c:ptCount val="5"/>
                <c:pt idx="0">
                  <c:v>6.8</c:v>
                </c:pt>
                <c:pt idx="1">
                  <c:v>7</c:v>
                </c:pt>
                <c:pt idx="2">
                  <c:v>7.4</c:v>
                </c:pt>
                <c:pt idx="3">
                  <c:v>8.1999999999999993</c:v>
                </c:pt>
                <c:pt idx="4">
                  <c:v>6.5</c:v>
                </c:pt>
              </c:numCache>
            </c:numRef>
          </c:val>
          <c:smooth val="0"/>
        </c:ser>
        <c:ser>
          <c:idx val="4"/>
          <c:order val="3"/>
          <c:tx>
            <c:strRef>
              <c:f>'WIKA Measures'!$A$32</c:f>
              <c:strCache>
                <c:ptCount val="1"/>
                <c:pt idx="0">
                  <c:v>Aset Turnover</c:v>
                </c:pt>
              </c:strCache>
            </c:strRef>
          </c:tx>
          <c:spPr>
            <a:ln w="28575" cap="rnd">
              <a:solidFill>
                <a:schemeClr val="accent5"/>
              </a:solidFill>
              <a:round/>
            </a:ln>
            <a:effectLst/>
          </c:spPr>
          <c:marker>
            <c:symbol val="none"/>
          </c:marker>
          <c:cat>
            <c:numRef>
              <c:f>'WIKA Measures'!$B$28:$F$28</c:f>
              <c:numCache>
                <c:formatCode>General</c:formatCode>
                <c:ptCount val="5"/>
                <c:pt idx="0">
                  <c:v>2010</c:v>
                </c:pt>
                <c:pt idx="1">
                  <c:v>2011</c:v>
                </c:pt>
                <c:pt idx="2">
                  <c:v>2012</c:v>
                </c:pt>
                <c:pt idx="3">
                  <c:v>2013</c:v>
                </c:pt>
                <c:pt idx="4">
                  <c:v>2014</c:v>
                </c:pt>
              </c:numCache>
            </c:numRef>
          </c:cat>
          <c:val>
            <c:numRef>
              <c:f>'WIKA Measures'!$B$32:$F$32</c:f>
              <c:numCache>
                <c:formatCode>General</c:formatCode>
                <c:ptCount val="5"/>
                <c:pt idx="0">
                  <c:v>1</c:v>
                </c:pt>
                <c:pt idx="1">
                  <c:v>1.1000000000000001</c:v>
                </c:pt>
                <c:pt idx="2">
                  <c:v>1</c:v>
                </c:pt>
                <c:pt idx="3">
                  <c:v>1</c:v>
                </c:pt>
                <c:pt idx="4">
                  <c:v>0.8</c:v>
                </c:pt>
              </c:numCache>
            </c:numRef>
          </c:val>
          <c:smooth val="0"/>
        </c:ser>
        <c:dLbls>
          <c:showLegendKey val="0"/>
          <c:showVal val="0"/>
          <c:showCatName val="0"/>
          <c:showSerName val="0"/>
          <c:showPercent val="0"/>
          <c:showBubbleSize val="0"/>
        </c:dLbls>
        <c:smooth val="0"/>
        <c:axId val="867140480"/>
        <c:axId val="867147008"/>
      </c:lineChart>
      <c:catAx>
        <c:axId val="86714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147008"/>
        <c:crosses val="autoZero"/>
        <c:auto val="1"/>
        <c:lblAlgn val="ctr"/>
        <c:lblOffset val="100"/>
        <c:noMultiLvlLbl val="0"/>
      </c:catAx>
      <c:valAx>
        <c:axId val="86714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14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Cashflow Statement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'WIKA Measures'!$A$25</c:f>
              <c:strCache>
                <c:ptCount val="1"/>
                <c:pt idx="0">
                  <c:v>Cashflow from Operating Activity</c:v>
                </c:pt>
              </c:strCache>
            </c:strRef>
          </c:tx>
          <c:spPr>
            <a:ln w="28575" cap="rnd">
              <a:solidFill>
                <a:schemeClr val="accent2"/>
              </a:solidFill>
              <a:round/>
            </a:ln>
            <a:effectLst/>
          </c:spPr>
          <c:marker>
            <c:symbol val="none"/>
          </c:marker>
          <c:cat>
            <c:numRef>
              <c:f>'WIKA Measures'!$B$24:$F$24</c:f>
              <c:numCache>
                <c:formatCode>General</c:formatCode>
                <c:ptCount val="5"/>
                <c:pt idx="0">
                  <c:v>2010</c:v>
                </c:pt>
                <c:pt idx="1">
                  <c:v>2011</c:v>
                </c:pt>
                <c:pt idx="2">
                  <c:v>2012</c:v>
                </c:pt>
                <c:pt idx="3">
                  <c:v>2013</c:v>
                </c:pt>
                <c:pt idx="4">
                  <c:v>2014</c:v>
                </c:pt>
              </c:numCache>
            </c:numRef>
          </c:cat>
          <c:val>
            <c:numRef>
              <c:f>'WIKA Measures'!$B$25:$F$25</c:f>
              <c:numCache>
                <c:formatCode>General</c:formatCode>
                <c:ptCount val="5"/>
                <c:pt idx="0">
                  <c:v>209.9</c:v>
                </c:pt>
                <c:pt idx="1">
                  <c:v>838.4</c:v>
                </c:pt>
                <c:pt idx="2">
                  <c:v>451.5</c:v>
                </c:pt>
                <c:pt idx="3">
                  <c:v>289.10000000000002</c:v>
                </c:pt>
                <c:pt idx="4">
                  <c:v>-177.7</c:v>
                </c:pt>
              </c:numCache>
            </c:numRef>
          </c:val>
          <c:smooth val="0"/>
        </c:ser>
        <c:ser>
          <c:idx val="2"/>
          <c:order val="1"/>
          <c:tx>
            <c:strRef>
              <c:f>'WIKA Measures'!$A$26</c:f>
              <c:strCache>
                <c:ptCount val="1"/>
                <c:pt idx="0">
                  <c:v>Cashflow from Invesment Activity</c:v>
                </c:pt>
              </c:strCache>
            </c:strRef>
          </c:tx>
          <c:spPr>
            <a:ln w="28575" cap="rnd">
              <a:solidFill>
                <a:schemeClr val="accent3"/>
              </a:solidFill>
              <a:round/>
            </a:ln>
            <a:effectLst/>
          </c:spPr>
          <c:marker>
            <c:symbol val="none"/>
          </c:marker>
          <c:cat>
            <c:numRef>
              <c:f>'WIKA Measures'!$B$24:$F$24</c:f>
              <c:numCache>
                <c:formatCode>General</c:formatCode>
                <c:ptCount val="5"/>
                <c:pt idx="0">
                  <c:v>2010</c:v>
                </c:pt>
                <c:pt idx="1">
                  <c:v>2011</c:v>
                </c:pt>
                <c:pt idx="2">
                  <c:v>2012</c:v>
                </c:pt>
                <c:pt idx="3">
                  <c:v>2013</c:v>
                </c:pt>
                <c:pt idx="4">
                  <c:v>2014</c:v>
                </c:pt>
              </c:numCache>
            </c:numRef>
          </c:cat>
          <c:val>
            <c:numRef>
              <c:f>'WIKA Measures'!$B$26:$F$26</c:f>
              <c:numCache>
                <c:formatCode>General</c:formatCode>
                <c:ptCount val="5"/>
                <c:pt idx="0">
                  <c:v>-417.1</c:v>
                </c:pt>
                <c:pt idx="1">
                  <c:v>-815.5</c:v>
                </c:pt>
                <c:pt idx="2">
                  <c:v>-1067.7</c:v>
                </c:pt>
                <c:pt idx="3">
                  <c:v>-619.79999999999995</c:v>
                </c:pt>
                <c:pt idx="4">
                  <c:v>-1286.2</c:v>
                </c:pt>
              </c:numCache>
            </c:numRef>
          </c:val>
          <c:smooth val="0"/>
        </c:ser>
        <c:ser>
          <c:idx val="3"/>
          <c:order val="2"/>
          <c:tx>
            <c:strRef>
              <c:f>'WIKA Measures'!$A$27</c:f>
              <c:strCache>
                <c:ptCount val="1"/>
                <c:pt idx="0">
                  <c:v>Cashflow from Financial Activity</c:v>
                </c:pt>
              </c:strCache>
            </c:strRef>
          </c:tx>
          <c:spPr>
            <a:ln w="28575" cap="rnd">
              <a:solidFill>
                <a:schemeClr val="accent4"/>
              </a:solidFill>
              <a:round/>
            </a:ln>
            <a:effectLst/>
          </c:spPr>
          <c:marker>
            <c:symbol val="none"/>
          </c:marker>
          <c:cat>
            <c:numRef>
              <c:f>'WIKA Measures'!$B$24:$F$24</c:f>
              <c:numCache>
                <c:formatCode>General</c:formatCode>
                <c:ptCount val="5"/>
                <c:pt idx="0">
                  <c:v>2010</c:v>
                </c:pt>
                <c:pt idx="1">
                  <c:v>2011</c:v>
                </c:pt>
                <c:pt idx="2">
                  <c:v>2012</c:v>
                </c:pt>
                <c:pt idx="3">
                  <c:v>2013</c:v>
                </c:pt>
                <c:pt idx="4">
                  <c:v>2014</c:v>
                </c:pt>
              </c:numCache>
            </c:numRef>
          </c:cat>
          <c:val>
            <c:numRef>
              <c:f>'WIKA Measures'!$B$27:$F$27</c:f>
              <c:numCache>
                <c:formatCode>General</c:formatCode>
                <c:ptCount val="5"/>
                <c:pt idx="0">
                  <c:v>224</c:v>
                </c:pt>
                <c:pt idx="1">
                  <c:v>-6.3</c:v>
                </c:pt>
                <c:pt idx="2">
                  <c:v>871</c:v>
                </c:pt>
                <c:pt idx="3">
                  <c:v>185.3</c:v>
                </c:pt>
                <c:pt idx="4">
                  <c:v>2360.1</c:v>
                </c:pt>
              </c:numCache>
            </c:numRef>
          </c:val>
          <c:smooth val="0"/>
        </c:ser>
        <c:dLbls>
          <c:showLegendKey val="0"/>
          <c:showVal val="0"/>
          <c:showCatName val="0"/>
          <c:showSerName val="0"/>
          <c:showPercent val="0"/>
          <c:showBubbleSize val="0"/>
        </c:dLbls>
        <c:smooth val="0"/>
        <c:axId val="867149728"/>
        <c:axId val="867141568"/>
      </c:lineChart>
      <c:catAx>
        <c:axId val="86714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141568"/>
        <c:crosses val="autoZero"/>
        <c:auto val="1"/>
        <c:lblAlgn val="ctr"/>
        <c:lblOffset val="100"/>
        <c:noMultiLvlLbl val="0"/>
      </c:catAx>
      <c:valAx>
        <c:axId val="86714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14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r>
              <a:rPr lang="en-US"/>
              <a:t>Traded Value - WIKA</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lineChart>
        <c:grouping val="standard"/>
        <c:varyColors val="0"/>
        <c:ser>
          <c:idx val="0"/>
          <c:order val="0"/>
          <c:tx>
            <c:strRef>
              <c:f>WIKA.JK!$H$1</c:f>
              <c:strCache>
                <c:ptCount val="1"/>
                <c:pt idx="0">
                  <c:v>Traded Value</c:v>
                </c:pt>
              </c:strCache>
            </c:strRef>
          </c:tx>
          <c:spPr>
            <a:ln w="28575" cap="rnd">
              <a:solidFill>
                <a:schemeClr val="accent1"/>
              </a:solidFill>
              <a:round/>
            </a:ln>
            <a:effectLst/>
          </c:spPr>
          <c:marker>
            <c:symbol val="none"/>
          </c:marker>
          <c:cat>
            <c:numRef>
              <c:f>WIKA.JK!$A$2:$A$1044</c:f>
              <c:numCache>
                <c:formatCode>m/d/yyyy</c:formatCode>
                <c:ptCount val="1043"/>
                <c:pt idx="0">
                  <c:v>40910</c:v>
                </c:pt>
                <c:pt idx="1">
                  <c:v>40911</c:v>
                </c:pt>
                <c:pt idx="2">
                  <c:v>40912</c:v>
                </c:pt>
                <c:pt idx="3">
                  <c:v>40913</c:v>
                </c:pt>
                <c:pt idx="4">
                  <c:v>40914</c:v>
                </c:pt>
                <c:pt idx="5">
                  <c:v>40917</c:v>
                </c:pt>
                <c:pt idx="6">
                  <c:v>40918</c:v>
                </c:pt>
                <c:pt idx="7">
                  <c:v>40919</c:v>
                </c:pt>
                <c:pt idx="8">
                  <c:v>40920</c:v>
                </c:pt>
                <c:pt idx="9">
                  <c:v>40921</c:v>
                </c:pt>
                <c:pt idx="10">
                  <c:v>40924</c:v>
                </c:pt>
                <c:pt idx="11">
                  <c:v>40925</c:v>
                </c:pt>
                <c:pt idx="12">
                  <c:v>40926</c:v>
                </c:pt>
                <c:pt idx="13">
                  <c:v>40927</c:v>
                </c:pt>
                <c:pt idx="14">
                  <c:v>40928</c:v>
                </c:pt>
                <c:pt idx="15">
                  <c:v>40931</c:v>
                </c:pt>
                <c:pt idx="16">
                  <c:v>40932</c:v>
                </c:pt>
                <c:pt idx="17">
                  <c:v>40933</c:v>
                </c:pt>
                <c:pt idx="18">
                  <c:v>40934</c:v>
                </c:pt>
                <c:pt idx="19">
                  <c:v>40935</c:v>
                </c:pt>
                <c:pt idx="20">
                  <c:v>40938</c:v>
                </c:pt>
                <c:pt idx="21">
                  <c:v>40939</c:v>
                </c:pt>
                <c:pt idx="22">
                  <c:v>40940</c:v>
                </c:pt>
                <c:pt idx="23">
                  <c:v>40941</c:v>
                </c:pt>
                <c:pt idx="24">
                  <c:v>40942</c:v>
                </c:pt>
                <c:pt idx="25">
                  <c:v>40945</c:v>
                </c:pt>
                <c:pt idx="26">
                  <c:v>40946</c:v>
                </c:pt>
                <c:pt idx="27">
                  <c:v>40947</c:v>
                </c:pt>
                <c:pt idx="28">
                  <c:v>40948</c:v>
                </c:pt>
                <c:pt idx="29">
                  <c:v>40949</c:v>
                </c:pt>
                <c:pt idx="30">
                  <c:v>40952</c:v>
                </c:pt>
                <c:pt idx="31">
                  <c:v>40953</c:v>
                </c:pt>
                <c:pt idx="32">
                  <c:v>40954</c:v>
                </c:pt>
                <c:pt idx="33">
                  <c:v>40955</c:v>
                </c:pt>
                <c:pt idx="34">
                  <c:v>40956</c:v>
                </c:pt>
                <c:pt idx="35">
                  <c:v>40959</c:v>
                </c:pt>
                <c:pt idx="36">
                  <c:v>40960</c:v>
                </c:pt>
                <c:pt idx="37">
                  <c:v>40961</c:v>
                </c:pt>
                <c:pt idx="38">
                  <c:v>40962</c:v>
                </c:pt>
                <c:pt idx="39">
                  <c:v>40963</c:v>
                </c:pt>
                <c:pt idx="40">
                  <c:v>40966</c:v>
                </c:pt>
                <c:pt idx="41">
                  <c:v>40967</c:v>
                </c:pt>
                <c:pt idx="42">
                  <c:v>40968</c:v>
                </c:pt>
                <c:pt idx="43">
                  <c:v>40969</c:v>
                </c:pt>
                <c:pt idx="44">
                  <c:v>40970</c:v>
                </c:pt>
                <c:pt idx="45">
                  <c:v>40973</c:v>
                </c:pt>
                <c:pt idx="46">
                  <c:v>40974</c:v>
                </c:pt>
                <c:pt idx="47">
                  <c:v>40975</c:v>
                </c:pt>
                <c:pt idx="48">
                  <c:v>40976</c:v>
                </c:pt>
                <c:pt idx="49">
                  <c:v>40977</c:v>
                </c:pt>
                <c:pt idx="50">
                  <c:v>40980</c:v>
                </c:pt>
                <c:pt idx="51">
                  <c:v>40981</c:v>
                </c:pt>
                <c:pt idx="52">
                  <c:v>40982</c:v>
                </c:pt>
                <c:pt idx="53">
                  <c:v>40983</c:v>
                </c:pt>
                <c:pt idx="54">
                  <c:v>40984</c:v>
                </c:pt>
                <c:pt idx="55">
                  <c:v>40987</c:v>
                </c:pt>
                <c:pt idx="56">
                  <c:v>40988</c:v>
                </c:pt>
                <c:pt idx="57">
                  <c:v>40989</c:v>
                </c:pt>
                <c:pt idx="58">
                  <c:v>40990</c:v>
                </c:pt>
                <c:pt idx="59">
                  <c:v>40991</c:v>
                </c:pt>
                <c:pt idx="60">
                  <c:v>40994</c:v>
                </c:pt>
                <c:pt idx="61">
                  <c:v>40995</c:v>
                </c:pt>
                <c:pt idx="62">
                  <c:v>40996</c:v>
                </c:pt>
                <c:pt idx="63">
                  <c:v>40997</c:v>
                </c:pt>
                <c:pt idx="64">
                  <c:v>40998</c:v>
                </c:pt>
                <c:pt idx="65">
                  <c:v>41001</c:v>
                </c:pt>
                <c:pt idx="66">
                  <c:v>41002</c:v>
                </c:pt>
                <c:pt idx="67">
                  <c:v>41003</c:v>
                </c:pt>
                <c:pt idx="68">
                  <c:v>41004</c:v>
                </c:pt>
                <c:pt idx="69">
                  <c:v>41005</c:v>
                </c:pt>
                <c:pt idx="70">
                  <c:v>41008</c:v>
                </c:pt>
                <c:pt idx="71">
                  <c:v>41009</c:v>
                </c:pt>
                <c:pt idx="72">
                  <c:v>41010</c:v>
                </c:pt>
                <c:pt idx="73">
                  <c:v>41011</c:v>
                </c:pt>
                <c:pt idx="74">
                  <c:v>41012</c:v>
                </c:pt>
                <c:pt idx="75">
                  <c:v>41015</c:v>
                </c:pt>
                <c:pt idx="76">
                  <c:v>41016</c:v>
                </c:pt>
                <c:pt idx="77">
                  <c:v>41017</c:v>
                </c:pt>
                <c:pt idx="78">
                  <c:v>41018</c:v>
                </c:pt>
                <c:pt idx="79">
                  <c:v>41019</c:v>
                </c:pt>
                <c:pt idx="80">
                  <c:v>41022</c:v>
                </c:pt>
                <c:pt idx="81">
                  <c:v>41023</c:v>
                </c:pt>
                <c:pt idx="82">
                  <c:v>41024</c:v>
                </c:pt>
                <c:pt idx="83">
                  <c:v>41025</c:v>
                </c:pt>
                <c:pt idx="84">
                  <c:v>41026</c:v>
                </c:pt>
                <c:pt idx="85">
                  <c:v>41029</c:v>
                </c:pt>
                <c:pt idx="86">
                  <c:v>41030</c:v>
                </c:pt>
                <c:pt idx="87">
                  <c:v>41031</c:v>
                </c:pt>
                <c:pt idx="88">
                  <c:v>41032</c:v>
                </c:pt>
                <c:pt idx="89">
                  <c:v>41033</c:v>
                </c:pt>
                <c:pt idx="90">
                  <c:v>41036</c:v>
                </c:pt>
                <c:pt idx="91">
                  <c:v>41037</c:v>
                </c:pt>
                <c:pt idx="92">
                  <c:v>41038</c:v>
                </c:pt>
                <c:pt idx="93">
                  <c:v>41039</c:v>
                </c:pt>
                <c:pt idx="94">
                  <c:v>41040</c:v>
                </c:pt>
                <c:pt idx="95">
                  <c:v>41043</c:v>
                </c:pt>
                <c:pt idx="96">
                  <c:v>41044</c:v>
                </c:pt>
                <c:pt idx="97">
                  <c:v>41045</c:v>
                </c:pt>
                <c:pt idx="98">
                  <c:v>41046</c:v>
                </c:pt>
                <c:pt idx="99">
                  <c:v>41047</c:v>
                </c:pt>
                <c:pt idx="100">
                  <c:v>41050</c:v>
                </c:pt>
                <c:pt idx="101">
                  <c:v>41051</c:v>
                </c:pt>
                <c:pt idx="102">
                  <c:v>41052</c:v>
                </c:pt>
                <c:pt idx="103">
                  <c:v>41053</c:v>
                </c:pt>
                <c:pt idx="104">
                  <c:v>41054</c:v>
                </c:pt>
                <c:pt idx="105">
                  <c:v>41057</c:v>
                </c:pt>
                <c:pt idx="106">
                  <c:v>41058</c:v>
                </c:pt>
                <c:pt idx="107">
                  <c:v>41059</c:v>
                </c:pt>
                <c:pt idx="108">
                  <c:v>41060</c:v>
                </c:pt>
                <c:pt idx="109">
                  <c:v>41061</c:v>
                </c:pt>
                <c:pt idx="110">
                  <c:v>41064</c:v>
                </c:pt>
                <c:pt idx="111">
                  <c:v>41065</c:v>
                </c:pt>
                <c:pt idx="112">
                  <c:v>41066</c:v>
                </c:pt>
                <c:pt idx="113">
                  <c:v>41067</c:v>
                </c:pt>
                <c:pt idx="114">
                  <c:v>41068</c:v>
                </c:pt>
                <c:pt idx="115">
                  <c:v>41071</c:v>
                </c:pt>
                <c:pt idx="116">
                  <c:v>41072</c:v>
                </c:pt>
                <c:pt idx="117">
                  <c:v>41073</c:v>
                </c:pt>
                <c:pt idx="118">
                  <c:v>41074</c:v>
                </c:pt>
                <c:pt idx="119">
                  <c:v>41075</c:v>
                </c:pt>
                <c:pt idx="120">
                  <c:v>41078</c:v>
                </c:pt>
                <c:pt idx="121">
                  <c:v>41079</c:v>
                </c:pt>
                <c:pt idx="122">
                  <c:v>41080</c:v>
                </c:pt>
                <c:pt idx="123">
                  <c:v>41081</c:v>
                </c:pt>
                <c:pt idx="124">
                  <c:v>41082</c:v>
                </c:pt>
                <c:pt idx="125">
                  <c:v>41085</c:v>
                </c:pt>
                <c:pt idx="126">
                  <c:v>41086</c:v>
                </c:pt>
                <c:pt idx="127">
                  <c:v>41087</c:v>
                </c:pt>
                <c:pt idx="128">
                  <c:v>41088</c:v>
                </c:pt>
                <c:pt idx="129">
                  <c:v>41089</c:v>
                </c:pt>
                <c:pt idx="130">
                  <c:v>41092</c:v>
                </c:pt>
                <c:pt idx="131">
                  <c:v>41093</c:v>
                </c:pt>
                <c:pt idx="132">
                  <c:v>41094</c:v>
                </c:pt>
                <c:pt idx="133">
                  <c:v>41095</c:v>
                </c:pt>
                <c:pt idx="134">
                  <c:v>41096</c:v>
                </c:pt>
                <c:pt idx="135">
                  <c:v>41099</c:v>
                </c:pt>
                <c:pt idx="136">
                  <c:v>41100</c:v>
                </c:pt>
                <c:pt idx="137">
                  <c:v>41101</c:v>
                </c:pt>
                <c:pt idx="138">
                  <c:v>41102</c:v>
                </c:pt>
                <c:pt idx="139">
                  <c:v>41103</c:v>
                </c:pt>
                <c:pt idx="140">
                  <c:v>41106</c:v>
                </c:pt>
                <c:pt idx="141">
                  <c:v>41107</c:v>
                </c:pt>
                <c:pt idx="142">
                  <c:v>41108</c:v>
                </c:pt>
                <c:pt idx="143">
                  <c:v>41109</c:v>
                </c:pt>
                <c:pt idx="144">
                  <c:v>41110</c:v>
                </c:pt>
                <c:pt idx="145">
                  <c:v>41113</c:v>
                </c:pt>
                <c:pt idx="146">
                  <c:v>41114</c:v>
                </c:pt>
                <c:pt idx="147">
                  <c:v>41115</c:v>
                </c:pt>
                <c:pt idx="148">
                  <c:v>41116</c:v>
                </c:pt>
                <c:pt idx="149">
                  <c:v>41117</c:v>
                </c:pt>
                <c:pt idx="150">
                  <c:v>41120</c:v>
                </c:pt>
                <c:pt idx="151">
                  <c:v>41121</c:v>
                </c:pt>
                <c:pt idx="152">
                  <c:v>41122</c:v>
                </c:pt>
                <c:pt idx="153">
                  <c:v>41123</c:v>
                </c:pt>
                <c:pt idx="154">
                  <c:v>41124</c:v>
                </c:pt>
                <c:pt idx="155">
                  <c:v>41127</c:v>
                </c:pt>
                <c:pt idx="156">
                  <c:v>41128</c:v>
                </c:pt>
                <c:pt idx="157">
                  <c:v>41129</c:v>
                </c:pt>
                <c:pt idx="158">
                  <c:v>41130</c:v>
                </c:pt>
                <c:pt idx="159">
                  <c:v>41131</c:v>
                </c:pt>
                <c:pt idx="160">
                  <c:v>41134</c:v>
                </c:pt>
                <c:pt idx="161">
                  <c:v>41135</c:v>
                </c:pt>
                <c:pt idx="162">
                  <c:v>41136</c:v>
                </c:pt>
                <c:pt idx="163">
                  <c:v>41137</c:v>
                </c:pt>
                <c:pt idx="164">
                  <c:v>41138</c:v>
                </c:pt>
                <c:pt idx="165">
                  <c:v>41141</c:v>
                </c:pt>
                <c:pt idx="166">
                  <c:v>41142</c:v>
                </c:pt>
                <c:pt idx="167">
                  <c:v>41143</c:v>
                </c:pt>
                <c:pt idx="168">
                  <c:v>41144</c:v>
                </c:pt>
                <c:pt idx="169">
                  <c:v>41145</c:v>
                </c:pt>
                <c:pt idx="170">
                  <c:v>41148</c:v>
                </c:pt>
                <c:pt idx="171">
                  <c:v>41149</c:v>
                </c:pt>
                <c:pt idx="172">
                  <c:v>41150</c:v>
                </c:pt>
                <c:pt idx="173">
                  <c:v>41151</c:v>
                </c:pt>
                <c:pt idx="174">
                  <c:v>41152</c:v>
                </c:pt>
                <c:pt idx="175">
                  <c:v>41155</c:v>
                </c:pt>
                <c:pt idx="176">
                  <c:v>41156</c:v>
                </c:pt>
                <c:pt idx="177">
                  <c:v>41157</c:v>
                </c:pt>
                <c:pt idx="178">
                  <c:v>41158</c:v>
                </c:pt>
                <c:pt idx="179">
                  <c:v>41159</c:v>
                </c:pt>
                <c:pt idx="180">
                  <c:v>41162</c:v>
                </c:pt>
                <c:pt idx="181">
                  <c:v>41163</c:v>
                </c:pt>
                <c:pt idx="182">
                  <c:v>41164</c:v>
                </c:pt>
                <c:pt idx="183">
                  <c:v>41165</c:v>
                </c:pt>
                <c:pt idx="184">
                  <c:v>41166</c:v>
                </c:pt>
                <c:pt idx="185">
                  <c:v>41169</c:v>
                </c:pt>
                <c:pt idx="186">
                  <c:v>41170</c:v>
                </c:pt>
                <c:pt idx="187">
                  <c:v>41171</c:v>
                </c:pt>
                <c:pt idx="188">
                  <c:v>41172</c:v>
                </c:pt>
                <c:pt idx="189">
                  <c:v>41173</c:v>
                </c:pt>
                <c:pt idx="190">
                  <c:v>41176</c:v>
                </c:pt>
                <c:pt idx="191">
                  <c:v>41177</c:v>
                </c:pt>
                <c:pt idx="192">
                  <c:v>41178</c:v>
                </c:pt>
                <c:pt idx="193">
                  <c:v>41179</c:v>
                </c:pt>
                <c:pt idx="194">
                  <c:v>41180</c:v>
                </c:pt>
                <c:pt idx="195">
                  <c:v>41183</c:v>
                </c:pt>
                <c:pt idx="196">
                  <c:v>41184</c:v>
                </c:pt>
                <c:pt idx="197">
                  <c:v>41185</c:v>
                </c:pt>
                <c:pt idx="198">
                  <c:v>41186</c:v>
                </c:pt>
                <c:pt idx="199">
                  <c:v>41187</c:v>
                </c:pt>
                <c:pt idx="200">
                  <c:v>41190</c:v>
                </c:pt>
                <c:pt idx="201">
                  <c:v>41191</c:v>
                </c:pt>
                <c:pt idx="202">
                  <c:v>41192</c:v>
                </c:pt>
                <c:pt idx="203">
                  <c:v>41193</c:v>
                </c:pt>
                <c:pt idx="204">
                  <c:v>41194</c:v>
                </c:pt>
                <c:pt idx="205">
                  <c:v>41197</c:v>
                </c:pt>
                <c:pt idx="206">
                  <c:v>41198</c:v>
                </c:pt>
                <c:pt idx="207">
                  <c:v>41199</c:v>
                </c:pt>
                <c:pt idx="208">
                  <c:v>41200</c:v>
                </c:pt>
                <c:pt idx="209">
                  <c:v>41201</c:v>
                </c:pt>
                <c:pt idx="210">
                  <c:v>41204</c:v>
                </c:pt>
                <c:pt idx="211">
                  <c:v>41205</c:v>
                </c:pt>
                <c:pt idx="212">
                  <c:v>41206</c:v>
                </c:pt>
                <c:pt idx="213">
                  <c:v>41207</c:v>
                </c:pt>
                <c:pt idx="214">
                  <c:v>41208</c:v>
                </c:pt>
                <c:pt idx="215">
                  <c:v>41211</c:v>
                </c:pt>
                <c:pt idx="216">
                  <c:v>41212</c:v>
                </c:pt>
                <c:pt idx="217">
                  <c:v>41213</c:v>
                </c:pt>
                <c:pt idx="218">
                  <c:v>41214</c:v>
                </c:pt>
                <c:pt idx="219">
                  <c:v>41215</c:v>
                </c:pt>
                <c:pt idx="220">
                  <c:v>41218</c:v>
                </c:pt>
                <c:pt idx="221">
                  <c:v>41219</c:v>
                </c:pt>
                <c:pt idx="222">
                  <c:v>41220</c:v>
                </c:pt>
                <c:pt idx="223">
                  <c:v>41221</c:v>
                </c:pt>
                <c:pt idx="224">
                  <c:v>41222</c:v>
                </c:pt>
                <c:pt idx="225">
                  <c:v>41225</c:v>
                </c:pt>
                <c:pt idx="226">
                  <c:v>41226</c:v>
                </c:pt>
                <c:pt idx="227">
                  <c:v>41227</c:v>
                </c:pt>
                <c:pt idx="228">
                  <c:v>41228</c:v>
                </c:pt>
                <c:pt idx="229">
                  <c:v>41232</c:v>
                </c:pt>
                <c:pt idx="230">
                  <c:v>41233</c:v>
                </c:pt>
                <c:pt idx="231">
                  <c:v>41234</c:v>
                </c:pt>
                <c:pt idx="232">
                  <c:v>41235</c:v>
                </c:pt>
                <c:pt idx="233">
                  <c:v>41236</c:v>
                </c:pt>
                <c:pt idx="234">
                  <c:v>41239</c:v>
                </c:pt>
                <c:pt idx="235">
                  <c:v>41240</c:v>
                </c:pt>
                <c:pt idx="236">
                  <c:v>41241</c:v>
                </c:pt>
                <c:pt idx="237">
                  <c:v>41242</c:v>
                </c:pt>
                <c:pt idx="238">
                  <c:v>41243</c:v>
                </c:pt>
                <c:pt idx="239">
                  <c:v>41246</c:v>
                </c:pt>
                <c:pt idx="240">
                  <c:v>41247</c:v>
                </c:pt>
                <c:pt idx="241">
                  <c:v>41248</c:v>
                </c:pt>
                <c:pt idx="242">
                  <c:v>41249</c:v>
                </c:pt>
                <c:pt idx="243">
                  <c:v>41250</c:v>
                </c:pt>
                <c:pt idx="244">
                  <c:v>41253</c:v>
                </c:pt>
                <c:pt idx="245">
                  <c:v>41254</c:v>
                </c:pt>
                <c:pt idx="246">
                  <c:v>41255</c:v>
                </c:pt>
                <c:pt idx="247">
                  <c:v>41256</c:v>
                </c:pt>
                <c:pt idx="248">
                  <c:v>41257</c:v>
                </c:pt>
                <c:pt idx="249">
                  <c:v>41260</c:v>
                </c:pt>
                <c:pt idx="250">
                  <c:v>41261</c:v>
                </c:pt>
                <c:pt idx="251">
                  <c:v>41262</c:v>
                </c:pt>
                <c:pt idx="252">
                  <c:v>41263</c:v>
                </c:pt>
                <c:pt idx="253">
                  <c:v>41264</c:v>
                </c:pt>
                <c:pt idx="254">
                  <c:v>41267</c:v>
                </c:pt>
                <c:pt idx="255">
                  <c:v>41268</c:v>
                </c:pt>
                <c:pt idx="256">
                  <c:v>41269</c:v>
                </c:pt>
                <c:pt idx="257">
                  <c:v>41270</c:v>
                </c:pt>
                <c:pt idx="258">
                  <c:v>41271</c:v>
                </c:pt>
                <c:pt idx="259">
                  <c:v>41274</c:v>
                </c:pt>
                <c:pt idx="260">
                  <c:v>41275</c:v>
                </c:pt>
                <c:pt idx="261">
                  <c:v>41276</c:v>
                </c:pt>
                <c:pt idx="262">
                  <c:v>41277</c:v>
                </c:pt>
                <c:pt idx="263">
                  <c:v>41278</c:v>
                </c:pt>
                <c:pt idx="264">
                  <c:v>41281</c:v>
                </c:pt>
                <c:pt idx="265">
                  <c:v>41282</c:v>
                </c:pt>
                <c:pt idx="266">
                  <c:v>41283</c:v>
                </c:pt>
                <c:pt idx="267">
                  <c:v>41284</c:v>
                </c:pt>
                <c:pt idx="268">
                  <c:v>41285</c:v>
                </c:pt>
                <c:pt idx="269">
                  <c:v>41288</c:v>
                </c:pt>
                <c:pt idx="270">
                  <c:v>41289</c:v>
                </c:pt>
                <c:pt idx="271">
                  <c:v>41290</c:v>
                </c:pt>
                <c:pt idx="272">
                  <c:v>41291</c:v>
                </c:pt>
                <c:pt idx="273">
                  <c:v>41292</c:v>
                </c:pt>
                <c:pt idx="274">
                  <c:v>41295</c:v>
                </c:pt>
                <c:pt idx="275">
                  <c:v>41296</c:v>
                </c:pt>
                <c:pt idx="276">
                  <c:v>41297</c:v>
                </c:pt>
                <c:pt idx="277">
                  <c:v>41298</c:v>
                </c:pt>
                <c:pt idx="278">
                  <c:v>41299</c:v>
                </c:pt>
                <c:pt idx="279">
                  <c:v>41302</c:v>
                </c:pt>
                <c:pt idx="280">
                  <c:v>41303</c:v>
                </c:pt>
                <c:pt idx="281">
                  <c:v>41304</c:v>
                </c:pt>
                <c:pt idx="282">
                  <c:v>41305</c:v>
                </c:pt>
                <c:pt idx="283">
                  <c:v>41306</c:v>
                </c:pt>
                <c:pt idx="284">
                  <c:v>41309</c:v>
                </c:pt>
                <c:pt idx="285">
                  <c:v>41310</c:v>
                </c:pt>
                <c:pt idx="286">
                  <c:v>41311</c:v>
                </c:pt>
                <c:pt idx="287">
                  <c:v>41312</c:v>
                </c:pt>
                <c:pt idx="288">
                  <c:v>41313</c:v>
                </c:pt>
                <c:pt idx="289">
                  <c:v>41316</c:v>
                </c:pt>
                <c:pt idx="290">
                  <c:v>41317</c:v>
                </c:pt>
                <c:pt idx="291">
                  <c:v>41318</c:v>
                </c:pt>
                <c:pt idx="292">
                  <c:v>41319</c:v>
                </c:pt>
                <c:pt idx="293">
                  <c:v>41320</c:v>
                </c:pt>
                <c:pt idx="294">
                  <c:v>41323</c:v>
                </c:pt>
                <c:pt idx="295">
                  <c:v>41324</c:v>
                </c:pt>
                <c:pt idx="296">
                  <c:v>41325</c:v>
                </c:pt>
                <c:pt idx="297">
                  <c:v>41326</c:v>
                </c:pt>
                <c:pt idx="298">
                  <c:v>41327</c:v>
                </c:pt>
                <c:pt idx="299">
                  <c:v>41330</c:v>
                </c:pt>
                <c:pt idx="300">
                  <c:v>41331</c:v>
                </c:pt>
                <c:pt idx="301">
                  <c:v>41332</c:v>
                </c:pt>
                <c:pt idx="302">
                  <c:v>41333</c:v>
                </c:pt>
                <c:pt idx="303">
                  <c:v>41334</c:v>
                </c:pt>
                <c:pt idx="304">
                  <c:v>41337</c:v>
                </c:pt>
                <c:pt idx="305">
                  <c:v>41338</c:v>
                </c:pt>
                <c:pt idx="306">
                  <c:v>41339</c:v>
                </c:pt>
                <c:pt idx="307">
                  <c:v>41340</c:v>
                </c:pt>
                <c:pt idx="308">
                  <c:v>41341</c:v>
                </c:pt>
                <c:pt idx="309">
                  <c:v>41344</c:v>
                </c:pt>
                <c:pt idx="310">
                  <c:v>41345</c:v>
                </c:pt>
                <c:pt idx="311">
                  <c:v>41346</c:v>
                </c:pt>
                <c:pt idx="312">
                  <c:v>41347</c:v>
                </c:pt>
                <c:pt idx="313">
                  <c:v>41348</c:v>
                </c:pt>
                <c:pt idx="314">
                  <c:v>41351</c:v>
                </c:pt>
                <c:pt idx="315">
                  <c:v>41352</c:v>
                </c:pt>
                <c:pt idx="316">
                  <c:v>41353</c:v>
                </c:pt>
                <c:pt idx="317">
                  <c:v>41354</c:v>
                </c:pt>
                <c:pt idx="318">
                  <c:v>41355</c:v>
                </c:pt>
                <c:pt idx="319">
                  <c:v>41358</c:v>
                </c:pt>
                <c:pt idx="320">
                  <c:v>41359</c:v>
                </c:pt>
                <c:pt idx="321">
                  <c:v>41360</c:v>
                </c:pt>
                <c:pt idx="322">
                  <c:v>41361</c:v>
                </c:pt>
                <c:pt idx="323">
                  <c:v>41362</c:v>
                </c:pt>
                <c:pt idx="324">
                  <c:v>41365</c:v>
                </c:pt>
                <c:pt idx="325">
                  <c:v>41366</c:v>
                </c:pt>
                <c:pt idx="326">
                  <c:v>41367</c:v>
                </c:pt>
                <c:pt idx="327">
                  <c:v>41368</c:v>
                </c:pt>
                <c:pt idx="328">
                  <c:v>41369</c:v>
                </c:pt>
                <c:pt idx="329">
                  <c:v>41372</c:v>
                </c:pt>
                <c:pt idx="330">
                  <c:v>41373</c:v>
                </c:pt>
                <c:pt idx="331">
                  <c:v>41374</c:v>
                </c:pt>
                <c:pt idx="332">
                  <c:v>41375</c:v>
                </c:pt>
                <c:pt idx="333">
                  <c:v>41376</c:v>
                </c:pt>
                <c:pt idx="334">
                  <c:v>41379</c:v>
                </c:pt>
                <c:pt idx="335">
                  <c:v>41380</c:v>
                </c:pt>
                <c:pt idx="336">
                  <c:v>41381</c:v>
                </c:pt>
                <c:pt idx="337">
                  <c:v>41382</c:v>
                </c:pt>
                <c:pt idx="338">
                  <c:v>41383</c:v>
                </c:pt>
                <c:pt idx="339">
                  <c:v>41386</c:v>
                </c:pt>
                <c:pt idx="340">
                  <c:v>41387</c:v>
                </c:pt>
                <c:pt idx="341">
                  <c:v>41388</c:v>
                </c:pt>
                <c:pt idx="342">
                  <c:v>41389</c:v>
                </c:pt>
                <c:pt idx="343">
                  <c:v>41390</c:v>
                </c:pt>
                <c:pt idx="344">
                  <c:v>41393</c:v>
                </c:pt>
                <c:pt idx="345">
                  <c:v>41394</c:v>
                </c:pt>
                <c:pt idx="346">
                  <c:v>41395</c:v>
                </c:pt>
                <c:pt idx="347">
                  <c:v>41396</c:v>
                </c:pt>
                <c:pt idx="348">
                  <c:v>41397</c:v>
                </c:pt>
                <c:pt idx="349">
                  <c:v>41400</c:v>
                </c:pt>
                <c:pt idx="350">
                  <c:v>41401</c:v>
                </c:pt>
                <c:pt idx="351">
                  <c:v>41402</c:v>
                </c:pt>
                <c:pt idx="352">
                  <c:v>41403</c:v>
                </c:pt>
                <c:pt idx="353">
                  <c:v>41404</c:v>
                </c:pt>
                <c:pt idx="354">
                  <c:v>41407</c:v>
                </c:pt>
                <c:pt idx="355">
                  <c:v>41408</c:v>
                </c:pt>
                <c:pt idx="356">
                  <c:v>41409</c:v>
                </c:pt>
                <c:pt idx="357">
                  <c:v>41410</c:v>
                </c:pt>
                <c:pt idx="358">
                  <c:v>41411</c:v>
                </c:pt>
                <c:pt idx="359">
                  <c:v>41414</c:v>
                </c:pt>
                <c:pt idx="360">
                  <c:v>41415</c:v>
                </c:pt>
                <c:pt idx="361">
                  <c:v>41416</c:v>
                </c:pt>
                <c:pt idx="362">
                  <c:v>41417</c:v>
                </c:pt>
                <c:pt idx="363">
                  <c:v>41418</c:v>
                </c:pt>
                <c:pt idx="364">
                  <c:v>41421</c:v>
                </c:pt>
                <c:pt idx="365">
                  <c:v>41422</c:v>
                </c:pt>
                <c:pt idx="366">
                  <c:v>41423</c:v>
                </c:pt>
                <c:pt idx="367">
                  <c:v>41424</c:v>
                </c:pt>
                <c:pt idx="368">
                  <c:v>41425</c:v>
                </c:pt>
                <c:pt idx="369">
                  <c:v>41428</c:v>
                </c:pt>
                <c:pt idx="370">
                  <c:v>41429</c:v>
                </c:pt>
                <c:pt idx="371">
                  <c:v>41430</c:v>
                </c:pt>
                <c:pt idx="372">
                  <c:v>41431</c:v>
                </c:pt>
                <c:pt idx="373">
                  <c:v>41432</c:v>
                </c:pt>
                <c:pt idx="374">
                  <c:v>41435</c:v>
                </c:pt>
                <c:pt idx="375">
                  <c:v>41436</c:v>
                </c:pt>
                <c:pt idx="376">
                  <c:v>41437</c:v>
                </c:pt>
                <c:pt idx="377">
                  <c:v>41438</c:v>
                </c:pt>
                <c:pt idx="378">
                  <c:v>41439</c:v>
                </c:pt>
                <c:pt idx="379">
                  <c:v>41442</c:v>
                </c:pt>
                <c:pt idx="380">
                  <c:v>41443</c:v>
                </c:pt>
                <c:pt idx="381">
                  <c:v>41444</c:v>
                </c:pt>
                <c:pt idx="382">
                  <c:v>41445</c:v>
                </c:pt>
                <c:pt idx="383">
                  <c:v>41446</c:v>
                </c:pt>
                <c:pt idx="384">
                  <c:v>41449</c:v>
                </c:pt>
                <c:pt idx="385">
                  <c:v>41450</c:v>
                </c:pt>
                <c:pt idx="386">
                  <c:v>41451</c:v>
                </c:pt>
                <c:pt idx="387">
                  <c:v>41452</c:v>
                </c:pt>
                <c:pt idx="388">
                  <c:v>41453</c:v>
                </c:pt>
                <c:pt idx="389">
                  <c:v>41456</c:v>
                </c:pt>
                <c:pt idx="390">
                  <c:v>41457</c:v>
                </c:pt>
                <c:pt idx="391">
                  <c:v>41458</c:v>
                </c:pt>
                <c:pt idx="392">
                  <c:v>41459</c:v>
                </c:pt>
                <c:pt idx="393">
                  <c:v>41460</c:v>
                </c:pt>
                <c:pt idx="394">
                  <c:v>41463</c:v>
                </c:pt>
                <c:pt idx="395">
                  <c:v>41464</c:v>
                </c:pt>
                <c:pt idx="396">
                  <c:v>41465</c:v>
                </c:pt>
                <c:pt idx="397">
                  <c:v>41466</c:v>
                </c:pt>
                <c:pt idx="398">
                  <c:v>41467</c:v>
                </c:pt>
                <c:pt idx="399">
                  <c:v>41470</c:v>
                </c:pt>
                <c:pt idx="400">
                  <c:v>41471</c:v>
                </c:pt>
                <c:pt idx="401">
                  <c:v>41472</c:v>
                </c:pt>
                <c:pt idx="402">
                  <c:v>41473</c:v>
                </c:pt>
                <c:pt idx="403">
                  <c:v>41474</c:v>
                </c:pt>
                <c:pt idx="404">
                  <c:v>41477</c:v>
                </c:pt>
                <c:pt idx="405">
                  <c:v>41478</c:v>
                </c:pt>
                <c:pt idx="406">
                  <c:v>41479</c:v>
                </c:pt>
                <c:pt idx="407">
                  <c:v>41480</c:v>
                </c:pt>
                <c:pt idx="408">
                  <c:v>41481</c:v>
                </c:pt>
                <c:pt idx="409">
                  <c:v>41484</c:v>
                </c:pt>
                <c:pt idx="410">
                  <c:v>41485</c:v>
                </c:pt>
                <c:pt idx="411">
                  <c:v>41486</c:v>
                </c:pt>
                <c:pt idx="412">
                  <c:v>41487</c:v>
                </c:pt>
                <c:pt idx="413">
                  <c:v>41488</c:v>
                </c:pt>
                <c:pt idx="414">
                  <c:v>41491</c:v>
                </c:pt>
                <c:pt idx="415">
                  <c:v>41492</c:v>
                </c:pt>
                <c:pt idx="416">
                  <c:v>41493</c:v>
                </c:pt>
                <c:pt idx="417">
                  <c:v>41494</c:v>
                </c:pt>
                <c:pt idx="418">
                  <c:v>41495</c:v>
                </c:pt>
                <c:pt idx="419">
                  <c:v>41498</c:v>
                </c:pt>
                <c:pt idx="420">
                  <c:v>41499</c:v>
                </c:pt>
                <c:pt idx="421">
                  <c:v>41500</c:v>
                </c:pt>
                <c:pt idx="422">
                  <c:v>41501</c:v>
                </c:pt>
                <c:pt idx="423">
                  <c:v>41502</c:v>
                </c:pt>
                <c:pt idx="424">
                  <c:v>41505</c:v>
                </c:pt>
                <c:pt idx="425">
                  <c:v>41506</c:v>
                </c:pt>
                <c:pt idx="426">
                  <c:v>41507</c:v>
                </c:pt>
                <c:pt idx="427">
                  <c:v>41508</c:v>
                </c:pt>
                <c:pt idx="428">
                  <c:v>41509</c:v>
                </c:pt>
                <c:pt idx="429">
                  <c:v>41512</c:v>
                </c:pt>
                <c:pt idx="430">
                  <c:v>41513</c:v>
                </c:pt>
                <c:pt idx="431">
                  <c:v>41514</c:v>
                </c:pt>
                <c:pt idx="432">
                  <c:v>41515</c:v>
                </c:pt>
                <c:pt idx="433">
                  <c:v>41516</c:v>
                </c:pt>
                <c:pt idx="434">
                  <c:v>41519</c:v>
                </c:pt>
                <c:pt idx="435">
                  <c:v>41520</c:v>
                </c:pt>
                <c:pt idx="436">
                  <c:v>41521</c:v>
                </c:pt>
                <c:pt idx="437">
                  <c:v>41522</c:v>
                </c:pt>
                <c:pt idx="438">
                  <c:v>41523</c:v>
                </c:pt>
                <c:pt idx="439">
                  <c:v>41526</c:v>
                </c:pt>
                <c:pt idx="440">
                  <c:v>41527</c:v>
                </c:pt>
                <c:pt idx="441">
                  <c:v>41528</c:v>
                </c:pt>
                <c:pt idx="442">
                  <c:v>41529</c:v>
                </c:pt>
                <c:pt idx="443">
                  <c:v>41530</c:v>
                </c:pt>
                <c:pt idx="444">
                  <c:v>41533</c:v>
                </c:pt>
                <c:pt idx="445">
                  <c:v>41534</c:v>
                </c:pt>
                <c:pt idx="446">
                  <c:v>41535</c:v>
                </c:pt>
                <c:pt idx="447">
                  <c:v>41536</c:v>
                </c:pt>
                <c:pt idx="448">
                  <c:v>41537</c:v>
                </c:pt>
                <c:pt idx="449">
                  <c:v>41540</c:v>
                </c:pt>
                <c:pt idx="450">
                  <c:v>41541</c:v>
                </c:pt>
                <c:pt idx="451">
                  <c:v>41542</c:v>
                </c:pt>
                <c:pt idx="452">
                  <c:v>41543</c:v>
                </c:pt>
                <c:pt idx="453">
                  <c:v>41544</c:v>
                </c:pt>
                <c:pt idx="454">
                  <c:v>41547</c:v>
                </c:pt>
                <c:pt idx="455">
                  <c:v>41548</c:v>
                </c:pt>
                <c:pt idx="456">
                  <c:v>41549</c:v>
                </c:pt>
                <c:pt idx="457">
                  <c:v>41550</c:v>
                </c:pt>
                <c:pt idx="458">
                  <c:v>41551</c:v>
                </c:pt>
                <c:pt idx="459">
                  <c:v>41554</c:v>
                </c:pt>
                <c:pt idx="460">
                  <c:v>41555</c:v>
                </c:pt>
                <c:pt idx="461">
                  <c:v>41556</c:v>
                </c:pt>
                <c:pt idx="462">
                  <c:v>41557</c:v>
                </c:pt>
                <c:pt idx="463">
                  <c:v>41558</c:v>
                </c:pt>
                <c:pt idx="464">
                  <c:v>41561</c:v>
                </c:pt>
                <c:pt idx="465">
                  <c:v>41562</c:v>
                </c:pt>
                <c:pt idx="466">
                  <c:v>41563</c:v>
                </c:pt>
                <c:pt idx="467">
                  <c:v>41564</c:v>
                </c:pt>
                <c:pt idx="468">
                  <c:v>41565</c:v>
                </c:pt>
                <c:pt idx="469">
                  <c:v>41568</c:v>
                </c:pt>
                <c:pt idx="470">
                  <c:v>41569</c:v>
                </c:pt>
                <c:pt idx="471">
                  <c:v>41570</c:v>
                </c:pt>
                <c:pt idx="472">
                  <c:v>41571</c:v>
                </c:pt>
                <c:pt idx="473">
                  <c:v>41572</c:v>
                </c:pt>
                <c:pt idx="474">
                  <c:v>41575</c:v>
                </c:pt>
                <c:pt idx="475">
                  <c:v>41576</c:v>
                </c:pt>
                <c:pt idx="476">
                  <c:v>41577</c:v>
                </c:pt>
                <c:pt idx="477">
                  <c:v>41578</c:v>
                </c:pt>
                <c:pt idx="478">
                  <c:v>41579</c:v>
                </c:pt>
                <c:pt idx="479">
                  <c:v>41582</c:v>
                </c:pt>
                <c:pt idx="480">
                  <c:v>41583</c:v>
                </c:pt>
                <c:pt idx="481">
                  <c:v>41584</c:v>
                </c:pt>
                <c:pt idx="482">
                  <c:v>41585</c:v>
                </c:pt>
                <c:pt idx="483">
                  <c:v>41586</c:v>
                </c:pt>
                <c:pt idx="484">
                  <c:v>41589</c:v>
                </c:pt>
                <c:pt idx="485">
                  <c:v>41590</c:v>
                </c:pt>
                <c:pt idx="486">
                  <c:v>41591</c:v>
                </c:pt>
                <c:pt idx="487">
                  <c:v>41592</c:v>
                </c:pt>
                <c:pt idx="488">
                  <c:v>41593</c:v>
                </c:pt>
                <c:pt idx="489">
                  <c:v>41596</c:v>
                </c:pt>
                <c:pt idx="490">
                  <c:v>41597</c:v>
                </c:pt>
                <c:pt idx="491">
                  <c:v>41598</c:v>
                </c:pt>
                <c:pt idx="492">
                  <c:v>41599</c:v>
                </c:pt>
                <c:pt idx="493">
                  <c:v>41600</c:v>
                </c:pt>
                <c:pt idx="494">
                  <c:v>41603</c:v>
                </c:pt>
                <c:pt idx="495">
                  <c:v>41604</c:v>
                </c:pt>
                <c:pt idx="496">
                  <c:v>41605</c:v>
                </c:pt>
                <c:pt idx="497">
                  <c:v>41606</c:v>
                </c:pt>
                <c:pt idx="498">
                  <c:v>41607</c:v>
                </c:pt>
                <c:pt idx="499">
                  <c:v>41610</c:v>
                </c:pt>
                <c:pt idx="500">
                  <c:v>41611</c:v>
                </c:pt>
                <c:pt idx="501">
                  <c:v>41612</c:v>
                </c:pt>
                <c:pt idx="502">
                  <c:v>41613</c:v>
                </c:pt>
                <c:pt idx="503">
                  <c:v>41614</c:v>
                </c:pt>
                <c:pt idx="504">
                  <c:v>41617</c:v>
                </c:pt>
                <c:pt idx="505">
                  <c:v>41618</c:v>
                </c:pt>
                <c:pt idx="506">
                  <c:v>41619</c:v>
                </c:pt>
                <c:pt idx="507">
                  <c:v>41620</c:v>
                </c:pt>
                <c:pt idx="508">
                  <c:v>41621</c:v>
                </c:pt>
                <c:pt idx="509">
                  <c:v>41624</c:v>
                </c:pt>
                <c:pt idx="510">
                  <c:v>41625</c:v>
                </c:pt>
                <c:pt idx="511">
                  <c:v>41626</c:v>
                </c:pt>
                <c:pt idx="512">
                  <c:v>41627</c:v>
                </c:pt>
                <c:pt idx="513">
                  <c:v>41628</c:v>
                </c:pt>
                <c:pt idx="514">
                  <c:v>41631</c:v>
                </c:pt>
                <c:pt idx="515">
                  <c:v>41632</c:v>
                </c:pt>
                <c:pt idx="516">
                  <c:v>41633</c:v>
                </c:pt>
                <c:pt idx="517">
                  <c:v>41634</c:v>
                </c:pt>
                <c:pt idx="518">
                  <c:v>41635</c:v>
                </c:pt>
                <c:pt idx="519">
                  <c:v>41638</c:v>
                </c:pt>
                <c:pt idx="520">
                  <c:v>41639</c:v>
                </c:pt>
                <c:pt idx="521">
                  <c:v>41640</c:v>
                </c:pt>
                <c:pt idx="522">
                  <c:v>41641</c:v>
                </c:pt>
                <c:pt idx="523">
                  <c:v>41642</c:v>
                </c:pt>
                <c:pt idx="524">
                  <c:v>41645</c:v>
                </c:pt>
                <c:pt idx="525">
                  <c:v>41646</c:v>
                </c:pt>
                <c:pt idx="526">
                  <c:v>41647</c:v>
                </c:pt>
                <c:pt idx="527">
                  <c:v>41648</c:v>
                </c:pt>
                <c:pt idx="528">
                  <c:v>41649</c:v>
                </c:pt>
                <c:pt idx="529">
                  <c:v>41652</c:v>
                </c:pt>
                <c:pt idx="530">
                  <c:v>41653</c:v>
                </c:pt>
                <c:pt idx="531">
                  <c:v>41654</c:v>
                </c:pt>
                <c:pt idx="532">
                  <c:v>41655</c:v>
                </c:pt>
                <c:pt idx="533">
                  <c:v>41656</c:v>
                </c:pt>
                <c:pt idx="534">
                  <c:v>41659</c:v>
                </c:pt>
                <c:pt idx="535">
                  <c:v>41660</c:v>
                </c:pt>
                <c:pt idx="536">
                  <c:v>41661</c:v>
                </c:pt>
                <c:pt idx="537">
                  <c:v>41662</c:v>
                </c:pt>
                <c:pt idx="538">
                  <c:v>41663</c:v>
                </c:pt>
                <c:pt idx="539">
                  <c:v>41666</c:v>
                </c:pt>
                <c:pt idx="540">
                  <c:v>41667</c:v>
                </c:pt>
                <c:pt idx="541">
                  <c:v>41668</c:v>
                </c:pt>
                <c:pt idx="542">
                  <c:v>41669</c:v>
                </c:pt>
                <c:pt idx="543">
                  <c:v>41670</c:v>
                </c:pt>
                <c:pt idx="544">
                  <c:v>41673</c:v>
                </c:pt>
                <c:pt idx="545">
                  <c:v>41674</c:v>
                </c:pt>
                <c:pt idx="546">
                  <c:v>41675</c:v>
                </c:pt>
                <c:pt idx="547">
                  <c:v>41676</c:v>
                </c:pt>
                <c:pt idx="548">
                  <c:v>41677</c:v>
                </c:pt>
                <c:pt idx="549">
                  <c:v>41680</c:v>
                </c:pt>
                <c:pt idx="550">
                  <c:v>41681</c:v>
                </c:pt>
                <c:pt idx="551">
                  <c:v>41682</c:v>
                </c:pt>
                <c:pt idx="552">
                  <c:v>41683</c:v>
                </c:pt>
                <c:pt idx="553">
                  <c:v>41684</c:v>
                </c:pt>
                <c:pt idx="554">
                  <c:v>41687</c:v>
                </c:pt>
                <c:pt idx="555">
                  <c:v>41688</c:v>
                </c:pt>
                <c:pt idx="556">
                  <c:v>41689</c:v>
                </c:pt>
                <c:pt idx="557">
                  <c:v>41690</c:v>
                </c:pt>
                <c:pt idx="558">
                  <c:v>41691</c:v>
                </c:pt>
                <c:pt idx="559">
                  <c:v>41694</c:v>
                </c:pt>
                <c:pt idx="560">
                  <c:v>41695</c:v>
                </c:pt>
                <c:pt idx="561">
                  <c:v>41696</c:v>
                </c:pt>
                <c:pt idx="562">
                  <c:v>41697</c:v>
                </c:pt>
                <c:pt idx="563">
                  <c:v>41698</c:v>
                </c:pt>
                <c:pt idx="564">
                  <c:v>41701</c:v>
                </c:pt>
                <c:pt idx="565">
                  <c:v>41702</c:v>
                </c:pt>
                <c:pt idx="566">
                  <c:v>41703</c:v>
                </c:pt>
                <c:pt idx="567">
                  <c:v>41704</c:v>
                </c:pt>
                <c:pt idx="568">
                  <c:v>41705</c:v>
                </c:pt>
                <c:pt idx="569">
                  <c:v>41708</c:v>
                </c:pt>
                <c:pt idx="570">
                  <c:v>41709</c:v>
                </c:pt>
                <c:pt idx="571">
                  <c:v>41710</c:v>
                </c:pt>
                <c:pt idx="572">
                  <c:v>41711</c:v>
                </c:pt>
                <c:pt idx="573">
                  <c:v>41712</c:v>
                </c:pt>
                <c:pt idx="574">
                  <c:v>41715</c:v>
                </c:pt>
                <c:pt idx="575">
                  <c:v>41716</c:v>
                </c:pt>
                <c:pt idx="576">
                  <c:v>41717</c:v>
                </c:pt>
                <c:pt idx="577">
                  <c:v>41718</c:v>
                </c:pt>
                <c:pt idx="578">
                  <c:v>41719</c:v>
                </c:pt>
                <c:pt idx="579">
                  <c:v>41722</c:v>
                </c:pt>
                <c:pt idx="580">
                  <c:v>41723</c:v>
                </c:pt>
                <c:pt idx="581">
                  <c:v>41724</c:v>
                </c:pt>
                <c:pt idx="582">
                  <c:v>41725</c:v>
                </c:pt>
                <c:pt idx="583">
                  <c:v>41726</c:v>
                </c:pt>
                <c:pt idx="584">
                  <c:v>41729</c:v>
                </c:pt>
                <c:pt idx="585">
                  <c:v>41730</c:v>
                </c:pt>
                <c:pt idx="586">
                  <c:v>41731</c:v>
                </c:pt>
                <c:pt idx="587">
                  <c:v>41732</c:v>
                </c:pt>
                <c:pt idx="588">
                  <c:v>41733</c:v>
                </c:pt>
                <c:pt idx="589">
                  <c:v>41736</c:v>
                </c:pt>
                <c:pt idx="590">
                  <c:v>41737</c:v>
                </c:pt>
                <c:pt idx="591">
                  <c:v>41738</c:v>
                </c:pt>
                <c:pt idx="592">
                  <c:v>41739</c:v>
                </c:pt>
                <c:pt idx="593">
                  <c:v>41740</c:v>
                </c:pt>
                <c:pt idx="594">
                  <c:v>41743</c:v>
                </c:pt>
                <c:pt idx="595">
                  <c:v>41744</c:v>
                </c:pt>
                <c:pt idx="596">
                  <c:v>41745</c:v>
                </c:pt>
                <c:pt idx="597">
                  <c:v>41746</c:v>
                </c:pt>
                <c:pt idx="598">
                  <c:v>41747</c:v>
                </c:pt>
                <c:pt idx="599">
                  <c:v>41750</c:v>
                </c:pt>
                <c:pt idx="600">
                  <c:v>41751</c:v>
                </c:pt>
                <c:pt idx="601">
                  <c:v>41752</c:v>
                </c:pt>
                <c:pt idx="602">
                  <c:v>41753</c:v>
                </c:pt>
                <c:pt idx="603">
                  <c:v>41754</c:v>
                </c:pt>
                <c:pt idx="604">
                  <c:v>41757</c:v>
                </c:pt>
                <c:pt idx="605">
                  <c:v>41758</c:v>
                </c:pt>
                <c:pt idx="606">
                  <c:v>41759</c:v>
                </c:pt>
                <c:pt idx="607">
                  <c:v>41760</c:v>
                </c:pt>
                <c:pt idx="608">
                  <c:v>41761</c:v>
                </c:pt>
                <c:pt idx="609">
                  <c:v>41764</c:v>
                </c:pt>
                <c:pt idx="610">
                  <c:v>41765</c:v>
                </c:pt>
                <c:pt idx="611">
                  <c:v>41766</c:v>
                </c:pt>
                <c:pt idx="612">
                  <c:v>41767</c:v>
                </c:pt>
                <c:pt idx="613">
                  <c:v>41768</c:v>
                </c:pt>
                <c:pt idx="614">
                  <c:v>41771</c:v>
                </c:pt>
                <c:pt idx="615">
                  <c:v>41772</c:v>
                </c:pt>
                <c:pt idx="616">
                  <c:v>41773</c:v>
                </c:pt>
                <c:pt idx="617">
                  <c:v>41774</c:v>
                </c:pt>
                <c:pt idx="618">
                  <c:v>41775</c:v>
                </c:pt>
                <c:pt idx="619">
                  <c:v>41778</c:v>
                </c:pt>
                <c:pt idx="620">
                  <c:v>41779</c:v>
                </c:pt>
                <c:pt idx="621">
                  <c:v>41780</c:v>
                </c:pt>
                <c:pt idx="622">
                  <c:v>41781</c:v>
                </c:pt>
                <c:pt idx="623">
                  <c:v>41782</c:v>
                </c:pt>
                <c:pt idx="624">
                  <c:v>41785</c:v>
                </c:pt>
                <c:pt idx="625">
                  <c:v>41786</c:v>
                </c:pt>
                <c:pt idx="626">
                  <c:v>41787</c:v>
                </c:pt>
                <c:pt idx="627">
                  <c:v>41788</c:v>
                </c:pt>
                <c:pt idx="628">
                  <c:v>41789</c:v>
                </c:pt>
                <c:pt idx="629">
                  <c:v>41792</c:v>
                </c:pt>
                <c:pt idx="630">
                  <c:v>41793</c:v>
                </c:pt>
                <c:pt idx="631">
                  <c:v>41794</c:v>
                </c:pt>
                <c:pt idx="632">
                  <c:v>41795</c:v>
                </c:pt>
                <c:pt idx="633">
                  <c:v>41796</c:v>
                </c:pt>
                <c:pt idx="634">
                  <c:v>41799</c:v>
                </c:pt>
                <c:pt idx="635">
                  <c:v>41800</c:v>
                </c:pt>
                <c:pt idx="636">
                  <c:v>41801</c:v>
                </c:pt>
                <c:pt idx="637">
                  <c:v>41802</c:v>
                </c:pt>
                <c:pt idx="638">
                  <c:v>41803</c:v>
                </c:pt>
                <c:pt idx="639">
                  <c:v>41806</c:v>
                </c:pt>
                <c:pt idx="640">
                  <c:v>41807</c:v>
                </c:pt>
                <c:pt idx="641">
                  <c:v>41808</c:v>
                </c:pt>
                <c:pt idx="642">
                  <c:v>41809</c:v>
                </c:pt>
                <c:pt idx="643">
                  <c:v>41810</c:v>
                </c:pt>
                <c:pt idx="644">
                  <c:v>41813</c:v>
                </c:pt>
                <c:pt idx="645">
                  <c:v>41814</c:v>
                </c:pt>
                <c:pt idx="646">
                  <c:v>41815</c:v>
                </c:pt>
                <c:pt idx="647">
                  <c:v>41816</c:v>
                </c:pt>
                <c:pt idx="648">
                  <c:v>41817</c:v>
                </c:pt>
                <c:pt idx="649">
                  <c:v>41820</c:v>
                </c:pt>
                <c:pt idx="650">
                  <c:v>41821</c:v>
                </c:pt>
                <c:pt idx="651">
                  <c:v>41822</c:v>
                </c:pt>
                <c:pt idx="652">
                  <c:v>41823</c:v>
                </c:pt>
                <c:pt idx="653">
                  <c:v>41824</c:v>
                </c:pt>
                <c:pt idx="654">
                  <c:v>41827</c:v>
                </c:pt>
                <c:pt idx="655">
                  <c:v>41828</c:v>
                </c:pt>
                <c:pt idx="656">
                  <c:v>41829</c:v>
                </c:pt>
                <c:pt idx="657">
                  <c:v>41830</c:v>
                </c:pt>
                <c:pt idx="658">
                  <c:v>41831</c:v>
                </c:pt>
                <c:pt idx="659">
                  <c:v>41834</c:v>
                </c:pt>
                <c:pt idx="660">
                  <c:v>41835</c:v>
                </c:pt>
                <c:pt idx="661">
                  <c:v>41836</c:v>
                </c:pt>
                <c:pt idx="662">
                  <c:v>41837</c:v>
                </c:pt>
                <c:pt idx="663">
                  <c:v>41838</c:v>
                </c:pt>
                <c:pt idx="664">
                  <c:v>41841</c:v>
                </c:pt>
                <c:pt idx="665">
                  <c:v>41842</c:v>
                </c:pt>
                <c:pt idx="666">
                  <c:v>41843</c:v>
                </c:pt>
                <c:pt idx="667">
                  <c:v>41844</c:v>
                </c:pt>
                <c:pt idx="668">
                  <c:v>41845</c:v>
                </c:pt>
                <c:pt idx="669">
                  <c:v>41848</c:v>
                </c:pt>
                <c:pt idx="670">
                  <c:v>41849</c:v>
                </c:pt>
                <c:pt idx="671">
                  <c:v>41850</c:v>
                </c:pt>
                <c:pt idx="672">
                  <c:v>41851</c:v>
                </c:pt>
                <c:pt idx="673">
                  <c:v>41852</c:v>
                </c:pt>
                <c:pt idx="674">
                  <c:v>41855</c:v>
                </c:pt>
                <c:pt idx="675">
                  <c:v>41856</c:v>
                </c:pt>
                <c:pt idx="676">
                  <c:v>41857</c:v>
                </c:pt>
                <c:pt idx="677">
                  <c:v>41858</c:v>
                </c:pt>
                <c:pt idx="678">
                  <c:v>41859</c:v>
                </c:pt>
                <c:pt idx="679">
                  <c:v>41862</c:v>
                </c:pt>
                <c:pt idx="680">
                  <c:v>41863</c:v>
                </c:pt>
                <c:pt idx="681">
                  <c:v>41864</c:v>
                </c:pt>
                <c:pt idx="682">
                  <c:v>41865</c:v>
                </c:pt>
                <c:pt idx="683">
                  <c:v>41866</c:v>
                </c:pt>
                <c:pt idx="684">
                  <c:v>41869</c:v>
                </c:pt>
                <c:pt idx="685">
                  <c:v>41870</c:v>
                </c:pt>
                <c:pt idx="686">
                  <c:v>41871</c:v>
                </c:pt>
                <c:pt idx="687">
                  <c:v>41872</c:v>
                </c:pt>
                <c:pt idx="688">
                  <c:v>41873</c:v>
                </c:pt>
                <c:pt idx="689">
                  <c:v>41876</c:v>
                </c:pt>
                <c:pt idx="690">
                  <c:v>41877</c:v>
                </c:pt>
                <c:pt idx="691">
                  <c:v>41878</c:v>
                </c:pt>
                <c:pt idx="692">
                  <c:v>41879</c:v>
                </c:pt>
                <c:pt idx="693">
                  <c:v>41880</c:v>
                </c:pt>
                <c:pt idx="694">
                  <c:v>41883</c:v>
                </c:pt>
                <c:pt idx="695">
                  <c:v>41884</c:v>
                </c:pt>
                <c:pt idx="696">
                  <c:v>41885</c:v>
                </c:pt>
                <c:pt idx="697">
                  <c:v>41886</c:v>
                </c:pt>
                <c:pt idx="698">
                  <c:v>41887</c:v>
                </c:pt>
                <c:pt idx="699">
                  <c:v>41890</c:v>
                </c:pt>
                <c:pt idx="700">
                  <c:v>41891</c:v>
                </c:pt>
                <c:pt idx="701">
                  <c:v>41892</c:v>
                </c:pt>
                <c:pt idx="702">
                  <c:v>41893</c:v>
                </c:pt>
                <c:pt idx="703">
                  <c:v>41894</c:v>
                </c:pt>
                <c:pt idx="704">
                  <c:v>41897</c:v>
                </c:pt>
                <c:pt idx="705">
                  <c:v>41898</c:v>
                </c:pt>
                <c:pt idx="706">
                  <c:v>41899</c:v>
                </c:pt>
                <c:pt idx="707">
                  <c:v>41900</c:v>
                </c:pt>
                <c:pt idx="708">
                  <c:v>41901</c:v>
                </c:pt>
                <c:pt idx="709">
                  <c:v>41904</c:v>
                </c:pt>
                <c:pt idx="710">
                  <c:v>41905</c:v>
                </c:pt>
                <c:pt idx="711">
                  <c:v>41906</c:v>
                </c:pt>
                <c:pt idx="712">
                  <c:v>41907</c:v>
                </c:pt>
                <c:pt idx="713">
                  <c:v>41908</c:v>
                </c:pt>
                <c:pt idx="714">
                  <c:v>41911</c:v>
                </c:pt>
                <c:pt idx="715">
                  <c:v>41912</c:v>
                </c:pt>
                <c:pt idx="716">
                  <c:v>41913</c:v>
                </c:pt>
                <c:pt idx="717">
                  <c:v>41914</c:v>
                </c:pt>
                <c:pt idx="718">
                  <c:v>41915</c:v>
                </c:pt>
                <c:pt idx="719">
                  <c:v>41918</c:v>
                </c:pt>
                <c:pt idx="720">
                  <c:v>41919</c:v>
                </c:pt>
                <c:pt idx="721">
                  <c:v>41920</c:v>
                </c:pt>
                <c:pt idx="722">
                  <c:v>41921</c:v>
                </c:pt>
                <c:pt idx="723">
                  <c:v>41922</c:v>
                </c:pt>
                <c:pt idx="724">
                  <c:v>41925</c:v>
                </c:pt>
                <c:pt idx="725">
                  <c:v>41926</c:v>
                </c:pt>
                <c:pt idx="726">
                  <c:v>41927</c:v>
                </c:pt>
                <c:pt idx="727">
                  <c:v>41928</c:v>
                </c:pt>
                <c:pt idx="728">
                  <c:v>41929</c:v>
                </c:pt>
                <c:pt idx="729">
                  <c:v>41932</c:v>
                </c:pt>
                <c:pt idx="730">
                  <c:v>41933</c:v>
                </c:pt>
                <c:pt idx="731">
                  <c:v>41934</c:v>
                </c:pt>
                <c:pt idx="732">
                  <c:v>41935</c:v>
                </c:pt>
                <c:pt idx="733">
                  <c:v>41936</c:v>
                </c:pt>
                <c:pt idx="734">
                  <c:v>41939</c:v>
                </c:pt>
                <c:pt idx="735">
                  <c:v>41940</c:v>
                </c:pt>
                <c:pt idx="736">
                  <c:v>41941</c:v>
                </c:pt>
                <c:pt idx="737">
                  <c:v>41942</c:v>
                </c:pt>
                <c:pt idx="738">
                  <c:v>41943</c:v>
                </c:pt>
                <c:pt idx="739">
                  <c:v>41946</c:v>
                </c:pt>
                <c:pt idx="740">
                  <c:v>41947</c:v>
                </c:pt>
                <c:pt idx="741">
                  <c:v>41948</c:v>
                </c:pt>
                <c:pt idx="742">
                  <c:v>41949</c:v>
                </c:pt>
                <c:pt idx="743">
                  <c:v>41950</c:v>
                </c:pt>
                <c:pt idx="744">
                  <c:v>41953</c:v>
                </c:pt>
                <c:pt idx="745">
                  <c:v>41954</c:v>
                </c:pt>
                <c:pt idx="746">
                  <c:v>41955</c:v>
                </c:pt>
                <c:pt idx="747">
                  <c:v>41956</c:v>
                </c:pt>
                <c:pt idx="748">
                  <c:v>41957</c:v>
                </c:pt>
                <c:pt idx="749">
                  <c:v>41960</c:v>
                </c:pt>
                <c:pt idx="750">
                  <c:v>41961</c:v>
                </c:pt>
                <c:pt idx="751">
                  <c:v>41962</c:v>
                </c:pt>
                <c:pt idx="752">
                  <c:v>41963</c:v>
                </c:pt>
                <c:pt idx="753">
                  <c:v>41964</c:v>
                </c:pt>
                <c:pt idx="754">
                  <c:v>41967</c:v>
                </c:pt>
                <c:pt idx="755">
                  <c:v>41968</c:v>
                </c:pt>
                <c:pt idx="756">
                  <c:v>41969</c:v>
                </c:pt>
                <c:pt idx="757">
                  <c:v>41970</c:v>
                </c:pt>
                <c:pt idx="758">
                  <c:v>41971</c:v>
                </c:pt>
                <c:pt idx="759">
                  <c:v>41974</c:v>
                </c:pt>
                <c:pt idx="760">
                  <c:v>41975</c:v>
                </c:pt>
                <c:pt idx="761">
                  <c:v>41976</c:v>
                </c:pt>
                <c:pt idx="762">
                  <c:v>41977</c:v>
                </c:pt>
                <c:pt idx="763">
                  <c:v>41978</c:v>
                </c:pt>
                <c:pt idx="764">
                  <c:v>41981</c:v>
                </c:pt>
                <c:pt idx="765">
                  <c:v>41982</c:v>
                </c:pt>
                <c:pt idx="766">
                  <c:v>41983</c:v>
                </c:pt>
                <c:pt idx="767">
                  <c:v>41984</c:v>
                </c:pt>
                <c:pt idx="768">
                  <c:v>41985</c:v>
                </c:pt>
                <c:pt idx="769">
                  <c:v>41988</c:v>
                </c:pt>
                <c:pt idx="770">
                  <c:v>41989</c:v>
                </c:pt>
                <c:pt idx="771">
                  <c:v>41990</c:v>
                </c:pt>
                <c:pt idx="772">
                  <c:v>41991</c:v>
                </c:pt>
                <c:pt idx="773">
                  <c:v>41992</c:v>
                </c:pt>
                <c:pt idx="774">
                  <c:v>41995</c:v>
                </c:pt>
                <c:pt idx="775">
                  <c:v>41996</c:v>
                </c:pt>
                <c:pt idx="776">
                  <c:v>41997</c:v>
                </c:pt>
                <c:pt idx="777">
                  <c:v>41998</c:v>
                </c:pt>
                <c:pt idx="778">
                  <c:v>41999</c:v>
                </c:pt>
                <c:pt idx="779">
                  <c:v>42002</c:v>
                </c:pt>
                <c:pt idx="780">
                  <c:v>42003</c:v>
                </c:pt>
                <c:pt idx="781">
                  <c:v>42004</c:v>
                </c:pt>
                <c:pt idx="782">
                  <c:v>42005</c:v>
                </c:pt>
                <c:pt idx="783">
                  <c:v>42006</c:v>
                </c:pt>
                <c:pt idx="784">
                  <c:v>42009</c:v>
                </c:pt>
                <c:pt idx="785">
                  <c:v>42010</c:v>
                </c:pt>
                <c:pt idx="786">
                  <c:v>42011</c:v>
                </c:pt>
                <c:pt idx="787">
                  <c:v>42012</c:v>
                </c:pt>
                <c:pt idx="788">
                  <c:v>42013</c:v>
                </c:pt>
                <c:pt idx="789">
                  <c:v>42016</c:v>
                </c:pt>
                <c:pt idx="790">
                  <c:v>42017</c:v>
                </c:pt>
                <c:pt idx="791">
                  <c:v>42018</c:v>
                </c:pt>
                <c:pt idx="792">
                  <c:v>42019</c:v>
                </c:pt>
                <c:pt idx="793">
                  <c:v>42020</c:v>
                </c:pt>
                <c:pt idx="794">
                  <c:v>42023</c:v>
                </c:pt>
                <c:pt idx="795">
                  <c:v>42024</c:v>
                </c:pt>
                <c:pt idx="796">
                  <c:v>42025</c:v>
                </c:pt>
                <c:pt idx="797">
                  <c:v>42026</c:v>
                </c:pt>
                <c:pt idx="798">
                  <c:v>42027</c:v>
                </c:pt>
                <c:pt idx="799">
                  <c:v>42030</c:v>
                </c:pt>
                <c:pt idx="800">
                  <c:v>42031</c:v>
                </c:pt>
                <c:pt idx="801">
                  <c:v>42032</c:v>
                </c:pt>
                <c:pt idx="802">
                  <c:v>42033</c:v>
                </c:pt>
                <c:pt idx="803">
                  <c:v>42034</c:v>
                </c:pt>
                <c:pt idx="804">
                  <c:v>42037</c:v>
                </c:pt>
                <c:pt idx="805">
                  <c:v>42038</c:v>
                </c:pt>
                <c:pt idx="806">
                  <c:v>42039</c:v>
                </c:pt>
                <c:pt idx="807">
                  <c:v>42040</c:v>
                </c:pt>
                <c:pt idx="808">
                  <c:v>42041</c:v>
                </c:pt>
                <c:pt idx="809">
                  <c:v>42044</c:v>
                </c:pt>
                <c:pt idx="810">
                  <c:v>42045</c:v>
                </c:pt>
                <c:pt idx="811">
                  <c:v>42046</c:v>
                </c:pt>
                <c:pt idx="812">
                  <c:v>42047</c:v>
                </c:pt>
                <c:pt idx="813">
                  <c:v>42048</c:v>
                </c:pt>
                <c:pt idx="814">
                  <c:v>42051</c:v>
                </c:pt>
                <c:pt idx="815">
                  <c:v>42052</c:v>
                </c:pt>
                <c:pt idx="816">
                  <c:v>42053</c:v>
                </c:pt>
                <c:pt idx="817">
                  <c:v>42054</c:v>
                </c:pt>
                <c:pt idx="818">
                  <c:v>42055</c:v>
                </c:pt>
                <c:pt idx="819">
                  <c:v>42058</c:v>
                </c:pt>
                <c:pt idx="820">
                  <c:v>42059</c:v>
                </c:pt>
                <c:pt idx="821">
                  <c:v>42060</c:v>
                </c:pt>
                <c:pt idx="822">
                  <c:v>42061</c:v>
                </c:pt>
                <c:pt idx="823">
                  <c:v>42062</c:v>
                </c:pt>
                <c:pt idx="824">
                  <c:v>42065</c:v>
                </c:pt>
                <c:pt idx="825">
                  <c:v>42066</c:v>
                </c:pt>
                <c:pt idx="826">
                  <c:v>42067</c:v>
                </c:pt>
                <c:pt idx="827">
                  <c:v>42068</c:v>
                </c:pt>
                <c:pt idx="828">
                  <c:v>42069</c:v>
                </c:pt>
                <c:pt idx="829">
                  <c:v>42072</c:v>
                </c:pt>
                <c:pt idx="830">
                  <c:v>42073</c:v>
                </c:pt>
                <c:pt idx="831">
                  <c:v>42074</c:v>
                </c:pt>
                <c:pt idx="832">
                  <c:v>42075</c:v>
                </c:pt>
                <c:pt idx="833">
                  <c:v>42076</c:v>
                </c:pt>
                <c:pt idx="834">
                  <c:v>42079</c:v>
                </c:pt>
                <c:pt idx="835">
                  <c:v>42080</c:v>
                </c:pt>
                <c:pt idx="836">
                  <c:v>42081</c:v>
                </c:pt>
                <c:pt idx="837">
                  <c:v>42082</c:v>
                </c:pt>
                <c:pt idx="838">
                  <c:v>42083</c:v>
                </c:pt>
                <c:pt idx="839">
                  <c:v>42086</c:v>
                </c:pt>
                <c:pt idx="840">
                  <c:v>42087</c:v>
                </c:pt>
                <c:pt idx="841">
                  <c:v>42088</c:v>
                </c:pt>
                <c:pt idx="842">
                  <c:v>42089</c:v>
                </c:pt>
                <c:pt idx="843">
                  <c:v>42090</c:v>
                </c:pt>
                <c:pt idx="844">
                  <c:v>42093</c:v>
                </c:pt>
                <c:pt idx="845">
                  <c:v>42094</c:v>
                </c:pt>
                <c:pt idx="846">
                  <c:v>42095</c:v>
                </c:pt>
                <c:pt idx="847">
                  <c:v>42096</c:v>
                </c:pt>
                <c:pt idx="848">
                  <c:v>42097</c:v>
                </c:pt>
                <c:pt idx="849">
                  <c:v>42100</c:v>
                </c:pt>
                <c:pt idx="850">
                  <c:v>42101</c:v>
                </c:pt>
                <c:pt idx="851">
                  <c:v>42102</c:v>
                </c:pt>
                <c:pt idx="852">
                  <c:v>42103</c:v>
                </c:pt>
                <c:pt idx="853">
                  <c:v>42104</c:v>
                </c:pt>
                <c:pt idx="854">
                  <c:v>42107</c:v>
                </c:pt>
                <c:pt idx="855">
                  <c:v>42108</c:v>
                </c:pt>
                <c:pt idx="856">
                  <c:v>42109</c:v>
                </c:pt>
                <c:pt idx="857">
                  <c:v>42110</c:v>
                </c:pt>
                <c:pt idx="858">
                  <c:v>42111</c:v>
                </c:pt>
                <c:pt idx="859">
                  <c:v>42114</c:v>
                </c:pt>
                <c:pt idx="860">
                  <c:v>42115</c:v>
                </c:pt>
                <c:pt idx="861">
                  <c:v>42116</c:v>
                </c:pt>
                <c:pt idx="862">
                  <c:v>42117</c:v>
                </c:pt>
                <c:pt idx="863">
                  <c:v>42118</c:v>
                </c:pt>
                <c:pt idx="864">
                  <c:v>42121</c:v>
                </c:pt>
                <c:pt idx="865">
                  <c:v>42122</c:v>
                </c:pt>
                <c:pt idx="866">
                  <c:v>42123</c:v>
                </c:pt>
                <c:pt idx="867">
                  <c:v>42124</c:v>
                </c:pt>
                <c:pt idx="868">
                  <c:v>42125</c:v>
                </c:pt>
                <c:pt idx="869">
                  <c:v>42128</c:v>
                </c:pt>
                <c:pt idx="870">
                  <c:v>42129</c:v>
                </c:pt>
                <c:pt idx="871">
                  <c:v>42130</c:v>
                </c:pt>
                <c:pt idx="872">
                  <c:v>42131</c:v>
                </c:pt>
                <c:pt idx="873">
                  <c:v>42132</c:v>
                </c:pt>
                <c:pt idx="874">
                  <c:v>42135</c:v>
                </c:pt>
                <c:pt idx="875">
                  <c:v>42136</c:v>
                </c:pt>
                <c:pt idx="876">
                  <c:v>42137</c:v>
                </c:pt>
                <c:pt idx="877">
                  <c:v>42138</c:v>
                </c:pt>
                <c:pt idx="878">
                  <c:v>42139</c:v>
                </c:pt>
                <c:pt idx="879">
                  <c:v>42142</c:v>
                </c:pt>
                <c:pt idx="880">
                  <c:v>42143</c:v>
                </c:pt>
                <c:pt idx="881">
                  <c:v>42144</c:v>
                </c:pt>
                <c:pt idx="882">
                  <c:v>42145</c:v>
                </c:pt>
                <c:pt idx="883">
                  <c:v>42146</c:v>
                </c:pt>
                <c:pt idx="884">
                  <c:v>42149</c:v>
                </c:pt>
                <c:pt idx="885">
                  <c:v>42150</c:v>
                </c:pt>
                <c:pt idx="886">
                  <c:v>42151</c:v>
                </c:pt>
                <c:pt idx="887">
                  <c:v>42152</c:v>
                </c:pt>
                <c:pt idx="888">
                  <c:v>42153</c:v>
                </c:pt>
                <c:pt idx="889">
                  <c:v>42156</c:v>
                </c:pt>
                <c:pt idx="890">
                  <c:v>42157</c:v>
                </c:pt>
                <c:pt idx="891">
                  <c:v>42158</c:v>
                </c:pt>
                <c:pt idx="892">
                  <c:v>42159</c:v>
                </c:pt>
                <c:pt idx="893">
                  <c:v>42160</c:v>
                </c:pt>
                <c:pt idx="894">
                  <c:v>42163</c:v>
                </c:pt>
                <c:pt idx="895">
                  <c:v>42164</c:v>
                </c:pt>
                <c:pt idx="896">
                  <c:v>42165</c:v>
                </c:pt>
                <c:pt idx="897">
                  <c:v>42166</c:v>
                </c:pt>
                <c:pt idx="898">
                  <c:v>42167</c:v>
                </c:pt>
                <c:pt idx="899">
                  <c:v>42170</c:v>
                </c:pt>
                <c:pt idx="900">
                  <c:v>42171</c:v>
                </c:pt>
                <c:pt idx="901">
                  <c:v>42172</c:v>
                </c:pt>
                <c:pt idx="902">
                  <c:v>42173</c:v>
                </c:pt>
                <c:pt idx="903">
                  <c:v>42174</c:v>
                </c:pt>
                <c:pt idx="904">
                  <c:v>42177</c:v>
                </c:pt>
                <c:pt idx="905">
                  <c:v>42178</c:v>
                </c:pt>
                <c:pt idx="906">
                  <c:v>42179</c:v>
                </c:pt>
                <c:pt idx="907">
                  <c:v>42180</c:v>
                </c:pt>
                <c:pt idx="908">
                  <c:v>42181</c:v>
                </c:pt>
                <c:pt idx="909">
                  <c:v>42184</c:v>
                </c:pt>
                <c:pt idx="910">
                  <c:v>42185</c:v>
                </c:pt>
                <c:pt idx="911">
                  <c:v>42186</c:v>
                </c:pt>
                <c:pt idx="912">
                  <c:v>42187</c:v>
                </c:pt>
                <c:pt idx="913">
                  <c:v>42188</c:v>
                </c:pt>
                <c:pt idx="914">
                  <c:v>42191</c:v>
                </c:pt>
                <c:pt idx="915">
                  <c:v>42192</c:v>
                </c:pt>
                <c:pt idx="916">
                  <c:v>42193</c:v>
                </c:pt>
                <c:pt idx="917">
                  <c:v>42194</c:v>
                </c:pt>
                <c:pt idx="918">
                  <c:v>42195</c:v>
                </c:pt>
                <c:pt idx="919">
                  <c:v>42198</c:v>
                </c:pt>
                <c:pt idx="920">
                  <c:v>42199</c:v>
                </c:pt>
                <c:pt idx="921">
                  <c:v>42200</c:v>
                </c:pt>
                <c:pt idx="922">
                  <c:v>42201</c:v>
                </c:pt>
                <c:pt idx="923">
                  <c:v>42202</c:v>
                </c:pt>
                <c:pt idx="924">
                  <c:v>42205</c:v>
                </c:pt>
                <c:pt idx="925">
                  <c:v>42206</c:v>
                </c:pt>
                <c:pt idx="926">
                  <c:v>42207</c:v>
                </c:pt>
                <c:pt idx="927">
                  <c:v>42208</c:v>
                </c:pt>
                <c:pt idx="928">
                  <c:v>42209</c:v>
                </c:pt>
                <c:pt idx="929">
                  <c:v>42212</c:v>
                </c:pt>
                <c:pt idx="930">
                  <c:v>42213</c:v>
                </c:pt>
                <c:pt idx="931">
                  <c:v>42214</c:v>
                </c:pt>
                <c:pt idx="932">
                  <c:v>42215</c:v>
                </c:pt>
                <c:pt idx="933">
                  <c:v>42216</c:v>
                </c:pt>
                <c:pt idx="934">
                  <c:v>42219</c:v>
                </c:pt>
                <c:pt idx="935">
                  <c:v>42220</c:v>
                </c:pt>
                <c:pt idx="936">
                  <c:v>42221</c:v>
                </c:pt>
                <c:pt idx="937">
                  <c:v>42222</c:v>
                </c:pt>
                <c:pt idx="938">
                  <c:v>42223</c:v>
                </c:pt>
                <c:pt idx="939">
                  <c:v>42226</c:v>
                </c:pt>
                <c:pt idx="940">
                  <c:v>42227</c:v>
                </c:pt>
                <c:pt idx="941">
                  <c:v>42228</c:v>
                </c:pt>
                <c:pt idx="942">
                  <c:v>42229</c:v>
                </c:pt>
                <c:pt idx="943">
                  <c:v>42230</c:v>
                </c:pt>
                <c:pt idx="944">
                  <c:v>42233</c:v>
                </c:pt>
                <c:pt idx="945">
                  <c:v>42234</c:v>
                </c:pt>
                <c:pt idx="946">
                  <c:v>42235</c:v>
                </c:pt>
                <c:pt idx="947">
                  <c:v>42236</c:v>
                </c:pt>
                <c:pt idx="948">
                  <c:v>42237</c:v>
                </c:pt>
                <c:pt idx="949">
                  <c:v>42240</c:v>
                </c:pt>
                <c:pt idx="950">
                  <c:v>42241</c:v>
                </c:pt>
                <c:pt idx="951">
                  <c:v>42242</c:v>
                </c:pt>
                <c:pt idx="952">
                  <c:v>42243</c:v>
                </c:pt>
                <c:pt idx="953">
                  <c:v>42244</c:v>
                </c:pt>
                <c:pt idx="954">
                  <c:v>42247</c:v>
                </c:pt>
                <c:pt idx="955">
                  <c:v>42248</c:v>
                </c:pt>
                <c:pt idx="956">
                  <c:v>42249</c:v>
                </c:pt>
                <c:pt idx="957">
                  <c:v>42250</c:v>
                </c:pt>
                <c:pt idx="958">
                  <c:v>42251</c:v>
                </c:pt>
                <c:pt idx="959">
                  <c:v>42254</c:v>
                </c:pt>
                <c:pt idx="960">
                  <c:v>42255</c:v>
                </c:pt>
                <c:pt idx="961">
                  <c:v>42256</c:v>
                </c:pt>
                <c:pt idx="962">
                  <c:v>42257</c:v>
                </c:pt>
                <c:pt idx="963">
                  <c:v>42258</c:v>
                </c:pt>
                <c:pt idx="964">
                  <c:v>42261</c:v>
                </c:pt>
                <c:pt idx="965">
                  <c:v>42262</c:v>
                </c:pt>
                <c:pt idx="966">
                  <c:v>42263</c:v>
                </c:pt>
                <c:pt idx="967">
                  <c:v>42264</c:v>
                </c:pt>
                <c:pt idx="968">
                  <c:v>42265</c:v>
                </c:pt>
                <c:pt idx="969">
                  <c:v>42268</c:v>
                </c:pt>
                <c:pt idx="970">
                  <c:v>42269</c:v>
                </c:pt>
                <c:pt idx="971">
                  <c:v>42270</c:v>
                </c:pt>
                <c:pt idx="972">
                  <c:v>42271</c:v>
                </c:pt>
                <c:pt idx="973">
                  <c:v>42272</c:v>
                </c:pt>
                <c:pt idx="974">
                  <c:v>42275</c:v>
                </c:pt>
                <c:pt idx="975">
                  <c:v>42276</c:v>
                </c:pt>
                <c:pt idx="976">
                  <c:v>42277</c:v>
                </c:pt>
                <c:pt idx="977">
                  <c:v>42278</c:v>
                </c:pt>
                <c:pt idx="978">
                  <c:v>42279</c:v>
                </c:pt>
                <c:pt idx="979">
                  <c:v>42282</c:v>
                </c:pt>
                <c:pt idx="980">
                  <c:v>42283</c:v>
                </c:pt>
                <c:pt idx="981">
                  <c:v>42284</c:v>
                </c:pt>
                <c:pt idx="982">
                  <c:v>42285</c:v>
                </c:pt>
                <c:pt idx="983">
                  <c:v>42286</c:v>
                </c:pt>
                <c:pt idx="984">
                  <c:v>42289</c:v>
                </c:pt>
                <c:pt idx="985">
                  <c:v>42290</c:v>
                </c:pt>
                <c:pt idx="986">
                  <c:v>42291</c:v>
                </c:pt>
                <c:pt idx="987">
                  <c:v>42293</c:v>
                </c:pt>
                <c:pt idx="988">
                  <c:v>42296</c:v>
                </c:pt>
                <c:pt idx="989">
                  <c:v>42297</c:v>
                </c:pt>
                <c:pt idx="990">
                  <c:v>42298</c:v>
                </c:pt>
                <c:pt idx="991">
                  <c:v>42299</c:v>
                </c:pt>
                <c:pt idx="992">
                  <c:v>42300</c:v>
                </c:pt>
                <c:pt idx="993">
                  <c:v>42303</c:v>
                </c:pt>
                <c:pt idx="994">
                  <c:v>42304</c:v>
                </c:pt>
                <c:pt idx="995">
                  <c:v>42305</c:v>
                </c:pt>
                <c:pt idx="996">
                  <c:v>42306</c:v>
                </c:pt>
                <c:pt idx="997">
                  <c:v>42307</c:v>
                </c:pt>
                <c:pt idx="998">
                  <c:v>42310</c:v>
                </c:pt>
                <c:pt idx="999">
                  <c:v>42311</c:v>
                </c:pt>
                <c:pt idx="1000">
                  <c:v>42312</c:v>
                </c:pt>
                <c:pt idx="1001">
                  <c:v>42313</c:v>
                </c:pt>
                <c:pt idx="1002">
                  <c:v>42314</c:v>
                </c:pt>
                <c:pt idx="1003">
                  <c:v>42317</c:v>
                </c:pt>
                <c:pt idx="1004">
                  <c:v>42318</c:v>
                </c:pt>
                <c:pt idx="1005">
                  <c:v>42319</c:v>
                </c:pt>
                <c:pt idx="1006">
                  <c:v>42320</c:v>
                </c:pt>
                <c:pt idx="1007">
                  <c:v>42321</c:v>
                </c:pt>
                <c:pt idx="1008">
                  <c:v>42324</c:v>
                </c:pt>
                <c:pt idx="1009">
                  <c:v>42325</c:v>
                </c:pt>
                <c:pt idx="1010">
                  <c:v>42326</c:v>
                </c:pt>
                <c:pt idx="1011">
                  <c:v>42327</c:v>
                </c:pt>
                <c:pt idx="1012">
                  <c:v>42328</c:v>
                </c:pt>
                <c:pt idx="1013">
                  <c:v>42331</c:v>
                </c:pt>
                <c:pt idx="1014">
                  <c:v>42332</c:v>
                </c:pt>
                <c:pt idx="1015">
                  <c:v>42333</c:v>
                </c:pt>
                <c:pt idx="1016">
                  <c:v>42334</c:v>
                </c:pt>
                <c:pt idx="1017">
                  <c:v>42335</c:v>
                </c:pt>
                <c:pt idx="1018">
                  <c:v>42338</c:v>
                </c:pt>
                <c:pt idx="1019">
                  <c:v>42339</c:v>
                </c:pt>
                <c:pt idx="1020">
                  <c:v>42340</c:v>
                </c:pt>
                <c:pt idx="1021">
                  <c:v>42341</c:v>
                </c:pt>
                <c:pt idx="1022">
                  <c:v>42342</c:v>
                </c:pt>
                <c:pt idx="1023">
                  <c:v>42345</c:v>
                </c:pt>
                <c:pt idx="1024">
                  <c:v>42346</c:v>
                </c:pt>
                <c:pt idx="1025">
                  <c:v>42347</c:v>
                </c:pt>
                <c:pt idx="1026">
                  <c:v>42348</c:v>
                </c:pt>
                <c:pt idx="1027">
                  <c:v>42349</c:v>
                </c:pt>
                <c:pt idx="1028">
                  <c:v>42352</c:v>
                </c:pt>
                <c:pt idx="1029">
                  <c:v>42353</c:v>
                </c:pt>
                <c:pt idx="1030">
                  <c:v>42354</c:v>
                </c:pt>
                <c:pt idx="1031">
                  <c:v>42355</c:v>
                </c:pt>
                <c:pt idx="1032">
                  <c:v>42356</c:v>
                </c:pt>
                <c:pt idx="1033">
                  <c:v>42359</c:v>
                </c:pt>
                <c:pt idx="1034">
                  <c:v>42360</c:v>
                </c:pt>
                <c:pt idx="1035">
                  <c:v>42361</c:v>
                </c:pt>
                <c:pt idx="1036">
                  <c:v>42362</c:v>
                </c:pt>
                <c:pt idx="1037">
                  <c:v>42363</c:v>
                </c:pt>
                <c:pt idx="1038">
                  <c:v>42366</c:v>
                </c:pt>
                <c:pt idx="1039">
                  <c:v>42367</c:v>
                </c:pt>
                <c:pt idx="1040">
                  <c:v>42368</c:v>
                </c:pt>
                <c:pt idx="1041">
                  <c:v>42369</c:v>
                </c:pt>
                <c:pt idx="1042">
                  <c:v>42370</c:v>
                </c:pt>
              </c:numCache>
            </c:numRef>
          </c:cat>
          <c:val>
            <c:numRef>
              <c:f>WIKA.JK!$H$2:$H$1044</c:f>
              <c:numCache>
                <c:formatCode>General</c:formatCode>
                <c:ptCount val="1043"/>
                <c:pt idx="0">
                  <c:v>281224890</c:v>
                </c:pt>
                <c:pt idx="1">
                  <c:v>762198299.99999988</c:v>
                </c:pt>
                <c:pt idx="2">
                  <c:v>6895722240</c:v>
                </c:pt>
                <c:pt idx="3">
                  <c:v>3215109300</c:v>
                </c:pt>
                <c:pt idx="4">
                  <c:v>2885980860</c:v>
                </c:pt>
                <c:pt idx="5">
                  <c:v>3188568060</c:v>
                </c:pt>
                <c:pt idx="6">
                  <c:v>1635000705</c:v>
                </c:pt>
                <c:pt idx="7">
                  <c:v>952495380</c:v>
                </c:pt>
                <c:pt idx="8">
                  <c:v>2314045720</c:v>
                </c:pt>
                <c:pt idx="9">
                  <c:v>0</c:v>
                </c:pt>
                <c:pt idx="10">
                  <c:v>12145030140</c:v>
                </c:pt>
                <c:pt idx="11">
                  <c:v>3673063260</c:v>
                </c:pt>
                <c:pt idx="12">
                  <c:v>3669024825</c:v>
                </c:pt>
                <c:pt idx="13">
                  <c:v>17129836640</c:v>
                </c:pt>
                <c:pt idx="14">
                  <c:v>2883483345</c:v>
                </c:pt>
                <c:pt idx="15">
                  <c:v>0</c:v>
                </c:pt>
                <c:pt idx="16">
                  <c:v>4032725110.0000005</c:v>
                </c:pt>
                <c:pt idx="17">
                  <c:v>11184965120</c:v>
                </c:pt>
                <c:pt idx="18">
                  <c:v>9557788695</c:v>
                </c:pt>
                <c:pt idx="19">
                  <c:v>18001028895</c:v>
                </c:pt>
                <c:pt idx="20">
                  <c:v>4731316590</c:v>
                </c:pt>
                <c:pt idx="21">
                  <c:v>11143785425</c:v>
                </c:pt>
                <c:pt idx="22">
                  <c:v>6237165550</c:v>
                </c:pt>
                <c:pt idx="23">
                  <c:v>3071381579.9999995</c:v>
                </c:pt>
                <c:pt idx="24">
                  <c:v>2672673015</c:v>
                </c:pt>
                <c:pt idx="25">
                  <c:v>1571379810</c:v>
                </c:pt>
                <c:pt idx="26">
                  <c:v>3468323815</c:v>
                </c:pt>
                <c:pt idx="27">
                  <c:v>1821769950</c:v>
                </c:pt>
                <c:pt idx="28">
                  <c:v>1322641320</c:v>
                </c:pt>
                <c:pt idx="29">
                  <c:v>1685673990</c:v>
                </c:pt>
                <c:pt idx="30">
                  <c:v>401681280</c:v>
                </c:pt>
                <c:pt idx="31">
                  <c:v>7002032660</c:v>
                </c:pt>
                <c:pt idx="32">
                  <c:v>21542966400</c:v>
                </c:pt>
                <c:pt idx="33">
                  <c:v>12764598720</c:v>
                </c:pt>
                <c:pt idx="34">
                  <c:v>8315927039.999999</c:v>
                </c:pt>
                <c:pt idx="35">
                  <c:v>4609718150</c:v>
                </c:pt>
                <c:pt idx="36">
                  <c:v>5264037120</c:v>
                </c:pt>
                <c:pt idx="37">
                  <c:v>3972584520</c:v>
                </c:pt>
                <c:pt idx="38">
                  <c:v>16574731199.999998</c:v>
                </c:pt>
                <c:pt idx="39">
                  <c:v>6484892355</c:v>
                </c:pt>
                <c:pt idx="40">
                  <c:v>1728458935</c:v>
                </c:pt>
                <c:pt idx="41">
                  <c:v>12734352240</c:v>
                </c:pt>
                <c:pt idx="42">
                  <c:v>10585749200</c:v>
                </c:pt>
                <c:pt idx="43">
                  <c:v>20736745280</c:v>
                </c:pt>
                <c:pt idx="44">
                  <c:v>25194618270</c:v>
                </c:pt>
                <c:pt idx="45">
                  <c:v>32536028159.999996</c:v>
                </c:pt>
                <c:pt idx="46">
                  <c:v>33920439359.999996</c:v>
                </c:pt>
                <c:pt idx="47">
                  <c:v>34907240560</c:v>
                </c:pt>
                <c:pt idx="48">
                  <c:v>7029288059.999999</c:v>
                </c:pt>
                <c:pt idx="49">
                  <c:v>9886987110</c:v>
                </c:pt>
                <c:pt idx="50">
                  <c:v>8486177519.999999</c:v>
                </c:pt>
                <c:pt idx="51">
                  <c:v>5452574580</c:v>
                </c:pt>
                <c:pt idx="52">
                  <c:v>4501281470</c:v>
                </c:pt>
                <c:pt idx="53">
                  <c:v>2428076100</c:v>
                </c:pt>
                <c:pt idx="54">
                  <c:v>16507115450</c:v>
                </c:pt>
                <c:pt idx="55">
                  <c:v>4698325520</c:v>
                </c:pt>
                <c:pt idx="56">
                  <c:v>15947064719.999998</c:v>
                </c:pt>
                <c:pt idx="57">
                  <c:v>3974287230</c:v>
                </c:pt>
                <c:pt idx="58">
                  <c:v>14084645330</c:v>
                </c:pt>
                <c:pt idx="59">
                  <c:v>0</c:v>
                </c:pt>
                <c:pt idx="60">
                  <c:v>10082485770</c:v>
                </c:pt>
                <c:pt idx="61">
                  <c:v>11681715735</c:v>
                </c:pt>
                <c:pt idx="62">
                  <c:v>13166233985</c:v>
                </c:pt>
                <c:pt idx="63">
                  <c:v>32166151269.999996</c:v>
                </c:pt>
                <c:pt idx="64">
                  <c:v>25327674735</c:v>
                </c:pt>
                <c:pt idx="65">
                  <c:v>8702208625</c:v>
                </c:pt>
                <c:pt idx="66">
                  <c:v>0</c:v>
                </c:pt>
                <c:pt idx="67">
                  <c:v>11218952700</c:v>
                </c:pt>
                <c:pt idx="68">
                  <c:v>13274519785</c:v>
                </c:pt>
                <c:pt idx="69">
                  <c:v>0</c:v>
                </c:pt>
                <c:pt idx="70">
                  <c:v>968545710</c:v>
                </c:pt>
                <c:pt idx="71">
                  <c:v>9375808950</c:v>
                </c:pt>
                <c:pt idx="72">
                  <c:v>9874830080</c:v>
                </c:pt>
                <c:pt idx="73">
                  <c:v>12447274840</c:v>
                </c:pt>
                <c:pt idx="74">
                  <c:v>10473649110</c:v>
                </c:pt>
                <c:pt idx="75">
                  <c:v>2923680705</c:v>
                </c:pt>
                <c:pt idx="76">
                  <c:v>23155032160</c:v>
                </c:pt>
                <c:pt idx="77">
                  <c:v>14089191040</c:v>
                </c:pt>
                <c:pt idx="78">
                  <c:v>7198439940</c:v>
                </c:pt>
                <c:pt idx="79">
                  <c:v>3737260620</c:v>
                </c:pt>
                <c:pt idx="80">
                  <c:v>8959245075</c:v>
                </c:pt>
                <c:pt idx="81">
                  <c:v>6037306990</c:v>
                </c:pt>
                <c:pt idx="82">
                  <c:v>7361345370</c:v>
                </c:pt>
                <c:pt idx="83">
                  <c:v>20723372690</c:v>
                </c:pt>
                <c:pt idx="84">
                  <c:v>5458681950</c:v>
                </c:pt>
                <c:pt idx="85">
                  <c:v>17884100635</c:v>
                </c:pt>
                <c:pt idx="86">
                  <c:v>7443384750</c:v>
                </c:pt>
                <c:pt idx="87">
                  <c:v>22873066600</c:v>
                </c:pt>
                <c:pt idx="88">
                  <c:v>11673225250.000002</c:v>
                </c:pt>
                <c:pt idx="89">
                  <c:v>19302546210</c:v>
                </c:pt>
                <c:pt idx="90">
                  <c:v>20292730600</c:v>
                </c:pt>
                <c:pt idx="91">
                  <c:v>4261744775.0000005</c:v>
                </c:pt>
                <c:pt idx="92">
                  <c:v>4803156225</c:v>
                </c:pt>
                <c:pt idx="93">
                  <c:v>14594151680</c:v>
                </c:pt>
                <c:pt idx="94">
                  <c:v>8417292875</c:v>
                </c:pt>
                <c:pt idx="95">
                  <c:v>12830819400</c:v>
                </c:pt>
                <c:pt idx="96">
                  <c:v>12051800760</c:v>
                </c:pt>
                <c:pt idx="97">
                  <c:v>10021688745</c:v>
                </c:pt>
                <c:pt idx="98">
                  <c:v>0</c:v>
                </c:pt>
                <c:pt idx="99">
                  <c:v>0</c:v>
                </c:pt>
                <c:pt idx="100">
                  <c:v>7160305100</c:v>
                </c:pt>
                <c:pt idx="101">
                  <c:v>8370865600</c:v>
                </c:pt>
                <c:pt idx="102">
                  <c:v>15445239075</c:v>
                </c:pt>
                <c:pt idx="103">
                  <c:v>8071046155</c:v>
                </c:pt>
                <c:pt idx="104">
                  <c:v>22203134120</c:v>
                </c:pt>
                <c:pt idx="105">
                  <c:v>20338581450</c:v>
                </c:pt>
                <c:pt idx="106">
                  <c:v>6351387280</c:v>
                </c:pt>
                <c:pt idx="107">
                  <c:v>15676266650</c:v>
                </c:pt>
                <c:pt idx="108">
                  <c:v>9020281140</c:v>
                </c:pt>
                <c:pt idx="109">
                  <c:v>3830168075</c:v>
                </c:pt>
                <c:pt idx="110">
                  <c:v>20199100980</c:v>
                </c:pt>
                <c:pt idx="111">
                  <c:v>10819241190</c:v>
                </c:pt>
                <c:pt idx="112">
                  <c:v>5488475300</c:v>
                </c:pt>
                <c:pt idx="113">
                  <c:v>18840697040</c:v>
                </c:pt>
                <c:pt idx="114">
                  <c:v>5866611960</c:v>
                </c:pt>
                <c:pt idx="115">
                  <c:v>8263009290</c:v>
                </c:pt>
                <c:pt idx="116">
                  <c:v>17172690870</c:v>
                </c:pt>
                <c:pt idx="117">
                  <c:v>8575271400</c:v>
                </c:pt>
                <c:pt idx="118">
                  <c:v>7058804780</c:v>
                </c:pt>
                <c:pt idx="119">
                  <c:v>3349805265</c:v>
                </c:pt>
                <c:pt idx="120">
                  <c:v>2833949300</c:v>
                </c:pt>
                <c:pt idx="121">
                  <c:v>2794751640</c:v>
                </c:pt>
                <c:pt idx="122">
                  <c:v>10121603800</c:v>
                </c:pt>
                <c:pt idx="123">
                  <c:v>15572667810</c:v>
                </c:pt>
                <c:pt idx="124">
                  <c:v>6287236725</c:v>
                </c:pt>
                <c:pt idx="125">
                  <c:v>10057294195</c:v>
                </c:pt>
                <c:pt idx="126">
                  <c:v>9425790570</c:v>
                </c:pt>
                <c:pt idx="127">
                  <c:v>13630123920</c:v>
                </c:pt>
                <c:pt idx="128">
                  <c:v>11516148240</c:v>
                </c:pt>
                <c:pt idx="129">
                  <c:v>11139436750</c:v>
                </c:pt>
                <c:pt idx="130">
                  <c:v>5233197600</c:v>
                </c:pt>
                <c:pt idx="131">
                  <c:v>9763814640.0000019</c:v>
                </c:pt>
                <c:pt idx="132">
                  <c:v>3708370930</c:v>
                </c:pt>
                <c:pt idx="133">
                  <c:v>4230080960</c:v>
                </c:pt>
                <c:pt idx="134">
                  <c:v>2186961750</c:v>
                </c:pt>
                <c:pt idx="135">
                  <c:v>12397545660</c:v>
                </c:pt>
                <c:pt idx="136">
                  <c:v>2366866180</c:v>
                </c:pt>
                <c:pt idx="137">
                  <c:v>1297440230</c:v>
                </c:pt>
                <c:pt idx="138">
                  <c:v>3211806160</c:v>
                </c:pt>
                <c:pt idx="139">
                  <c:v>10519543440</c:v>
                </c:pt>
                <c:pt idx="140">
                  <c:v>4273039875</c:v>
                </c:pt>
                <c:pt idx="141">
                  <c:v>18143341620</c:v>
                </c:pt>
                <c:pt idx="142">
                  <c:v>4639939900</c:v>
                </c:pt>
                <c:pt idx="143">
                  <c:v>7919214300</c:v>
                </c:pt>
                <c:pt idx="144">
                  <c:v>3032026650</c:v>
                </c:pt>
                <c:pt idx="145">
                  <c:v>2024844760</c:v>
                </c:pt>
                <c:pt idx="146">
                  <c:v>4076882800</c:v>
                </c:pt>
                <c:pt idx="147">
                  <c:v>1053051200</c:v>
                </c:pt>
                <c:pt idx="148">
                  <c:v>1991743425</c:v>
                </c:pt>
                <c:pt idx="149">
                  <c:v>3742109025</c:v>
                </c:pt>
                <c:pt idx="150">
                  <c:v>6646170300</c:v>
                </c:pt>
                <c:pt idx="151">
                  <c:v>5267714520</c:v>
                </c:pt>
                <c:pt idx="152">
                  <c:v>1935198120</c:v>
                </c:pt>
                <c:pt idx="153">
                  <c:v>1430968640</c:v>
                </c:pt>
                <c:pt idx="154">
                  <c:v>4479404240</c:v>
                </c:pt>
                <c:pt idx="155">
                  <c:v>13618025025</c:v>
                </c:pt>
                <c:pt idx="156">
                  <c:v>28969115174.999996</c:v>
                </c:pt>
                <c:pt idx="157">
                  <c:v>6447753400.000001</c:v>
                </c:pt>
                <c:pt idx="158">
                  <c:v>17973725700</c:v>
                </c:pt>
                <c:pt idx="159">
                  <c:v>7312889234.999999</c:v>
                </c:pt>
                <c:pt idx="160">
                  <c:v>2579358419.9999995</c:v>
                </c:pt>
                <c:pt idx="161">
                  <c:v>2462598350</c:v>
                </c:pt>
                <c:pt idx="162">
                  <c:v>7661387400.000001</c:v>
                </c:pt>
                <c:pt idx="163">
                  <c:v>10076497635.000002</c:v>
                </c:pt>
                <c:pt idx="164">
                  <c:v>0</c:v>
                </c:pt>
                <c:pt idx="165">
                  <c:v>0</c:v>
                </c:pt>
                <c:pt idx="166">
                  <c:v>0</c:v>
                </c:pt>
                <c:pt idx="167">
                  <c:v>0</c:v>
                </c:pt>
                <c:pt idx="168">
                  <c:v>2562784540.0000005</c:v>
                </c:pt>
                <c:pt idx="169">
                  <c:v>5926849869.999999</c:v>
                </c:pt>
                <c:pt idx="170">
                  <c:v>300579959.99999994</c:v>
                </c:pt>
                <c:pt idx="171">
                  <c:v>2459042855.0000005</c:v>
                </c:pt>
                <c:pt idx="172">
                  <c:v>12162678440.000002</c:v>
                </c:pt>
                <c:pt idx="173">
                  <c:v>3686242500</c:v>
                </c:pt>
                <c:pt idx="174">
                  <c:v>5929096300</c:v>
                </c:pt>
                <c:pt idx="175">
                  <c:v>10045397834.999998</c:v>
                </c:pt>
                <c:pt idx="176">
                  <c:v>25120110959.999996</c:v>
                </c:pt>
                <c:pt idx="177">
                  <c:v>10951519319.999998</c:v>
                </c:pt>
                <c:pt idx="178">
                  <c:v>7798335999.999999</c:v>
                </c:pt>
                <c:pt idx="179">
                  <c:v>17765675320</c:v>
                </c:pt>
                <c:pt idx="180">
                  <c:v>5645433185</c:v>
                </c:pt>
                <c:pt idx="181">
                  <c:v>1856240769.9999998</c:v>
                </c:pt>
                <c:pt idx="182">
                  <c:v>4500568260</c:v>
                </c:pt>
                <c:pt idx="183">
                  <c:v>2220898530</c:v>
                </c:pt>
                <c:pt idx="184">
                  <c:v>4024573319.9999995</c:v>
                </c:pt>
                <c:pt idx="185">
                  <c:v>2850171465</c:v>
                </c:pt>
                <c:pt idx="186">
                  <c:v>4296099275</c:v>
                </c:pt>
                <c:pt idx="187">
                  <c:v>1238031180</c:v>
                </c:pt>
                <c:pt idx="188">
                  <c:v>4786382385</c:v>
                </c:pt>
                <c:pt idx="189">
                  <c:v>16988713560</c:v>
                </c:pt>
                <c:pt idx="190">
                  <c:v>19129613110</c:v>
                </c:pt>
                <c:pt idx="191">
                  <c:v>12471903180</c:v>
                </c:pt>
                <c:pt idx="192">
                  <c:v>5646470450</c:v>
                </c:pt>
                <c:pt idx="193">
                  <c:v>6113200320</c:v>
                </c:pt>
                <c:pt idx="194">
                  <c:v>4584735925</c:v>
                </c:pt>
                <c:pt idx="195">
                  <c:v>9649658315</c:v>
                </c:pt>
                <c:pt idx="196">
                  <c:v>13128108000</c:v>
                </c:pt>
                <c:pt idx="197">
                  <c:v>58011558150</c:v>
                </c:pt>
                <c:pt idx="198">
                  <c:v>18873873900</c:v>
                </c:pt>
                <c:pt idx="199">
                  <c:v>23263843610</c:v>
                </c:pt>
                <c:pt idx="200">
                  <c:v>51191737020</c:v>
                </c:pt>
                <c:pt idx="201">
                  <c:v>29063573520</c:v>
                </c:pt>
                <c:pt idx="202">
                  <c:v>15538680850</c:v>
                </c:pt>
                <c:pt idx="203">
                  <c:v>12075313520</c:v>
                </c:pt>
                <c:pt idx="204">
                  <c:v>19884221140</c:v>
                </c:pt>
                <c:pt idx="205">
                  <c:v>30180332540</c:v>
                </c:pt>
                <c:pt idx="206">
                  <c:v>14022910200</c:v>
                </c:pt>
                <c:pt idx="207">
                  <c:v>7469896395</c:v>
                </c:pt>
                <c:pt idx="208">
                  <c:v>51598069020</c:v>
                </c:pt>
                <c:pt idx="209">
                  <c:v>58099780550</c:v>
                </c:pt>
                <c:pt idx="210">
                  <c:v>30336857220</c:v>
                </c:pt>
                <c:pt idx="211">
                  <c:v>19012951500</c:v>
                </c:pt>
                <c:pt idx="212">
                  <c:v>17193488525</c:v>
                </c:pt>
                <c:pt idx="213">
                  <c:v>28154762975</c:v>
                </c:pt>
                <c:pt idx="214">
                  <c:v>0</c:v>
                </c:pt>
                <c:pt idx="215">
                  <c:v>22405085040</c:v>
                </c:pt>
                <c:pt idx="216">
                  <c:v>30020427500</c:v>
                </c:pt>
                <c:pt idx="217">
                  <c:v>19029044775</c:v>
                </c:pt>
                <c:pt idx="218">
                  <c:v>21218599915</c:v>
                </c:pt>
                <c:pt idx="219">
                  <c:v>6746387895</c:v>
                </c:pt>
                <c:pt idx="220">
                  <c:v>26569501105</c:v>
                </c:pt>
                <c:pt idx="221">
                  <c:v>13075790210</c:v>
                </c:pt>
                <c:pt idx="222">
                  <c:v>39318949825</c:v>
                </c:pt>
                <c:pt idx="223">
                  <c:v>40218632300</c:v>
                </c:pt>
                <c:pt idx="224">
                  <c:v>55963230750</c:v>
                </c:pt>
                <c:pt idx="225">
                  <c:v>40559700915</c:v>
                </c:pt>
                <c:pt idx="226">
                  <c:v>16844935800.000002</c:v>
                </c:pt>
                <c:pt idx="227">
                  <c:v>6225800560</c:v>
                </c:pt>
                <c:pt idx="228">
                  <c:v>0</c:v>
                </c:pt>
                <c:pt idx="229">
                  <c:v>20632595205</c:v>
                </c:pt>
                <c:pt idx="230">
                  <c:v>16401976340</c:v>
                </c:pt>
                <c:pt idx="231">
                  <c:v>26813811800</c:v>
                </c:pt>
                <c:pt idx="232">
                  <c:v>54162601069.999992</c:v>
                </c:pt>
                <c:pt idx="233">
                  <c:v>14337128670.000002</c:v>
                </c:pt>
                <c:pt idx="234">
                  <c:v>29079969729.999996</c:v>
                </c:pt>
                <c:pt idx="235">
                  <c:v>29128146600</c:v>
                </c:pt>
                <c:pt idx="236">
                  <c:v>24380256880</c:v>
                </c:pt>
                <c:pt idx="237">
                  <c:v>28603328325</c:v>
                </c:pt>
                <c:pt idx="238">
                  <c:v>31507901250</c:v>
                </c:pt>
                <c:pt idx="239">
                  <c:v>23326946370</c:v>
                </c:pt>
                <c:pt idx="240">
                  <c:v>45327869025</c:v>
                </c:pt>
                <c:pt idx="241">
                  <c:v>37979724735</c:v>
                </c:pt>
                <c:pt idx="242">
                  <c:v>25821317340</c:v>
                </c:pt>
                <c:pt idx="243">
                  <c:v>12809798430</c:v>
                </c:pt>
                <c:pt idx="244">
                  <c:v>14167083000</c:v>
                </c:pt>
                <c:pt idx="245">
                  <c:v>23742351880</c:v>
                </c:pt>
                <c:pt idx="246">
                  <c:v>23305123520</c:v>
                </c:pt>
                <c:pt idx="247">
                  <c:v>67901628780.000008</c:v>
                </c:pt>
                <c:pt idx="248">
                  <c:v>35439148360</c:v>
                </c:pt>
                <c:pt idx="249">
                  <c:v>17230185900</c:v>
                </c:pt>
                <c:pt idx="250">
                  <c:v>12259195400</c:v>
                </c:pt>
                <c:pt idx="251">
                  <c:v>31637612385</c:v>
                </c:pt>
                <c:pt idx="252">
                  <c:v>25465503660</c:v>
                </c:pt>
                <c:pt idx="253">
                  <c:v>41865011355</c:v>
                </c:pt>
                <c:pt idx="254">
                  <c:v>0</c:v>
                </c:pt>
                <c:pt idx="255">
                  <c:v>0</c:v>
                </c:pt>
                <c:pt idx="256">
                  <c:v>39014934490</c:v>
                </c:pt>
                <c:pt idx="257">
                  <c:v>46854345420</c:v>
                </c:pt>
                <c:pt idx="258">
                  <c:v>24632472270</c:v>
                </c:pt>
                <c:pt idx="259">
                  <c:v>0</c:v>
                </c:pt>
                <c:pt idx="260">
                  <c:v>0</c:v>
                </c:pt>
                <c:pt idx="261">
                  <c:v>42950185740</c:v>
                </c:pt>
                <c:pt idx="262">
                  <c:v>25118754710</c:v>
                </c:pt>
                <c:pt idx="263">
                  <c:v>42148103060</c:v>
                </c:pt>
                <c:pt idx="264">
                  <c:v>18033376560</c:v>
                </c:pt>
                <c:pt idx="265">
                  <c:v>24271200800</c:v>
                </c:pt>
                <c:pt idx="266">
                  <c:v>70972483305</c:v>
                </c:pt>
                <c:pt idx="267">
                  <c:v>93507458610</c:v>
                </c:pt>
                <c:pt idx="268">
                  <c:v>33383264500</c:v>
                </c:pt>
                <c:pt idx="269">
                  <c:v>11346954025</c:v>
                </c:pt>
                <c:pt idx="270">
                  <c:v>28218619615</c:v>
                </c:pt>
                <c:pt idx="271">
                  <c:v>67023642240</c:v>
                </c:pt>
                <c:pt idx="272">
                  <c:v>19853459120</c:v>
                </c:pt>
                <c:pt idx="273">
                  <c:v>16141407705</c:v>
                </c:pt>
                <c:pt idx="274">
                  <c:v>18492634600</c:v>
                </c:pt>
                <c:pt idx="275">
                  <c:v>0</c:v>
                </c:pt>
                <c:pt idx="276">
                  <c:v>30459427040</c:v>
                </c:pt>
                <c:pt idx="277">
                  <c:v>0</c:v>
                </c:pt>
                <c:pt idx="278">
                  <c:v>22519665630</c:v>
                </c:pt>
                <c:pt idx="279">
                  <c:v>27662998060</c:v>
                </c:pt>
                <c:pt idx="280">
                  <c:v>12702463090</c:v>
                </c:pt>
                <c:pt idx="281">
                  <c:v>15656659020</c:v>
                </c:pt>
                <c:pt idx="282">
                  <c:v>19143151635</c:v>
                </c:pt>
                <c:pt idx="283">
                  <c:v>25170086525</c:v>
                </c:pt>
                <c:pt idx="284">
                  <c:v>69568709675</c:v>
                </c:pt>
                <c:pt idx="285">
                  <c:v>58980196355</c:v>
                </c:pt>
                <c:pt idx="286">
                  <c:v>29184572430</c:v>
                </c:pt>
                <c:pt idx="287">
                  <c:v>56370414725</c:v>
                </c:pt>
                <c:pt idx="288">
                  <c:v>26833534350</c:v>
                </c:pt>
                <c:pt idx="289">
                  <c:v>6422291050</c:v>
                </c:pt>
                <c:pt idx="290">
                  <c:v>6053805450</c:v>
                </c:pt>
                <c:pt idx="291">
                  <c:v>19043468655</c:v>
                </c:pt>
                <c:pt idx="292">
                  <c:v>33116454525</c:v>
                </c:pt>
                <c:pt idx="293">
                  <c:v>20416521315</c:v>
                </c:pt>
                <c:pt idx="294">
                  <c:v>36333767625</c:v>
                </c:pt>
                <c:pt idx="295">
                  <c:v>10317809825</c:v>
                </c:pt>
                <c:pt idx="296">
                  <c:v>67652307030</c:v>
                </c:pt>
                <c:pt idx="297">
                  <c:v>60013598060</c:v>
                </c:pt>
                <c:pt idx="298">
                  <c:v>25827101510</c:v>
                </c:pt>
                <c:pt idx="299">
                  <c:v>26973892830</c:v>
                </c:pt>
                <c:pt idx="300">
                  <c:v>31359054110</c:v>
                </c:pt>
                <c:pt idx="301">
                  <c:v>42869540025</c:v>
                </c:pt>
                <c:pt idx="302">
                  <c:v>155946595320</c:v>
                </c:pt>
                <c:pt idx="303">
                  <c:v>61731562590</c:v>
                </c:pt>
                <c:pt idx="304">
                  <c:v>44459706760</c:v>
                </c:pt>
                <c:pt idx="305">
                  <c:v>49483941520</c:v>
                </c:pt>
                <c:pt idx="306">
                  <c:v>101329231880</c:v>
                </c:pt>
                <c:pt idx="307">
                  <c:v>35054701760</c:v>
                </c:pt>
                <c:pt idx="308">
                  <c:v>60935398400</c:v>
                </c:pt>
                <c:pt idx="309">
                  <c:v>20268592305</c:v>
                </c:pt>
                <c:pt idx="310">
                  <c:v>0</c:v>
                </c:pt>
                <c:pt idx="311">
                  <c:v>40940002560</c:v>
                </c:pt>
                <c:pt idx="312">
                  <c:v>86992102080</c:v>
                </c:pt>
                <c:pt idx="313">
                  <c:v>54358862600</c:v>
                </c:pt>
                <c:pt idx="314">
                  <c:v>31595934030</c:v>
                </c:pt>
                <c:pt idx="315">
                  <c:v>73367212800</c:v>
                </c:pt>
                <c:pt idx="316">
                  <c:v>182328598300</c:v>
                </c:pt>
                <c:pt idx="317">
                  <c:v>71306753300</c:v>
                </c:pt>
                <c:pt idx="318">
                  <c:v>88593808230</c:v>
                </c:pt>
                <c:pt idx="319">
                  <c:v>86997942720</c:v>
                </c:pt>
                <c:pt idx="320">
                  <c:v>53211473000</c:v>
                </c:pt>
                <c:pt idx="321">
                  <c:v>79168730400</c:v>
                </c:pt>
                <c:pt idx="322">
                  <c:v>66786900400</c:v>
                </c:pt>
                <c:pt idx="323">
                  <c:v>0</c:v>
                </c:pt>
                <c:pt idx="324">
                  <c:v>36008016560</c:v>
                </c:pt>
                <c:pt idx="325">
                  <c:v>43754348800</c:v>
                </c:pt>
                <c:pt idx="326">
                  <c:v>43754348800</c:v>
                </c:pt>
                <c:pt idx="327">
                  <c:v>52952795200</c:v>
                </c:pt>
                <c:pt idx="328">
                  <c:v>41823822040</c:v>
                </c:pt>
                <c:pt idx="329">
                  <c:v>23980707800</c:v>
                </c:pt>
                <c:pt idx="330">
                  <c:v>43813820880</c:v>
                </c:pt>
                <c:pt idx="331">
                  <c:v>26405057800</c:v>
                </c:pt>
                <c:pt idx="332">
                  <c:v>68768025040</c:v>
                </c:pt>
                <c:pt idx="333">
                  <c:v>58313471439.999992</c:v>
                </c:pt>
                <c:pt idx="334">
                  <c:v>17477537500</c:v>
                </c:pt>
                <c:pt idx="335">
                  <c:v>53423659280</c:v>
                </c:pt>
                <c:pt idx="336">
                  <c:v>32566729680</c:v>
                </c:pt>
                <c:pt idx="337">
                  <c:v>46088334820</c:v>
                </c:pt>
                <c:pt idx="338">
                  <c:v>43365366980</c:v>
                </c:pt>
                <c:pt idx="339">
                  <c:v>0</c:v>
                </c:pt>
                <c:pt idx="340">
                  <c:v>0</c:v>
                </c:pt>
                <c:pt idx="341">
                  <c:v>19648647280</c:v>
                </c:pt>
                <c:pt idx="342">
                  <c:v>27838347919.999996</c:v>
                </c:pt>
                <c:pt idx="343">
                  <c:v>52089968600</c:v>
                </c:pt>
                <c:pt idx="344">
                  <c:v>86888402160</c:v>
                </c:pt>
                <c:pt idx="345">
                  <c:v>48998347200</c:v>
                </c:pt>
                <c:pt idx="346">
                  <c:v>35157616820</c:v>
                </c:pt>
                <c:pt idx="347">
                  <c:v>22093676000</c:v>
                </c:pt>
                <c:pt idx="348">
                  <c:v>80237366000</c:v>
                </c:pt>
                <c:pt idx="349">
                  <c:v>48868645100</c:v>
                </c:pt>
                <c:pt idx="350">
                  <c:v>86652284450</c:v>
                </c:pt>
                <c:pt idx="351">
                  <c:v>43365293790</c:v>
                </c:pt>
                <c:pt idx="352">
                  <c:v>0</c:v>
                </c:pt>
                <c:pt idx="353">
                  <c:v>15957186764.999998</c:v>
                </c:pt>
                <c:pt idx="354">
                  <c:v>33443334744.999996</c:v>
                </c:pt>
                <c:pt idx="355">
                  <c:v>32003953150</c:v>
                </c:pt>
                <c:pt idx="356">
                  <c:v>41038737765</c:v>
                </c:pt>
                <c:pt idx="357">
                  <c:v>41033057455</c:v>
                </c:pt>
                <c:pt idx="358">
                  <c:v>11334278355</c:v>
                </c:pt>
                <c:pt idx="359">
                  <c:v>29674225945</c:v>
                </c:pt>
                <c:pt idx="360">
                  <c:v>38456703325</c:v>
                </c:pt>
                <c:pt idx="361">
                  <c:v>33835239800</c:v>
                </c:pt>
                <c:pt idx="362">
                  <c:v>65188562949.999992</c:v>
                </c:pt>
                <c:pt idx="363">
                  <c:v>50905229440</c:v>
                </c:pt>
                <c:pt idx="364">
                  <c:v>29719659150</c:v>
                </c:pt>
                <c:pt idx="365">
                  <c:v>101700262290</c:v>
                </c:pt>
                <c:pt idx="366">
                  <c:v>75522999300</c:v>
                </c:pt>
                <c:pt idx="367">
                  <c:v>82914807030</c:v>
                </c:pt>
                <c:pt idx="368">
                  <c:v>45698135875</c:v>
                </c:pt>
                <c:pt idx="369">
                  <c:v>71365983275</c:v>
                </c:pt>
                <c:pt idx="370">
                  <c:v>125060791004.99998</c:v>
                </c:pt>
                <c:pt idx="371">
                  <c:v>97293649020</c:v>
                </c:pt>
                <c:pt idx="372">
                  <c:v>0</c:v>
                </c:pt>
                <c:pt idx="373">
                  <c:v>41366600310.000008</c:v>
                </c:pt>
                <c:pt idx="374">
                  <c:v>49015318849.999992</c:v>
                </c:pt>
                <c:pt idx="375">
                  <c:v>107346087749.99998</c:v>
                </c:pt>
                <c:pt idx="376">
                  <c:v>140789642430</c:v>
                </c:pt>
                <c:pt idx="377">
                  <c:v>111806043400.00002</c:v>
                </c:pt>
                <c:pt idx="378">
                  <c:v>63852425880.000008</c:v>
                </c:pt>
                <c:pt idx="379">
                  <c:v>103543578985</c:v>
                </c:pt>
                <c:pt idx="380">
                  <c:v>80679581755</c:v>
                </c:pt>
                <c:pt idx="381">
                  <c:v>37838347575</c:v>
                </c:pt>
                <c:pt idx="382">
                  <c:v>62232360125.000008</c:v>
                </c:pt>
                <c:pt idx="383">
                  <c:v>91764935100</c:v>
                </c:pt>
                <c:pt idx="384">
                  <c:v>87674024640</c:v>
                </c:pt>
                <c:pt idx="385">
                  <c:v>116828795115</c:v>
                </c:pt>
                <c:pt idx="386">
                  <c:v>78934573905</c:v>
                </c:pt>
                <c:pt idx="387">
                  <c:v>73739508465</c:v>
                </c:pt>
                <c:pt idx="388">
                  <c:v>52818911040</c:v>
                </c:pt>
                <c:pt idx="389">
                  <c:v>38832104134.999992</c:v>
                </c:pt>
                <c:pt idx="390">
                  <c:v>47154726775.000008</c:v>
                </c:pt>
                <c:pt idx="391">
                  <c:v>69235878240</c:v>
                </c:pt>
                <c:pt idx="392">
                  <c:v>70950575565</c:v>
                </c:pt>
                <c:pt idx="393">
                  <c:v>90195626125</c:v>
                </c:pt>
                <c:pt idx="394">
                  <c:v>59943727360</c:v>
                </c:pt>
                <c:pt idx="395">
                  <c:v>169592048780</c:v>
                </c:pt>
                <c:pt idx="396">
                  <c:v>246832933950</c:v>
                </c:pt>
                <c:pt idx="397">
                  <c:v>170502288800</c:v>
                </c:pt>
                <c:pt idx="398">
                  <c:v>67759108335</c:v>
                </c:pt>
                <c:pt idx="399">
                  <c:v>44399259225</c:v>
                </c:pt>
                <c:pt idx="400">
                  <c:v>185535153514.99997</c:v>
                </c:pt>
                <c:pt idx="401">
                  <c:v>85291076000</c:v>
                </c:pt>
                <c:pt idx="402">
                  <c:v>116194580729.99998</c:v>
                </c:pt>
                <c:pt idx="403">
                  <c:v>46018150109.999992</c:v>
                </c:pt>
                <c:pt idx="404">
                  <c:v>56346164875.000008</c:v>
                </c:pt>
                <c:pt idx="405">
                  <c:v>34293415350</c:v>
                </c:pt>
                <c:pt idx="406">
                  <c:v>51997881299.999992</c:v>
                </c:pt>
                <c:pt idx="407">
                  <c:v>47206003975.000008</c:v>
                </c:pt>
                <c:pt idx="408">
                  <c:v>11282559150</c:v>
                </c:pt>
                <c:pt idx="409">
                  <c:v>28393222859.999996</c:v>
                </c:pt>
                <c:pt idx="410">
                  <c:v>26329869425</c:v>
                </c:pt>
                <c:pt idx="411">
                  <c:v>34594197320</c:v>
                </c:pt>
                <c:pt idx="412">
                  <c:v>28128263885</c:v>
                </c:pt>
                <c:pt idx="413">
                  <c:v>22359447930</c:v>
                </c:pt>
                <c:pt idx="414">
                  <c:v>0</c:v>
                </c:pt>
                <c:pt idx="415">
                  <c:v>0</c:v>
                </c:pt>
                <c:pt idx="416">
                  <c:v>0</c:v>
                </c:pt>
                <c:pt idx="417">
                  <c:v>0</c:v>
                </c:pt>
                <c:pt idx="418">
                  <c:v>0</c:v>
                </c:pt>
                <c:pt idx="419">
                  <c:v>11897615470</c:v>
                </c:pt>
                <c:pt idx="420">
                  <c:v>55435456650</c:v>
                </c:pt>
                <c:pt idx="421">
                  <c:v>35062766950</c:v>
                </c:pt>
                <c:pt idx="422">
                  <c:v>25613357200</c:v>
                </c:pt>
                <c:pt idx="423">
                  <c:v>19988185965</c:v>
                </c:pt>
                <c:pt idx="424">
                  <c:v>84722309025</c:v>
                </c:pt>
                <c:pt idx="425">
                  <c:v>71524014310</c:v>
                </c:pt>
                <c:pt idx="426">
                  <c:v>66436374900.000008</c:v>
                </c:pt>
                <c:pt idx="427">
                  <c:v>124337052640</c:v>
                </c:pt>
                <c:pt idx="428">
                  <c:v>143152798050</c:v>
                </c:pt>
                <c:pt idx="429">
                  <c:v>70611807150</c:v>
                </c:pt>
                <c:pt idx="430">
                  <c:v>38074876120</c:v>
                </c:pt>
                <c:pt idx="431">
                  <c:v>100274548985</c:v>
                </c:pt>
                <c:pt idx="432">
                  <c:v>80252306580</c:v>
                </c:pt>
                <c:pt idx="433">
                  <c:v>75528751740</c:v>
                </c:pt>
                <c:pt idx="434">
                  <c:v>63738921165</c:v>
                </c:pt>
                <c:pt idx="435">
                  <c:v>33290867480</c:v>
                </c:pt>
                <c:pt idx="436">
                  <c:v>34245394260</c:v>
                </c:pt>
                <c:pt idx="437">
                  <c:v>36966722100</c:v>
                </c:pt>
                <c:pt idx="438">
                  <c:v>21059797500</c:v>
                </c:pt>
                <c:pt idx="439">
                  <c:v>58219578339.999992</c:v>
                </c:pt>
                <c:pt idx="440">
                  <c:v>132514043940</c:v>
                </c:pt>
                <c:pt idx="441">
                  <c:v>94647452620</c:v>
                </c:pt>
                <c:pt idx="442">
                  <c:v>151469480050</c:v>
                </c:pt>
                <c:pt idx="443">
                  <c:v>174465263960</c:v>
                </c:pt>
                <c:pt idx="444">
                  <c:v>138094644800</c:v>
                </c:pt>
                <c:pt idx="445">
                  <c:v>70542538480</c:v>
                </c:pt>
                <c:pt idx="446">
                  <c:v>54865514070</c:v>
                </c:pt>
                <c:pt idx="447">
                  <c:v>231340556150</c:v>
                </c:pt>
                <c:pt idx="448">
                  <c:v>76805995800</c:v>
                </c:pt>
                <c:pt idx="449">
                  <c:v>34544601630</c:v>
                </c:pt>
                <c:pt idx="450">
                  <c:v>71792483250</c:v>
                </c:pt>
                <c:pt idx="451">
                  <c:v>30934049075</c:v>
                </c:pt>
                <c:pt idx="452">
                  <c:v>67472675595</c:v>
                </c:pt>
                <c:pt idx="453">
                  <c:v>39096239510</c:v>
                </c:pt>
                <c:pt idx="454">
                  <c:v>43943078950</c:v>
                </c:pt>
                <c:pt idx="455">
                  <c:v>31683658560</c:v>
                </c:pt>
                <c:pt idx="456">
                  <c:v>40825121400</c:v>
                </c:pt>
                <c:pt idx="457">
                  <c:v>16108440775</c:v>
                </c:pt>
                <c:pt idx="458">
                  <c:v>69790545400</c:v>
                </c:pt>
                <c:pt idx="459">
                  <c:v>70343842150</c:v>
                </c:pt>
                <c:pt idx="460">
                  <c:v>37236705600</c:v>
                </c:pt>
                <c:pt idx="461">
                  <c:v>31224947985</c:v>
                </c:pt>
                <c:pt idx="462">
                  <c:v>24905232520</c:v>
                </c:pt>
                <c:pt idx="463">
                  <c:v>51869132040</c:v>
                </c:pt>
                <c:pt idx="464">
                  <c:v>0</c:v>
                </c:pt>
                <c:pt idx="465">
                  <c:v>0</c:v>
                </c:pt>
                <c:pt idx="466">
                  <c:v>16833217400</c:v>
                </c:pt>
                <c:pt idx="467">
                  <c:v>13858441410</c:v>
                </c:pt>
                <c:pt idx="468">
                  <c:v>58057966575</c:v>
                </c:pt>
                <c:pt idx="469">
                  <c:v>58889158270</c:v>
                </c:pt>
                <c:pt idx="470">
                  <c:v>25608796600</c:v>
                </c:pt>
                <c:pt idx="471">
                  <c:v>31990295270</c:v>
                </c:pt>
                <c:pt idx="472">
                  <c:v>100920589280</c:v>
                </c:pt>
                <c:pt idx="473">
                  <c:v>41361623520</c:v>
                </c:pt>
                <c:pt idx="474">
                  <c:v>55345172960</c:v>
                </c:pt>
                <c:pt idx="475">
                  <c:v>30622739400</c:v>
                </c:pt>
                <c:pt idx="476">
                  <c:v>58665486400</c:v>
                </c:pt>
                <c:pt idx="477">
                  <c:v>61246644675</c:v>
                </c:pt>
                <c:pt idx="478">
                  <c:v>52819372760</c:v>
                </c:pt>
                <c:pt idx="479">
                  <c:v>39682496350</c:v>
                </c:pt>
                <c:pt idx="480">
                  <c:v>0</c:v>
                </c:pt>
                <c:pt idx="481">
                  <c:v>33523548630</c:v>
                </c:pt>
                <c:pt idx="482">
                  <c:v>33123702080</c:v>
                </c:pt>
                <c:pt idx="483">
                  <c:v>13345269115</c:v>
                </c:pt>
                <c:pt idx="484">
                  <c:v>31827240000</c:v>
                </c:pt>
                <c:pt idx="485">
                  <c:v>36003473310</c:v>
                </c:pt>
                <c:pt idx="486">
                  <c:v>46302250610</c:v>
                </c:pt>
                <c:pt idx="487">
                  <c:v>71017316060</c:v>
                </c:pt>
                <c:pt idx="488">
                  <c:v>44498568985</c:v>
                </c:pt>
                <c:pt idx="489">
                  <c:v>30119029200</c:v>
                </c:pt>
                <c:pt idx="490">
                  <c:v>29804418000</c:v>
                </c:pt>
                <c:pt idx="491">
                  <c:v>39120849410</c:v>
                </c:pt>
                <c:pt idx="492">
                  <c:v>19923508150</c:v>
                </c:pt>
                <c:pt idx="493">
                  <c:v>35238537180</c:v>
                </c:pt>
                <c:pt idx="494">
                  <c:v>24689978670</c:v>
                </c:pt>
                <c:pt idx="495">
                  <c:v>24237208480</c:v>
                </c:pt>
                <c:pt idx="496">
                  <c:v>21506249170</c:v>
                </c:pt>
                <c:pt idx="497">
                  <c:v>13783121100</c:v>
                </c:pt>
                <c:pt idx="498">
                  <c:v>16372814245</c:v>
                </c:pt>
                <c:pt idx="499">
                  <c:v>86900294525</c:v>
                </c:pt>
                <c:pt idx="500">
                  <c:v>63217227885</c:v>
                </c:pt>
                <c:pt idx="501">
                  <c:v>24357524620</c:v>
                </c:pt>
                <c:pt idx="502">
                  <c:v>27191409705</c:v>
                </c:pt>
                <c:pt idx="503">
                  <c:v>27303993640</c:v>
                </c:pt>
                <c:pt idx="504">
                  <c:v>19427331600</c:v>
                </c:pt>
                <c:pt idx="505">
                  <c:v>49288545000</c:v>
                </c:pt>
                <c:pt idx="506">
                  <c:v>44063424300</c:v>
                </c:pt>
                <c:pt idx="507">
                  <c:v>41482920675</c:v>
                </c:pt>
                <c:pt idx="508">
                  <c:v>9181894500</c:v>
                </c:pt>
                <c:pt idx="509">
                  <c:v>14985837120</c:v>
                </c:pt>
                <c:pt idx="510">
                  <c:v>12522411840</c:v>
                </c:pt>
                <c:pt idx="511">
                  <c:v>13024989880</c:v>
                </c:pt>
                <c:pt idx="512">
                  <c:v>28879205600</c:v>
                </c:pt>
                <c:pt idx="513">
                  <c:v>17893918350</c:v>
                </c:pt>
                <c:pt idx="514">
                  <c:v>8169510299.999999</c:v>
                </c:pt>
                <c:pt idx="515">
                  <c:v>8993572560</c:v>
                </c:pt>
                <c:pt idx="516">
                  <c:v>0</c:v>
                </c:pt>
                <c:pt idx="517">
                  <c:v>0</c:v>
                </c:pt>
                <c:pt idx="518">
                  <c:v>5085357355</c:v>
                </c:pt>
                <c:pt idx="519">
                  <c:v>8829726230</c:v>
                </c:pt>
                <c:pt idx="520">
                  <c:v>0</c:v>
                </c:pt>
                <c:pt idx="521">
                  <c:v>0</c:v>
                </c:pt>
                <c:pt idx="522">
                  <c:v>23048422425</c:v>
                </c:pt>
                <c:pt idx="523">
                  <c:v>16285301550</c:v>
                </c:pt>
                <c:pt idx="524">
                  <c:v>9106720350</c:v>
                </c:pt>
                <c:pt idx="525">
                  <c:v>6840748525</c:v>
                </c:pt>
                <c:pt idx="526">
                  <c:v>12514330848</c:v>
                </c:pt>
                <c:pt idx="527">
                  <c:v>18749659420</c:v>
                </c:pt>
                <c:pt idx="528">
                  <c:v>56859223099</c:v>
                </c:pt>
                <c:pt idx="529">
                  <c:v>99389687230</c:v>
                </c:pt>
                <c:pt idx="530">
                  <c:v>0</c:v>
                </c:pt>
                <c:pt idx="531">
                  <c:v>58154531770</c:v>
                </c:pt>
                <c:pt idx="532">
                  <c:v>45065067600</c:v>
                </c:pt>
                <c:pt idx="533">
                  <c:v>55539700932</c:v>
                </c:pt>
                <c:pt idx="534">
                  <c:v>35821718103</c:v>
                </c:pt>
                <c:pt idx="535">
                  <c:v>39737105936</c:v>
                </c:pt>
                <c:pt idx="536">
                  <c:v>100968777228</c:v>
                </c:pt>
                <c:pt idx="537">
                  <c:v>79479293684</c:v>
                </c:pt>
                <c:pt idx="538">
                  <c:v>36786839435</c:v>
                </c:pt>
                <c:pt idx="539">
                  <c:v>33942925824</c:v>
                </c:pt>
                <c:pt idx="540">
                  <c:v>18313223760</c:v>
                </c:pt>
                <c:pt idx="541">
                  <c:v>63812476980</c:v>
                </c:pt>
                <c:pt idx="542">
                  <c:v>59727637568</c:v>
                </c:pt>
                <c:pt idx="543">
                  <c:v>0</c:v>
                </c:pt>
                <c:pt idx="544">
                  <c:v>30367296208</c:v>
                </c:pt>
                <c:pt idx="545">
                  <c:v>34398729236</c:v>
                </c:pt>
                <c:pt idx="546">
                  <c:v>66305645637</c:v>
                </c:pt>
                <c:pt idx="547">
                  <c:v>57456232644</c:v>
                </c:pt>
                <c:pt idx="548">
                  <c:v>44119085517</c:v>
                </c:pt>
                <c:pt idx="549">
                  <c:v>37322596332</c:v>
                </c:pt>
                <c:pt idx="550">
                  <c:v>51504727749</c:v>
                </c:pt>
                <c:pt idx="551">
                  <c:v>35623880745</c:v>
                </c:pt>
                <c:pt idx="552">
                  <c:v>37127261355</c:v>
                </c:pt>
                <c:pt idx="553">
                  <c:v>47539890800</c:v>
                </c:pt>
                <c:pt idx="554">
                  <c:v>80276102745</c:v>
                </c:pt>
                <c:pt idx="555">
                  <c:v>72155402340</c:v>
                </c:pt>
                <c:pt idx="556">
                  <c:v>137069983309</c:v>
                </c:pt>
                <c:pt idx="557">
                  <c:v>132360584070</c:v>
                </c:pt>
                <c:pt idx="558">
                  <c:v>115117479795</c:v>
                </c:pt>
                <c:pt idx="559">
                  <c:v>72414641805</c:v>
                </c:pt>
                <c:pt idx="560">
                  <c:v>199452302458</c:v>
                </c:pt>
                <c:pt idx="561">
                  <c:v>100113161925</c:v>
                </c:pt>
                <c:pt idx="562">
                  <c:v>131561861040</c:v>
                </c:pt>
                <c:pt idx="563">
                  <c:v>154749222900</c:v>
                </c:pt>
                <c:pt idx="564">
                  <c:v>64674046970</c:v>
                </c:pt>
                <c:pt idx="565">
                  <c:v>130406617274.99998</c:v>
                </c:pt>
                <c:pt idx="566">
                  <c:v>108567852905</c:v>
                </c:pt>
                <c:pt idx="567">
                  <c:v>122929417092</c:v>
                </c:pt>
                <c:pt idx="568">
                  <c:v>100396684013.99998</c:v>
                </c:pt>
                <c:pt idx="569">
                  <c:v>64921030040</c:v>
                </c:pt>
                <c:pt idx="570">
                  <c:v>98304249511</c:v>
                </c:pt>
                <c:pt idx="571">
                  <c:v>54607105475.999992</c:v>
                </c:pt>
                <c:pt idx="572">
                  <c:v>59694233601</c:v>
                </c:pt>
                <c:pt idx="573">
                  <c:v>194905470320</c:v>
                </c:pt>
                <c:pt idx="574">
                  <c:v>185343961770</c:v>
                </c:pt>
                <c:pt idx="575">
                  <c:v>151724604666</c:v>
                </c:pt>
                <c:pt idx="576">
                  <c:v>54681737481</c:v>
                </c:pt>
                <c:pt idx="577">
                  <c:v>125401112979.99998</c:v>
                </c:pt>
                <c:pt idx="578">
                  <c:v>76230146616</c:v>
                </c:pt>
                <c:pt idx="579">
                  <c:v>29993846792</c:v>
                </c:pt>
                <c:pt idx="580">
                  <c:v>54920748684.000008</c:v>
                </c:pt>
                <c:pt idx="581">
                  <c:v>41161252792</c:v>
                </c:pt>
                <c:pt idx="582">
                  <c:v>35001228618</c:v>
                </c:pt>
                <c:pt idx="583">
                  <c:v>30182545439.999996</c:v>
                </c:pt>
                <c:pt idx="584">
                  <c:v>0</c:v>
                </c:pt>
                <c:pt idx="585">
                  <c:v>96333155105</c:v>
                </c:pt>
                <c:pt idx="586">
                  <c:v>151631907609</c:v>
                </c:pt>
                <c:pt idx="587">
                  <c:v>75939229920</c:v>
                </c:pt>
                <c:pt idx="588">
                  <c:v>35511435388</c:v>
                </c:pt>
                <c:pt idx="589">
                  <c:v>86174803983</c:v>
                </c:pt>
                <c:pt idx="590">
                  <c:v>149638126974</c:v>
                </c:pt>
                <c:pt idx="591">
                  <c:v>0</c:v>
                </c:pt>
                <c:pt idx="592">
                  <c:v>351903759878</c:v>
                </c:pt>
                <c:pt idx="593">
                  <c:v>202856607184</c:v>
                </c:pt>
                <c:pt idx="594">
                  <c:v>233576140979.99997</c:v>
                </c:pt>
                <c:pt idx="595">
                  <c:v>119488492304.99998</c:v>
                </c:pt>
                <c:pt idx="596">
                  <c:v>81723516120</c:v>
                </c:pt>
                <c:pt idx="597">
                  <c:v>62742963111.000008</c:v>
                </c:pt>
                <c:pt idx="598">
                  <c:v>0</c:v>
                </c:pt>
                <c:pt idx="599">
                  <c:v>46939423704.000008</c:v>
                </c:pt>
                <c:pt idx="600">
                  <c:v>68373260261</c:v>
                </c:pt>
                <c:pt idx="601">
                  <c:v>62031964074</c:v>
                </c:pt>
                <c:pt idx="602">
                  <c:v>188852077700</c:v>
                </c:pt>
                <c:pt idx="603">
                  <c:v>335523295449</c:v>
                </c:pt>
                <c:pt idx="604">
                  <c:v>131498706266.00002</c:v>
                </c:pt>
                <c:pt idx="605">
                  <c:v>90511355928</c:v>
                </c:pt>
                <c:pt idx="606">
                  <c:v>65181175707</c:v>
                </c:pt>
                <c:pt idx="607">
                  <c:v>0</c:v>
                </c:pt>
                <c:pt idx="608">
                  <c:v>34095919242</c:v>
                </c:pt>
                <c:pt idx="609">
                  <c:v>24114446980</c:v>
                </c:pt>
                <c:pt idx="610">
                  <c:v>31808356008</c:v>
                </c:pt>
                <c:pt idx="611">
                  <c:v>105115153079.99998</c:v>
                </c:pt>
                <c:pt idx="612">
                  <c:v>180853569537</c:v>
                </c:pt>
                <c:pt idx="613">
                  <c:v>163389050453</c:v>
                </c:pt>
                <c:pt idx="614">
                  <c:v>94726295766</c:v>
                </c:pt>
                <c:pt idx="615">
                  <c:v>44882475350</c:v>
                </c:pt>
                <c:pt idx="616">
                  <c:v>149843837540</c:v>
                </c:pt>
                <c:pt idx="617">
                  <c:v>0</c:v>
                </c:pt>
                <c:pt idx="618">
                  <c:v>89970121950</c:v>
                </c:pt>
                <c:pt idx="619">
                  <c:v>249333011481</c:v>
                </c:pt>
                <c:pt idx="620">
                  <c:v>121581165945</c:v>
                </c:pt>
                <c:pt idx="621">
                  <c:v>68880574458</c:v>
                </c:pt>
                <c:pt idx="622">
                  <c:v>60580026561</c:v>
                </c:pt>
                <c:pt idx="623">
                  <c:v>48458572434</c:v>
                </c:pt>
                <c:pt idx="624">
                  <c:v>33873891876.000004</c:v>
                </c:pt>
                <c:pt idx="625">
                  <c:v>0</c:v>
                </c:pt>
                <c:pt idx="626">
                  <c:v>15617034890</c:v>
                </c:pt>
                <c:pt idx="627">
                  <c:v>0</c:v>
                </c:pt>
                <c:pt idx="628">
                  <c:v>42770276562</c:v>
                </c:pt>
                <c:pt idx="629">
                  <c:v>38970343389</c:v>
                </c:pt>
                <c:pt idx="630">
                  <c:v>41185596682</c:v>
                </c:pt>
                <c:pt idx="631">
                  <c:v>47495158050</c:v>
                </c:pt>
                <c:pt idx="632">
                  <c:v>23907272159.000004</c:v>
                </c:pt>
                <c:pt idx="633">
                  <c:v>13163806525</c:v>
                </c:pt>
                <c:pt idx="634">
                  <c:v>41153628585</c:v>
                </c:pt>
                <c:pt idx="635">
                  <c:v>17150092128</c:v>
                </c:pt>
                <c:pt idx="636">
                  <c:v>65796952746</c:v>
                </c:pt>
                <c:pt idx="637">
                  <c:v>39463625628</c:v>
                </c:pt>
                <c:pt idx="638">
                  <c:v>46410805440.000008</c:v>
                </c:pt>
                <c:pt idx="639">
                  <c:v>26101614275</c:v>
                </c:pt>
                <c:pt idx="640">
                  <c:v>14699850940</c:v>
                </c:pt>
                <c:pt idx="641">
                  <c:v>17710718938</c:v>
                </c:pt>
                <c:pt idx="642">
                  <c:v>24735351016</c:v>
                </c:pt>
                <c:pt idx="643">
                  <c:v>17358795204</c:v>
                </c:pt>
                <c:pt idx="644">
                  <c:v>21290629170</c:v>
                </c:pt>
                <c:pt idx="645">
                  <c:v>55956789368</c:v>
                </c:pt>
                <c:pt idx="646">
                  <c:v>19390382040</c:v>
                </c:pt>
                <c:pt idx="647">
                  <c:v>18768075483</c:v>
                </c:pt>
                <c:pt idx="648">
                  <c:v>15849577524.000002</c:v>
                </c:pt>
                <c:pt idx="649">
                  <c:v>33120125571.000004</c:v>
                </c:pt>
                <c:pt idx="650">
                  <c:v>12184287362</c:v>
                </c:pt>
                <c:pt idx="651">
                  <c:v>12118400620</c:v>
                </c:pt>
                <c:pt idx="652">
                  <c:v>35707009408</c:v>
                </c:pt>
                <c:pt idx="653">
                  <c:v>39466771800</c:v>
                </c:pt>
                <c:pt idx="654">
                  <c:v>125319059819</c:v>
                </c:pt>
                <c:pt idx="655">
                  <c:v>80771242608</c:v>
                </c:pt>
                <c:pt idx="656">
                  <c:v>0</c:v>
                </c:pt>
                <c:pt idx="657">
                  <c:v>337653376775</c:v>
                </c:pt>
                <c:pt idx="658">
                  <c:v>90681038693</c:v>
                </c:pt>
                <c:pt idx="659">
                  <c:v>49243398636</c:v>
                </c:pt>
                <c:pt idx="660">
                  <c:v>77849720790</c:v>
                </c:pt>
                <c:pt idx="661">
                  <c:v>87531941560</c:v>
                </c:pt>
                <c:pt idx="662">
                  <c:v>37359125742</c:v>
                </c:pt>
                <c:pt idx="663">
                  <c:v>47796350700</c:v>
                </c:pt>
                <c:pt idx="664">
                  <c:v>146549094109</c:v>
                </c:pt>
                <c:pt idx="665">
                  <c:v>129740578468.00002</c:v>
                </c:pt>
                <c:pt idx="666">
                  <c:v>64903931254.000008</c:v>
                </c:pt>
                <c:pt idx="667">
                  <c:v>35274861440</c:v>
                </c:pt>
                <c:pt idx="668">
                  <c:v>34213470025</c:v>
                </c:pt>
                <c:pt idx="669">
                  <c:v>0</c:v>
                </c:pt>
                <c:pt idx="670">
                  <c:v>0</c:v>
                </c:pt>
                <c:pt idx="671">
                  <c:v>0</c:v>
                </c:pt>
                <c:pt idx="672">
                  <c:v>0</c:v>
                </c:pt>
                <c:pt idx="673">
                  <c:v>0</c:v>
                </c:pt>
                <c:pt idx="674">
                  <c:v>53314455980</c:v>
                </c:pt>
                <c:pt idx="675">
                  <c:v>59253176909</c:v>
                </c:pt>
                <c:pt idx="676">
                  <c:v>44686232164</c:v>
                </c:pt>
                <c:pt idx="677">
                  <c:v>32001788630</c:v>
                </c:pt>
                <c:pt idx="678">
                  <c:v>63696854112</c:v>
                </c:pt>
                <c:pt idx="679">
                  <c:v>53976360753</c:v>
                </c:pt>
                <c:pt idx="680">
                  <c:v>167947769428</c:v>
                </c:pt>
                <c:pt idx="681">
                  <c:v>93186094434</c:v>
                </c:pt>
                <c:pt idx="682">
                  <c:v>33856966368</c:v>
                </c:pt>
                <c:pt idx="683">
                  <c:v>17308184682</c:v>
                </c:pt>
                <c:pt idx="684">
                  <c:v>84115803059</c:v>
                </c:pt>
                <c:pt idx="685">
                  <c:v>81084606876</c:v>
                </c:pt>
                <c:pt idx="686">
                  <c:v>43406244840</c:v>
                </c:pt>
                <c:pt idx="687">
                  <c:v>86609283897</c:v>
                </c:pt>
                <c:pt idx="688">
                  <c:v>55526237483</c:v>
                </c:pt>
                <c:pt idx="689">
                  <c:v>17149111454</c:v>
                </c:pt>
                <c:pt idx="690">
                  <c:v>78945768878</c:v>
                </c:pt>
                <c:pt idx="691">
                  <c:v>57768026955</c:v>
                </c:pt>
                <c:pt idx="692">
                  <c:v>15558476628</c:v>
                </c:pt>
                <c:pt idx="693">
                  <c:v>34217073840</c:v>
                </c:pt>
                <c:pt idx="694">
                  <c:v>22580134025</c:v>
                </c:pt>
                <c:pt idx="695">
                  <c:v>17074180541.000002</c:v>
                </c:pt>
                <c:pt idx="696">
                  <c:v>58762870752</c:v>
                </c:pt>
                <c:pt idx="697">
                  <c:v>42396004404</c:v>
                </c:pt>
                <c:pt idx="698">
                  <c:v>39138247278</c:v>
                </c:pt>
                <c:pt idx="699">
                  <c:v>28326538170</c:v>
                </c:pt>
                <c:pt idx="700">
                  <c:v>62432440039</c:v>
                </c:pt>
                <c:pt idx="701">
                  <c:v>63318606390</c:v>
                </c:pt>
                <c:pt idx="702">
                  <c:v>28739545184</c:v>
                </c:pt>
                <c:pt idx="703">
                  <c:v>33769293792</c:v>
                </c:pt>
                <c:pt idx="704">
                  <c:v>14056304463</c:v>
                </c:pt>
                <c:pt idx="705">
                  <c:v>18352189288</c:v>
                </c:pt>
                <c:pt idx="706">
                  <c:v>70440764940</c:v>
                </c:pt>
                <c:pt idx="707">
                  <c:v>37514081924</c:v>
                </c:pt>
                <c:pt idx="708">
                  <c:v>65983539743</c:v>
                </c:pt>
                <c:pt idx="709">
                  <c:v>26267194288</c:v>
                </c:pt>
                <c:pt idx="710">
                  <c:v>21700304730</c:v>
                </c:pt>
                <c:pt idx="711">
                  <c:v>34641135167</c:v>
                </c:pt>
                <c:pt idx="712">
                  <c:v>28911338966</c:v>
                </c:pt>
                <c:pt idx="713">
                  <c:v>166312033032</c:v>
                </c:pt>
                <c:pt idx="714">
                  <c:v>80128893489</c:v>
                </c:pt>
                <c:pt idx="715">
                  <c:v>45116393847</c:v>
                </c:pt>
                <c:pt idx="716">
                  <c:v>88943501634</c:v>
                </c:pt>
                <c:pt idx="717">
                  <c:v>90705157006</c:v>
                </c:pt>
                <c:pt idx="718">
                  <c:v>125202706275.00002</c:v>
                </c:pt>
                <c:pt idx="719">
                  <c:v>65729470905.000008</c:v>
                </c:pt>
                <c:pt idx="720">
                  <c:v>84669764595</c:v>
                </c:pt>
                <c:pt idx="721">
                  <c:v>45422766284.999992</c:v>
                </c:pt>
                <c:pt idx="722">
                  <c:v>64381068823.999992</c:v>
                </c:pt>
                <c:pt idx="723">
                  <c:v>34196105345.999996</c:v>
                </c:pt>
                <c:pt idx="724">
                  <c:v>21415971997</c:v>
                </c:pt>
                <c:pt idx="725">
                  <c:v>59831604930.000008</c:v>
                </c:pt>
                <c:pt idx="726">
                  <c:v>75440817704</c:v>
                </c:pt>
                <c:pt idx="727">
                  <c:v>90558290595</c:v>
                </c:pt>
                <c:pt idx="728">
                  <c:v>76088361120</c:v>
                </c:pt>
                <c:pt idx="729">
                  <c:v>75259353343</c:v>
                </c:pt>
                <c:pt idx="730">
                  <c:v>24556515984</c:v>
                </c:pt>
                <c:pt idx="731">
                  <c:v>22112214228</c:v>
                </c:pt>
                <c:pt idx="732">
                  <c:v>29072210765</c:v>
                </c:pt>
                <c:pt idx="733">
                  <c:v>24323675854</c:v>
                </c:pt>
                <c:pt idx="734">
                  <c:v>28678118482.000004</c:v>
                </c:pt>
                <c:pt idx="735">
                  <c:v>42972107063</c:v>
                </c:pt>
                <c:pt idx="736">
                  <c:v>45459723375</c:v>
                </c:pt>
                <c:pt idx="737">
                  <c:v>46862357527</c:v>
                </c:pt>
                <c:pt idx="738">
                  <c:v>24494346546</c:v>
                </c:pt>
                <c:pt idx="739">
                  <c:v>14111195151</c:v>
                </c:pt>
                <c:pt idx="740">
                  <c:v>22734207324</c:v>
                </c:pt>
                <c:pt idx="741">
                  <c:v>26278874642</c:v>
                </c:pt>
                <c:pt idx="742">
                  <c:v>48397315392</c:v>
                </c:pt>
                <c:pt idx="743">
                  <c:v>33562705206</c:v>
                </c:pt>
                <c:pt idx="744">
                  <c:v>17339234913</c:v>
                </c:pt>
                <c:pt idx="745">
                  <c:v>51790225080</c:v>
                </c:pt>
                <c:pt idx="746">
                  <c:v>30414250619.999996</c:v>
                </c:pt>
                <c:pt idx="747">
                  <c:v>19854047655</c:v>
                </c:pt>
                <c:pt idx="748">
                  <c:v>97008484875</c:v>
                </c:pt>
                <c:pt idx="749">
                  <c:v>84470152925</c:v>
                </c:pt>
                <c:pt idx="750">
                  <c:v>166180527150</c:v>
                </c:pt>
                <c:pt idx="751">
                  <c:v>40014895551</c:v>
                </c:pt>
                <c:pt idx="752">
                  <c:v>65136727294</c:v>
                </c:pt>
                <c:pt idx="753">
                  <c:v>37606418267</c:v>
                </c:pt>
                <c:pt idx="754">
                  <c:v>35830299600</c:v>
                </c:pt>
                <c:pt idx="755">
                  <c:v>26695240530</c:v>
                </c:pt>
                <c:pt idx="756">
                  <c:v>32699637196</c:v>
                </c:pt>
                <c:pt idx="757">
                  <c:v>31815721350</c:v>
                </c:pt>
                <c:pt idx="758">
                  <c:v>40476854369</c:v>
                </c:pt>
                <c:pt idx="759">
                  <c:v>126957600416</c:v>
                </c:pt>
                <c:pt idx="760">
                  <c:v>102902795926</c:v>
                </c:pt>
                <c:pt idx="761">
                  <c:v>76390827820</c:v>
                </c:pt>
                <c:pt idx="762">
                  <c:v>27537894956</c:v>
                </c:pt>
                <c:pt idx="763">
                  <c:v>16396422757</c:v>
                </c:pt>
                <c:pt idx="764">
                  <c:v>40524495736</c:v>
                </c:pt>
                <c:pt idx="765">
                  <c:v>40117918825</c:v>
                </c:pt>
                <c:pt idx="766">
                  <c:v>114019776169</c:v>
                </c:pt>
                <c:pt idx="767">
                  <c:v>55345291358</c:v>
                </c:pt>
                <c:pt idx="768">
                  <c:v>48255051698</c:v>
                </c:pt>
                <c:pt idx="769">
                  <c:v>30752949132</c:v>
                </c:pt>
                <c:pt idx="770">
                  <c:v>70371396096</c:v>
                </c:pt>
                <c:pt idx="771">
                  <c:v>99187985763</c:v>
                </c:pt>
                <c:pt idx="772">
                  <c:v>101749619552</c:v>
                </c:pt>
                <c:pt idx="773">
                  <c:v>70131863718</c:v>
                </c:pt>
                <c:pt idx="774">
                  <c:v>33476610426</c:v>
                </c:pt>
                <c:pt idx="775">
                  <c:v>51505042887</c:v>
                </c:pt>
                <c:pt idx="776">
                  <c:v>51646021440</c:v>
                </c:pt>
                <c:pt idx="777">
                  <c:v>0</c:v>
                </c:pt>
                <c:pt idx="778">
                  <c:v>0</c:v>
                </c:pt>
                <c:pt idx="779">
                  <c:v>48734213504</c:v>
                </c:pt>
                <c:pt idx="780">
                  <c:v>59556409500</c:v>
                </c:pt>
                <c:pt idx="781">
                  <c:v>0</c:v>
                </c:pt>
                <c:pt idx="782">
                  <c:v>0</c:v>
                </c:pt>
                <c:pt idx="783">
                  <c:v>30100278847</c:v>
                </c:pt>
                <c:pt idx="784">
                  <c:v>47202180666</c:v>
                </c:pt>
                <c:pt idx="785">
                  <c:v>136138758864</c:v>
                </c:pt>
                <c:pt idx="786">
                  <c:v>97845771855</c:v>
                </c:pt>
                <c:pt idx="787">
                  <c:v>105250721622</c:v>
                </c:pt>
                <c:pt idx="788">
                  <c:v>51891525677</c:v>
                </c:pt>
                <c:pt idx="789">
                  <c:v>60421444689</c:v>
                </c:pt>
                <c:pt idx="790">
                  <c:v>18411487884</c:v>
                </c:pt>
                <c:pt idx="791">
                  <c:v>52464141809</c:v>
                </c:pt>
                <c:pt idx="792">
                  <c:v>46231442382</c:v>
                </c:pt>
                <c:pt idx="793">
                  <c:v>39092109319</c:v>
                </c:pt>
                <c:pt idx="794">
                  <c:v>40559877300</c:v>
                </c:pt>
                <c:pt idx="795">
                  <c:v>44205888738</c:v>
                </c:pt>
                <c:pt idx="796">
                  <c:v>30538956522</c:v>
                </c:pt>
                <c:pt idx="797">
                  <c:v>106133480498</c:v>
                </c:pt>
                <c:pt idx="798">
                  <c:v>85807382680</c:v>
                </c:pt>
                <c:pt idx="799">
                  <c:v>113649420373</c:v>
                </c:pt>
                <c:pt idx="800">
                  <c:v>73428425652</c:v>
                </c:pt>
                <c:pt idx="801">
                  <c:v>47729883569</c:v>
                </c:pt>
                <c:pt idx="802">
                  <c:v>81980110412</c:v>
                </c:pt>
                <c:pt idx="803">
                  <c:v>151008638598</c:v>
                </c:pt>
                <c:pt idx="804">
                  <c:v>62024982579</c:v>
                </c:pt>
                <c:pt idx="805">
                  <c:v>122292974132</c:v>
                </c:pt>
                <c:pt idx="806">
                  <c:v>221576694540</c:v>
                </c:pt>
                <c:pt idx="807">
                  <c:v>104930684095</c:v>
                </c:pt>
                <c:pt idx="808">
                  <c:v>51571876200</c:v>
                </c:pt>
                <c:pt idx="809">
                  <c:v>39389936100</c:v>
                </c:pt>
                <c:pt idx="810">
                  <c:v>69261627906</c:v>
                </c:pt>
                <c:pt idx="811">
                  <c:v>73615566444</c:v>
                </c:pt>
                <c:pt idx="812">
                  <c:v>55771428426</c:v>
                </c:pt>
                <c:pt idx="813">
                  <c:v>42038813775</c:v>
                </c:pt>
                <c:pt idx="814">
                  <c:v>67660659612.000008</c:v>
                </c:pt>
                <c:pt idx="815">
                  <c:v>91201971640</c:v>
                </c:pt>
                <c:pt idx="816">
                  <c:v>84455022205</c:v>
                </c:pt>
                <c:pt idx="817">
                  <c:v>0</c:v>
                </c:pt>
                <c:pt idx="818">
                  <c:v>120364981752</c:v>
                </c:pt>
                <c:pt idx="819">
                  <c:v>132974916378</c:v>
                </c:pt>
                <c:pt idx="820">
                  <c:v>36957892875</c:v>
                </c:pt>
                <c:pt idx="821">
                  <c:v>44626812096</c:v>
                </c:pt>
                <c:pt idx="822">
                  <c:v>21169997130</c:v>
                </c:pt>
                <c:pt idx="823">
                  <c:v>20771354400</c:v>
                </c:pt>
                <c:pt idx="824">
                  <c:v>25677316410</c:v>
                </c:pt>
                <c:pt idx="825">
                  <c:v>22721810160</c:v>
                </c:pt>
                <c:pt idx="826">
                  <c:v>60580940956</c:v>
                </c:pt>
                <c:pt idx="827">
                  <c:v>39243942556</c:v>
                </c:pt>
                <c:pt idx="828">
                  <c:v>37244556960</c:v>
                </c:pt>
                <c:pt idx="829">
                  <c:v>61689436530</c:v>
                </c:pt>
                <c:pt idx="830">
                  <c:v>49236846744</c:v>
                </c:pt>
                <c:pt idx="831">
                  <c:v>62032918170</c:v>
                </c:pt>
                <c:pt idx="832">
                  <c:v>40662860784</c:v>
                </c:pt>
                <c:pt idx="833">
                  <c:v>61957257120</c:v>
                </c:pt>
                <c:pt idx="834">
                  <c:v>11065849350</c:v>
                </c:pt>
                <c:pt idx="835">
                  <c:v>67071637566.000008</c:v>
                </c:pt>
                <c:pt idx="836">
                  <c:v>66924099410</c:v>
                </c:pt>
                <c:pt idx="837">
                  <c:v>91761369434</c:v>
                </c:pt>
                <c:pt idx="838">
                  <c:v>35322182610</c:v>
                </c:pt>
                <c:pt idx="839">
                  <c:v>24419333880</c:v>
                </c:pt>
                <c:pt idx="840">
                  <c:v>20735926575</c:v>
                </c:pt>
                <c:pt idx="841">
                  <c:v>54601857586</c:v>
                </c:pt>
                <c:pt idx="842">
                  <c:v>50476907310</c:v>
                </c:pt>
                <c:pt idx="843">
                  <c:v>45073062860</c:v>
                </c:pt>
                <c:pt idx="844">
                  <c:v>24215773260</c:v>
                </c:pt>
                <c:pt idx="845">
                  <c:v>66043406260</c:v>
                </c:pt>
                <c:pt idx="846">
                  <c:v>28921930077</c:v>
                </c:pt>
                <c:pt idx="847">
                  <c:v>62758041339</c:v>
                </c:pt>
                <c:pt idx="848">
                  <c:v>0</c:v>
                </c:pt>
                <c:pt idx="849">
                  <c:v>24720839476</c:v>
                </c:pt>
                <c:pt idx="850">
                  <c:v>59283268035</c:v>
                </c:pt>
                <c:pt idx="851">
                  <c:v>98253954642</c:v>
                </c:pt>
                <c:pt idx="852">
                  <c:v>56282238354</c:v>
                </c:pt>
                <c:pt idx="853">
                  <c:v>36227912022</c:v>
                </c:pt>
                <c:pt idx="854">
                  <c:v>25218170600</c:v>
                </c:pt>
                <c:pt idx="855">
                  <c:v>30552342156</c:v>
                </c:pt>
                <c:pt idx="856">
                  <c:v>31204802734</c:v>
                </c:pt>
                <c:pt idx="857">
                  <c:v>42733461072</c:v>
                </c:pt>
                <c:pt idx="858">
                  <c:v>30638623610</c:v>
                </c:pt>
                <c:pt idx="859">
                  <c:v>14832760023</c:v>
                </c:pt>
                <c:pt idx="860">
                  <c:v>22605514212</c:v>
                </c:pt>
                <c:pt idx="861">
                  <c:v>22282196463</c:v>
                </c:pt>
                <c:pt idx="862">
                  <c:v>27146759000</c:v>
                </c:pt>
                <c:pt idx="863">
                  <c:v>15285699000</c:v>
                </c:pt>
                <c:pt idx="864">
                  <c:v>39324193000</c:v>
                </c:pt>
                <c:pt idx="865">
                  <c:v>43687332000</c:v>
                </c:pt>
                <c:pt idx="866">
                  <c:v>84729502500</c:v>
                </c:pt>
                <c:pt idx="867">
                  <c:v>175102488000</c:v>
                </c:pt>
                <c:pt idx="868">
                  <c:v>0</c:v>
                </c:pt>
                <c:pt idx="869">
                  <c:v>27959942500</c:v>
                </c:pt>
                <c:pt idx="870">
                  <c:v>67919913000</c:v>
                </c:pt>
                <c:pt idx="871">
                  <c:v>136632177000</c:v>
                </c:pt>
                <c:pt idx="872">
                  <c:v>201765898000</c:v>
                </c:pt>
                <c:pt idx="873">
                  <c:v>89620380000</c:v>
                </c:pt>
                <c:pt idx="874">
                  <c:v>40781250000</c:v>
                </c:pt>
                <c:pt idx="875">
                  <c:v>45548176500</c:v>
                </c:pt>
                <c:pt idx="876">
                  <c:v>48220788000</c:v>
                </c:pt>
                <c:pt idx="877">
                  <c:v>0</c:v>
                </c:pt>
                <c:pt idx="878">
                  <c:v>11728502500</c:v>
                </c:pt>
                <c:pt idx="879">
                  <c:v>25592616000</c:v>
                </c:pt>
                <c:pt idx="880">
                  <c:v>50054831500</c:v>
                </c:pt>
                <c:pt idx="881">
                  <c:v>101030823500</c:v>
                </c:pt>
                <c:pt idx="882">
                  <c:v>59123344000</c:v>
                </c:pt>
                <c:pt idx="883">
                  <c:v>18037740000</c:v>
                </c:pt>
                <c:pt idx="884">
                  <c:v>20332828000</c:v>
                </c:pt>
                <c:pt idx="885">
                  <c:v>21511837500</c:v>
                </c:pt>
                <c:pt idx="886">
                  <c:v>34550350000</c:v>
                </c:pt>
                <c:pt idx="887">
                  <c:v>12794471500</c:v>
                </c:pt>
                <c:pt idx="888">
                  <c:v>23207740000</c:v>
                </c:pt>
                <c:pt idx="889">
                  <c:v>29580425000</c:v>
                </c:pt>
                <c:pt idx="890">
                  <c:v>0</c:v>
                </c:pt>
                <c:pt idx="891">
                  <c:v>24502812500</c:v>
                </c:pt>
                <c:pt idx="892">
                  <c:v>22767187500</c:v>
                </c:pt>
                <c:pt idx="893">
                  <c:v>18385101000</c:v>
                </c:pt>
                <c:pt idx="894">
                  <c:v>16637419000</c:v>
                </c:pt>
                <c:pt idx="895">
                  <c:v>62513640000</c:v>
                </c:pt>
                <c:pt idx="896">
                  <c:v>48595596000</c:v>
                </c:pt>
                <c:pt idx="897">
                  <c:v>23220242000</c:v>
                </c:pt>
                <c:pt idx="898">
                  <c:v>18782792000</c:v>
                </c:pt>
                <c:pt idx="899">
                  <c:v>34125885000</c:v>
                </c:pt>
                <c:pt idx="900">
                  <c:v>25499240000</c:v>
                </c:pt>
                <c:pt idx="901">
                  <c:v>24149616000</c:v>
                </c:pt>
                <c:pt idx="902">
                  <c:v>25115454000</c:v>
                </c:pt>
                <c:pt idx="903">
                  <c:v>42620907500</c:v>
                </c:pt>
                <c:pt idx="904">
                  <c:v>34602912000</c:v>
                </c:pt>
                <c:pt idx="905">
                  <c:v>25758150000</c:v>
                </c:pt>
                <c:pt idx="906">
                  <c:v>17756010000</c:v>
                </c:pt>
                <c:pt idx="907">
                  <c:v>15052940000</c:v>
                </c:pt>
                <c:pt idx="908">
                  <c:v>16421859000</c:v>
                </c:pt>
                <c:pt idx="909">
                  <c:v>29439539000</c:v>
                </c:pt>
                <c:pt idx="910">
                  <c:v>35067495000</c:v>
                </c:pt>
                <c:pt idx="911">
                  <c:v>25373096000</c:v>
                </c:pt>
                <c:pt idx="912">
                  <c:v>104680305000</c:v>
                </c:pt>
                <c:pt idx="913">
                  <c:v>80143488000</c:v>
                </c:pt>
                <c:pt idx="914">
                  <c:v>27283620000</c:v>
                </c:pt>
                <c:pt idx="915">
                  <c:v>75487947500</c:v>
                </c:pt>
                <c:pt idx="916">
                  <c:v>77021255000</c:v>
                </c:pt>
                <c:pt idx="917">
                  <c:v>40771518000</c:v>
                </c:pt>
                <c:pt idx="918">
                  <c:v>63452452000</c:v>
                </c:pt>
                <c:pt idx="919">
                  <c:v>45689805000</c:v>
                </c:pt>
                <c:pt idx="920">
                  <c:v>73201275000</c:v>
                </c:pt>
                <c:pt idx="921">
                  <c:v>13473460000</c:v>
                </c:pt>
                <c:pt idx="922">
                  <c:v>0</c:v>
                </c:pt>
                <c:pt idx="923">
                  <c:v>0</c:v>
                </c:pt>
                <c:pt idx="924">
                  <c:v>0</c:v>
                </c:pt>
                <c:pt idx="925">
                  <c:v>0</c:v>
                </c:pt>
                <c:pt idx="926">
                  <c:v>23440887000</c:v>
                </c:pt>
                <c:pt idx="927">
                  <c:v>7003327500</c:v>
                </c:pt>
                <c:pt idx="928">
                  <c:v>16774748500</c:v>
                </c:pt>
                <c:pt idx="929">
                  <c:v>15303677000</c:v>
                </c:pt>
                <c:pt idx="930">
                  <c:v>22881116000</c:v>
                </c:pt>
                <c:pt idx="931">
                  <c:v>18310600000</c:v>
                </c:pt>
                <c:pt idx="932">
                  <c:v>23684652500</c:v>
                </c:pt>
                <c:pt idx="933">
                  <c:v>125575393500</c:v>
                </c:pt>
                <c:pt idx="934">
                  <c:v>48399357000</c:v>
                </c:pt>
                <c:pt idx="935">
                  <c:v>25272520000</c:v>
                </c:pt>
                <c:pt idx="936">
                  <c:v>73454512000</c:v>
                </c:pt>
                <c:pt idx="937">
                  <c:v>61470624000</c:v>
                </c:pt>
                <c:pt idx="938">
                  <c:v>35239728000</c:v>
                </c:pt>
                <c:pt idx="939">
                  <c:v>15770150000</c:v>
                </c:pt>
                <c:pt idx="940">
                  <c:v>33478457000</c:v>
                </c:pt>
                <c:pt idx="941">
                  <c:v>44314537500</c:v>
                </c:pt>
                <c:pt idx="942">
                  <c:v>67317900000</c:v>
                </c:pt>
                <c:pt idx="943">
                  <c:v>67107192000</c:v>
                </c:pt>
                <c:pt idx="944">
                  <c:v>0</c:v>
                </c:pt>
                <c:pt idx="945">
                  <c:v>55723541000</c:v>
                </c:pt>
                <c:pt idx="946">
                  <c:v>46238893500</c:v>
                </c:pt>
                <c:pt idx="947">
                  <c:v>41916560000</c:v>
                </c:pt>
                <c:pt idx="948">
                  <c:v>72396098000</c:v>
                </c:pt>
                <c:pt idx="949">
                  <c:v>62704662000</c:v>
                </c:pt>
                <c:pt idx="950">
                  <c:v>74169172000</c:v>
                </c:pt>
                <c:pt idx="951">
                  <c:v>34209150500</c:v>
                </c:pt>
                <c:pt idx="952">
                  <c:v>50152615000</c:v>
                </c:pt>
                <c:pt idx="953">
                  <c:v>30833694000</c:v>
                </c:pt>
                <c:pt idx="954">
                  <c:v>46799007500</c:v>
                </c:pt>
                <c:pt idx="955">
                  <c:v>25224108000</c:v>
                </c:pt>
                <c:pt idx="956">
                  <c:v>19843005000</c:v>
                </c:pt>
                <c:pt idx="957">
                  <c:v>58540707000</c:v>
                </c:pt>
                <c:pt idx="958">
                  <c:v>41906975000</c:v>
                </c:pt>
                <c:pt idx="959">
                  <c:v>29760675000</c:v>
                </c:pt>
                <c:pt idx="960">
                  <c:v>57636551000</c:v>
                </c:pt>
                <c:pt idx="961">
                  <c:v>28301592000</c:v>
                </c:pt>
                <c:pt idx="962">
                  <c:v>12580272000</c:v>
                </c:pt>
                <c:pt idx="963">
                  <c:v>12501091500</c:v>
                </c:pt>
                <c:pt idx="964">
                  <c:v>15905736000</c:v>
                </c:pt>
                <c:pt idx="965">
                  <c:v>8610290000</c:v>
                </c:pt>
                <c:pt idx="966">
                  <c:v>15766618000</c:v>
                </c:pt>
                <c:pt idx="967">
                  <c:v>16437745000</c:v>
                </c:pt>
                <c:pt idx="968">
                  <c:v>36323756000</c:v>
                </c:pt>
                <c:pt idx="969">
                  <c:v>18096900000</c:v>
                </c:pt>
                <c:pt idx="970">
                  <c:v>16807360000</c:v>
                </c:pt>
                <c:pt idx="971">
                  <c:v>19229962500</c:v>
                </c:pt>
                <c:pt idx="972">
                  <c:v>0</c:v>
                </c:pt>
                <c:pt idx="973">
                  <c:v>14762202000</c:v>
                </c:pt>
                <c:pt idx="974">
                  <c:v>18602309500</c:v>
                </c:pt>
                <c:pt idx="975">
                  <c:v>27357652000</c:v>
                </c:pt>
                <c:pt idx="976">
                  <c:v>10895871000</c:v>
                </c:pt>
                <c:pt idx="977">
                  <c:v>17392589500</c:v>
                </c:pt>
                <c:pt idx="978">
                  <c:v>11454450000</c:v>
                </c:pt>
                <c:pt idx="979">
                  <c:v>80176446000</c:v>
                </c:pt>
                <c:pt idx="980">
                  <c:v>80517969000</c:v>
                </c:pt>
                <c:pt idx="981">
                  <c:v>58513880000</c:v>
                </c:pt>
                <c:pt idx="982">
                  <c:v>45845478000</c:v>
                </c:pt>
                <c:pt idx="983">
                  <c:v>67185054000</c:v>
                </c:pt>
                <c:pt idx="984">
                  <c:v>24839700000</c:v>
                </c:pt>
                <c:pt idx="985">
                  <c:v>42753070000</c:v>
                </c:pt>
                <c:pt idx="986">
                  <c:v>0</c:v>
                </c:pt>
                <c:pt idx="987">
                  <c:v>17649919500</c:v>
                </c:pt>
                <c:pt idx="988">
                  <c:v>8052135000</c:v>
                </c:pt>
                <c:pt idx="989">
                  <c:v>71215992000</c:v>
                </c:pt>
                <c:pt idx="990">
                  <c:v>55852080000</c:v>
                </c:pt>
                <c:pt idx="991">
                  <c:v>25844742000</c:v>
                </c:pt>
                <c:pt idx="992">
                  <c:v>31285667000</c:v>
                </c:pt>
                <c:pt idx="993">
                  <c:v>23144472000</c:v>
                </c:pt>
                <c:pt idx="994">
                  <c:v>20967502500</c:v>
                </c:pt>
                <c:pt idx="995">
                  <c:v>16032324000</c:v>
                </c:pt>
                <c:pt idx="996">
                  <c:v>22373773000</c:v>
                </c:pt>
                <c:pt idx="997">
                  <c:v>14255472000</c:v>
                </c:pt>
                <c:pt idx="998">
                  <c:v>35063000000</c:v>
                </c:pt>
                <c:pt idx="999">
                  <c:v>42877848500</c:v>
                </c:pt>
                <c:pt idx="1000">
                  <c:v>37565856000</c:v>
                </c:pt>
                <c:pt idx="1001">
                  <c:v>24739687000</c:v>
                </c:pt>
                <c:pt idx="1002">
                  <c:v>9289700000</c:v>
                </c:pt>
                <c:pt idx="1003">
                  <c:v>33185607000</c:v>
                </c:pt>
                <c:pt idx="1004">
                  <c:v>27145841500</c:v>
                </c:pt>
                <c:pt idx="1005">
                  <c:v>10335924000</c:v>
                </c:pt>
                <c:pt idx="1006">
                  <c:v>15546322000</c:v>
                </c:pt>
                <c:pt idx="1007">
                  <c:v>11253465000</c:v>
                </c:pt>
                <c:pt idx="1008">
                  <c:v>13672789500</c:v>
                </c:pt>
                <c:pt idx="1009">
                  <c:v>11418203000</c:v>
                </c:pt>
                <c:pt idx="1010">
                  <c:v>7188440000</c:v>
                </c:pt>
                <c:pt idx="1011">
                  <c:v>18077094000</c:v>
                </c:pt>
                <c:pt idx="1012">
                  <c:v>65325897000</c:v>
                </c:pt>
                <c:pt idx="1013">
                  <c:v>19186237000</c:v>
                </c:pt>
                <c:pt idx="1014">
                  <c:v>11390880000</c:v>
                </c:pt>
                <c:pt idx="1015">
                  <c:v>21557612500</c:v>
                </c:pt>
                <c:pt idx="1016">
                  <c:v>18735870000</c:v>
                </c:pt>
                <c:pt idx="1017">
                  <c:v>15255702000</c:v>
                </c:pt>
                <c:pt idx="1018">
                  <c:v>14867704000</c:v>
                </c:pt>
                <c:pt idx="1019">
                  <c:v>15934843500</c:v>
                </c:pt>
                <c:pt idx="1020">
                  <c:v>13892043000</c:v>
                </c:pt>
                <c:pt idx="1021">
                  <c:v>14971126500</c:v>
                </c:pt>
                <c:pt idx="1022">
                  <c:v>30747475000</c:v>
                </c:pt>
                <c:pt idx="1023">
                  <c:v>25948806000</c:v>
                </c:pt>
                <c:pt idx="1024">
                  <c:v>40413727500</c:v>
                </c:pt>
                <c:pt idx="1025">
                  <c:v>0</c:v>
                </c:pt>
                <c:pt idx="1026">
                  <c:v>15300989000</c:v>
                </c:pt>
                <c:pt idx="1027">
                  <c:v>22542492500</c:v>
                </c:pt>
                <c:pt idx="1028">
                  <c:v>25709958500</c:v>
                </c:pt>
                <c:pt idx="1029">
                  <c:v>41142122000</c:v>
                </c:pt>
                <c:pt idx="1030">
                  <c:v>44704214000</c:v>
                </c:pt>
                <c:pt idx="1031">
                  <c:v>25932787500</c:v>
                </c:pt>
                <c:pt idx="1032">
                  <c:v>24638064000</c:v>
                </c:pt>
                <c:pt idx="1033">
                  <c:v>52872300000</c:v>
                </c:pt>
                <c:pt idx="1034">
                  <c:v>14855598000</c:v>
                </c:pt>
                <c:pt idx="1035">
                  <c:v>17096040000</c:v>
                </c:pt>
                <c:pt idx="1036">
                  <c:v>0</c:v>
                </c:pt>
                <c:pt idx="1037">
                  <c:v>0</c:v>
                </c:pt>
                <c:pt idx="1038">
                  <c:v>23299762500</c:v>
                </c:pt>
                <c:pt idx="1039">
                  <c:v>12321598000</c:v>
                </c:pt>
                <c:pt idx="1040">
                  <c:v>24873288000</c:v>
                </c:pt>
                <c:pt idx="1041">
                  <c:v>0</c:v>
                </c:pt>
                <c:pt idx="1042">
                  <c:v>0</c:v>
                </c:pt>
              </c:numCache>
            </c:numRef>
          </c:val>
          <c:smooth val="0"/>
        </c:ser>
        <c:dLbls>
          <c:showLegendKey val="0"/>
          <c:showVal val="0"/>
          <c:showCatName val="0"/>
          <c:showSerName val="0"/>
          <c:showPercent val="0"/>
          <c:showBubbleSize val="0"/>
        </c:dLbls>
        <c:smooth val="0"/>
        <c:axId val="877420144"/>
        <c:axId val="877419600"/>
      </c:lineChart>
      <c:dateAx>
        <c:axId val="87742014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877419600"/>
        <c:crosses val="autoZero"/>
        <c:auto val="1"/>
        <c:lblOffset val="100"/>
        <c:baseTimeUnit val="days"/>
      </c:dateAx>
      <c:valAx>
        <c:axId val="87741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877420144"/>
        <c:crosses val="autoZero"/>
        <c:crossBetween val="between"/>
        <c:dispUnits>
          <c:builtInUnit val="billions"/>
          <c:dispUnitsLbl>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Calibri" panose="020F050202020403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lineChart>
        <c:grouping val="standard"/>
        <c:varyColors val="0"/>
        <c:ser>
          <c:idx val="0"/>
          <c:order val="0"/>
          <c:tx>
            <c:strRef>
              <c:f>'WIKA Measures'!$A$4</c:f>
              <c:strCache>
                <c:ptCount val="1"/>
                <c:pt idx="0">
                  <c:v>Market Cap (mio IDR)</c:v>
                </c:pt>
              </c:strCache>
            </c:strRef>
          </c:tx>
          <c:spPr>
            <a:ln w="28575" cap="rnd">
              <a:solidFill>
                <a:schemeClr val="accent1"/>
              </a:solidFill>
              <a:round/>
            </a:ln>
            <a:effectLst/>
          </c:spPr>
          <c:marker>
            <c:symbol val="none"/>
          </c:marker>
          <c:cat>
            <c:numRef>
              <c:f>'WIKA Measures'!$B$2:$F$2</c:f>
              <c:numCache>
                <c:formatCode>General</c:formatCode>
                <c:ptCount val="5"/>
                <c:pt idx="0">
                  <c:v>2010</c:v>
                </c:pt>
                <c:pt idx="1">
                  <c:v>2011</c:v>
                </c:pt>
                <c:pt idx="2">
                  <c:v>2012</c:v>
                </c:pt>
                <c:pt idx="3">
                  <c:v>2013</c:v>
                </c:pt>
                <c:pt idx="4">
                  <c:v>2014</c:v>
                </c:pt>
              </c:numCache>
            </c:numRef>
          </c:cat>
          <c:val>
            <c:numRef>
              <c:f>'WIKA Measures'!$B$4:$F$4</c:f>
              <c:numCache>
                <c:formatCode>General</c:formatCode>
                <c:ptCount val="5"/>
                <c:pt idx="0">
                  <c:v>3960901</c:v>
                </c:pt>
                <c:pt idx="1">
                  <c:v>3568854</c:v>
                </c:pt>
                <c:pt idx="2">
                  <c:v>9031470</c:v>
                </c:pt>
                <c:pt idx="3">
                  <c:v>9701149</c:v>
                </c:pt>
                <c:pt idx="4">
                  <c:v>22629148</c:v>
                </c:pt>
              </c:numCache>
            </c:numRef>
          </c:val>
          <c:smooth val="0"/>
        </c:ser>
        <c:dLbls>
          <c:showLegendKey val="0"/>
          <c:showVal val="0"/>
          <c:showCatName val="0"/>
          <c:showSerName val="0"/>
          <c:showPercent val="0"/>
          <c:showBubbleSize val="0"/>
        </c:dLbls>
        <c:smooth val="0"/>
        <c:axId val="877421776"/>
        <c:axId val="877415792"/>
      </c:lineChart>
      <c:catAx>
        <c:axId val="87742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877415792"/>
        <c:crosses val="autoZero"/>
        <c:auto val="1"/>
        <c:lblAlgn val="ctr"/>
        <c:lblOffset val="100"/>
        <c:noMultiLvlLbl val="0"/>
      </c:catAx>
      <c:valAx>
        <c:axId val="87741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87742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Calibri" panose="020F050202020403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r>
              <a:rPr lang="en-US"/>
              <a:t>Construction SOE Performance  (% ROE) </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bubbleChart>
        <c:varyColors val="0"/>
        <c:ser>
          <c:idx val="0"/>
          <c:order val="0"/>
          <c:tx>
            <c:strRef>
              <c:f>'Kinerja BUMN Konstruksi '!$B$3</c:f>
              <c:strCache>
                <c:ptCount val="1"/>
                <c:pt idx="0">
                  <c:v>PT Wijaya Karya Tbk</c:v>
                </c:pt>
              </c:strCache>
            </c:strRef>
          </c:tx>
          <c:spPr>
            <a:solidFill>
              <a:schemeClr val="accent1">
                <a:alpha val="75000"/>
              </a:schemeClr>
            </a:solidFill>
            <a:ln w="25400">
              <a:noFill/>
            </a:ln>
            <a:effectLst/>
          </c:spPr>
          <c:invertIfNegative val="0"/>
          <c:dLbls>
            <c:dLbl>
              <c:idx val="0"/>
              <c:layout>
                <c:manualLayout>
                  <c:x val="-0.16890434740560156"/>
                  <c:y val="0.12164145149229111"/>
                </c:manualLayout>
              </c:layout>
              <c:showLegendKey val="0"/>
              <c:showVal val="0"/>
              <c:showCatName val="0"/>
              <c:showSerName val="1"/>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Calibri" panose="020F0502020204030204" pitchFamily="34" charset="0"/>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'Kinerja BUMN Konstruksi '!$C$3</c:f>
              <c:numCache>
                <c:formatCode>General</c:formatCode>
                <c:ptCount val="1"/>
                <c:pt idx="0">
                  <c:v>15915.1</c:v>
                </c:pt>
              </c:numCache>
            </c:numRef>
          </c:xVal>
          <c:yVal>
            <c:numRef>
              <c:f>'Kinerja BUMN Konstruksi '!$I$3</c:f>
              <c:numCache>
                <c:formatCode>0.00%</c:formatCode>
                <c:ptCount val="1"/>
                <c:pt idx="0">
                  <c:v>0.151</c:v>
                </c:pt>
              </c:numCache>
            </c:numRef>
          </c:yVal>
          <c:bubbleSize>
            <c:numRef>
              <c:f>'Kinerja BUMN Konstruksi '!$C$3</c:f>
              <c:numCache>
                <c:formatCode>General</c:formatCode>
                <c:ptCount val="1"/>
                <c:pt idx="0">
                  <c:v>15915.1</c:v>
                </c:pt>
              </c:numCache>
            </c:numRef>
          </c:bubbleSize>
          <c:bubble3D val="0"/>
        </c:ser>
        <c:ser>
          <c:idx val="1"/>
          <c:order val="1"/>
          <c:tx>
            <c:strRef>
              <c:f>'Kinerja BUMN Konstruksi '!$B$4</c:f>
              <c:strCache>
                <c:ptCount val="1"/>
                <c:pt idx="0">
                  <c:v>PT Pembangunan Perumahan Tbk</c:v>
                </c:pt>
              </c:strCache>
            </c:strRef>
          </c:tx>
          <c:spPr>
            <a:solidFill>
              <a:schemeClr val="accent2">
                <a:alpha val="75000"/>
              </a:schemeClr>
            </a:solidFill>
            <a:ln w="25400">
              <a:noFill/>
            </a:ln>
            <a:effectLst/>
          </c:spPr>
          <c:invertIfNegative val="0"/>
          <c:dLbls>
            <c:dLbl>
              <c:idx val="0"/>
              <c:layout>
                <c:manualLayout>
                  <c:x val="-0.24806200073175194"/>
                  <c:y val="-6.27839653967463E-2"/>
                </c:manualLayout>
              </c:layout>
              <c:showLegendKey val="0"/>
              <c:showVal val="0"/>
              <c:showCatName val="0"/>
              <c:showSerName val="1"/>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Calibri" panose="020F0502020204030204" pitchFamily="34" charset="0"/>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'Kinerja BUMN Konstruksi '!$C$4</c:f>
              <c:numCache>
                <c:formatCode>General</c:formatCode>
                <c:ptCount val="1"/>
                <c:pt idx="0">
                  <c:v>14611.9</c:v>
                </c:pt>
              </c:numCache>
            </c:numRef>
          </c:xVal>
          <c:yVal>
            <c:numRef>
              <c:f>'Kinerja BUMN Konstruksi '!$I$4</c:f>
              <c:numCache>
                <c:formatCode>0.00%</c:formatCode>
                <c:ptCount val="1"/>
                <c:pt idx="0">
                  <c:v>0.24299999999999999</c:v>
                </c:pt>
              </c:numCache>
            </c:numRef>
          </c:yVal>
          <c:bubbleSize>
            <c:numRef>
              <c:f>'Kinerja BUMN Konstruksi '!$C$4</c:f>
              <c:numCache>
                <c:formatCode>General</c:formatCode>
                <c:ptCount val="1"/>
                <c:pt idx="0">
                  <c:v>14611.9</c:v>
                </c:pt>
              </c:numCache>
            </c:numRef>
          </c:bubbleSize>
          <c:bubble3D val="0"/>
        </c:ser>
        <c:ser>
          <c:idx val="2"/>
          <c:order val="2"/>
          <c:tx>
            <c:strRef>
              <c:f>'Kinerja BUMN Konstruksi '!$B$5</c:f>
              <c:strCache>
                <c:ptCount val="1"/>
                <c:pt idx="0">
                  <c:v>PT Waskita Karya Tbk</c:v>
                </c:pt>
              </c:strCache>
            </c:strRef>
          </c:tx>
          <c:spPr>
            <a:solidFill>
              <a:schemeClr val="accent3">
                <a:alpha val="75000"/>
              </a:schemeClr>
            </a:solidFill>
            <a:ln w="25400">
              <a:noFill/>
            </a:ln>
            <a:effectLst/>
          </c:spPr>
          <c:invertIfNegative val="0"/>
          <c:dLbls>
            <c:dLbl>
              <c:idx val="0"/>
              <c:layout>
                <c:manualLayout>
                  <c:x val="-0.22852608675065902"/>
                  <c:y val="0.10854816405304939"/>
                </c:manualLayout>
              </c:layout>
              <c:showLegendKey val="0"/>
              <c:showVal val="0"/>
              <c:showCatName val="0"/>
              <c:showSerName val="1"/>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Calibri" panose="020F0502020204030204" pitchFamily="34" charset="0"/>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'Kinerja BUMN Konstruksi '!$C$5</c:f>
              <c:numCache>
                <c:formatCode>General</c:formatCode>
                <c:ptCount val="1"/>
                <c:pt idx="0">
                  <c:v>12542</c:v>
                </c:pt>
              </c:numCache>
            </c:numRef>
          </c:xVal>
          <c:yVal>
            <c:numRef>
              <c:f>'Kinerja BUMN Konstruksi '!$I$5</c:f>
              <c:numCache>
                <c:formatCode>0.00%</c:formatCode>
                <c:ptCount val="1"/>
                <c:pt idx="0">
                  <c:v>0.17599999999999999</c:v>
                </c:pt>
              </c:numCache>
            </c:numRef>
          </c:yVal>
          <c:bubbleSize>
            <c:numRef>
              <c:f>'Kinerja BUMN Konstruksi '!$C$5</c:f>
              <c:numCache>
                <c:formatCode>General</c:formatCode>
                <c:ptCount val="1"/>
                <c:pt idx="0">
                  <c:v>12542</c:v>
                </c:pt>
              </c:numCache>
            </c:numRef>
          </c:bubbleSize>
          <c:bubble3D val="0"/>
        </c:ser>
        <c:ser>
          <c:idx val="3"/>
          <c:order val="3"/>
          <c:tx>
            <c:strRef>
              <c:f>'Kinerja BUMN Konstruksi '!$B$6</c:f>
              <c:strCache>
                <c:ptCount val="1"/>
                <c:pt idx="0">
                  <c:v>PT Adhi Karya Tbk</c:v>
                </c:pt>
              </c:strCache>
            </c:strRef>
          </c:tx>
          <c:spPr>
            <a:solidFill>
              <a:schemeClr val="accent4">
                <a:alpha val="75000"/>
              </a:schemeClr>
            </a:solidFill>
            <a:ln w="25400">
              <a:noFill/>
            </a:ln>
            <a:effectLst/>
          </c:spPr>
          <c:invertIfNegative val="0"/>
          <c:dLbls>
            <c:dLbl>
              <c:idx val="0"/>
              <c:layout>
                <c:manualLayout>
                  <c:x val="-0.23048032457128448"/>
                  <c:y val="-4.7321752589790399E-2"/>
                </c:manualLayout>
              </c:layout>
              <c:showLegendKey val="0"/>
              <c:showVal val="0"/>
              <c:showCatName val="0"/>
              <c:showSerName val="1"/>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dk1">
                        <a:lumMod val="65000"/>
                        <a:lumOff val="35000"/>
                      </a:schemeClr>
                    </a:solidFill>
                    <a:latin typeface="Calibri" panose="020F0502020204030204" pitchFamily="34" charset="0"/>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'Kinerja BUMN Konstruksi '!$C$6</c:f>
              <c:numCache>
                <c:formatCode>General</c:formatCode>
                <c:ptCount val="1"/>
                <c:pt idx="0">
                  <c:v>10458.9</c:v>
                </c:pt>
              </c:numCache>
            </c:numRef>
          </c:xVal>
          <c:yVal>
            <c:numRef>
              <c:f>'Kinerja BUMN Konstruksi '!$I$6</c:f>
              <c:numCache>
                <c:formatCode>0.00%</c:formatCode>
                <c:ptCount val="1"/>
                <c:pt idx="0">
                  <c:v>0.186</c:v>
                </c:pt>
              </c:numCache>
            </c:numRef>
          </c:yVal>
          <c:bubbleSize>
            <c:numRef>
              <c:f>'Kinerja BUMN Konstruksi '!$C$6</c:f>
              <c:numCache>
                <c:formatCode>General</c:formatCode>
                <c:ptCount val="1"/>
                <c:pt idx="0">
                  <c:v>10458.9</c:v>
                </c:pt>
              </c:numCache>
            </c:numRef>
          </c:bubbleSize>
          <c:bubble3D val="0"/>
        </c:ser>
        <c:ser>
          <c:idx val="4"/>
          <c:order val="4"/>
          <c:tx>
            <c:strRef>
              <c:f>'Kinerja BUMN Konstruksi '!$B$7</c:f>
              <c:strCache>
                <c:ptCount val="1"/>
                <c:pt idx="0">
                  <c:v>PT Total Bangun Persada Tbk</c:v>
                </c:pt>
              </c:strCache>
            </c:strRef>
          </c:tx>
          <c:spPr>
            <a:solidFill>
              <a:schemeClr val="accent5">
                <a:alpha val="75000"/>
              </a:schemeClr>
            </a:solidFill>
            <a:ln w="25400">
              <a:noFill/>
            </a:ln>
            <a:effectLst/>
          </c:spPr>
          <c:invertIfNegative val="0"/>
          <c:xVal>
            <c:numRef>
              <c:f>'Kinerja BUMN Konstruksi '!$C$7</c:f>
              <c:numCache>
                <c:formatCode>General</c:formatCode>
                <c:ptCount val="1"/>
                <c:pt idx="0">
                  <c:v>4470.6000000000004</c:v>
                </c:pt>
              </c:numCache>
            </c:numRef>
          </c:xVal>
          <c:yVal>
            <c:numRef>
              <c:f>'Kinerja BUMN Konstruksi '!$I$7</c:f>
              <c:numCache>
                <c:formatCode>0.00%</c:formatCode>
                <c:ptCount val="1"/>
                <c:pt idx="0">
                  <c:v>4.5999999999999999E-2</c:v>
                </c:pt>
              </c:numCache>
            </c:numRef>
          </c:yVal>
          <c:bubbleSize>
            <c:numRef>
              <c:f>'Kinerja BUMN Konstruksi '!$C$7</c:f>
              <c:numCache>
                <c:formatCode>General</c:formatCode>
                <c:ptCount val="1"/>
                <c:pt idx="0">
                  <c:v>4470.6000000000004</c:v>
                </c:pt>
              </c:numCache>
            </c:numRef>
          </c:bubbleSize>
          <c:bubble3D val="0"/>
        </c:ser>
        <c:ser>
          <c:idx val="5"/>
          <c:order val="5"/>
          <c:tx>
            <c:strRef>
              <c:f>'Kinerja BUMN Konstruksi '!$B$8</c:f>
              <c:strCache>
                <c:ptCount val="1"/>
                <c:pt idx="0">
                  <c:v>PT Nusa Konstruksi Enjiniring Tbk</c:v>
                </c:pt>
              </c:strCache>
            </c:strRef>
          </c:tx>
          <c:spPr>
            <a:solidFill>
              <a:schemeClr val="accent6">
                <a:alpha val="75000"/>
              </a:schemeClr>
            </a:solidFill>
            <a:ln w="25400">
              <a:noFill/>
            </a:ln>
            <a:effectLst/>
          </c:spPr>
          <c:invertIfNegative val="0"/>
          <c:xVal>
            <c:numRef>
              <c:f>'Kinerja BUMN Konstruksi '!$C$8</c:f>
              <c:numCache>
                <c:formatCode>General</c:formatCode>
                <c:ptCount val="1"/>
                <c:pt idx="0">
                  <c:v>4074.9</c:v>
                </c:pt>
              </c:numCache>
            </c:numRef>
          </c:xVal>
          <c:yVal>
            <c:numRef>
              <c:f>'Kinerja BUMN Konstruksi '!$I$8</c:f>
              <c:numCache>
                <c:formatCode>0.00%</c:formatCode>
                <c:ptCount val="1"/>
                <c:pt idx="0">
                  <c:v>5.7000000000000002E-2</c:v>
                </c:pt>
              </c:numCache>
            </c:numRef>
          </c:yVal>
          <c:bubbleSize>
            <c:numRef>
              <c:f>'Kinerja BUMN Konstruksi '!$C$8</c:f>
              <c:numCache>
                <c:formatCode>General</c:formatCode>
                <c:ptCount val="1"/>
                <c:pt idx="0">
                  <c:v>4074.9</c:v>
                </c:pt>
              </c:numCache>
            </c:numRef>
          </c:bubbleSize>
          <c:bubble3D val="0"/>
        </c:ser>
        <c:ser>
          <c:idx val="6"/>
          <c:order val="6"/>
          <c:tx>
            <c:strRef>
              <c:f>'Kinerja BUMN Konstruksi '!$B$9</c:f>
              <c:strCache>
                <c:ptCount val="1"/>
                <c:pt idx="0">
                  <c:v>PT Hutama Karya Tbk</c:v>
                </c:pt>
              </c:strCache>
            </c:strRef>
          </c:tx>
          <c:spPr>
            <a:solidFill>
              <a:schemeClr val="accent1">
                <a:lumMod val="60000"/>
                <a:alpha val="75000"/>
              </a:schemeClr>
            </a:solidFill>
            <a:ln w="25400">
              <a:noFill/>
            </a:ln>
            <a:effectLst/>
          </c:spPr>
          <c:invertIfNegative val="0"/>
          <c:xVal>
            <c:numRef>
              <c:f>'Kinerja BUMN Konstruksi '!$C$9</c:f>
              <c:numCache>
                <c:formatCode>General</c:formatCode>
                <c:ptCount val="1"/>
                <c:pt idx="0">
                  <c:v>3676.1</c:v>
                </c:pt>
              </c:numCache>
            </c:numRef>
          </c:xVal>
          <c:yVal>
            <c:numRef>
              <c:f>'Kinerja BUMN Konstruksi '!$I$9</c:f>
              <c:numCache>
                <c:formatCode>0.00%</c:formatCode>
                <c:ptCount val="1"/>
                <c:pt idx="0">
                  <c:v>0.14499999999999999</c:v>
                </c:pt>
              </c:numCache>
            </c:numRef>
          </c:yVal>
          <c:bubbleSize>
            <c:numRef>
              <c:f>'Kinerja BUMN Konstruksi '!$C$9</c:f>
              <c:numCache>
                <c:formatCode>General</c:formatCode>
                <c:ptCount val="1"/>
                <c:pt idx="0">
                  <c:v>3676.1</c:v>
                </c:pt>
              </c:numCache>
            </c:numRef>
          </c:bubbleSize>
          <c:bubble3D val="0"/>
        </c:ser>
        <c:ser>
          <c:idx val="7"/>
          <c:order val="7"/>
          <c:tx>
            <c:strRef>
              <c:f>'Kinerja BUMN Konstruksi '!$B$10</c:f>
              <c:strCache>
                <c:ptCount val="1"/>
                <c:pt idx="0">
                  <c:v>Perum Perumnas</c:v>
                </c:pt>
              </c:strCache>
            </c:strRef>
          </c:tx>
          <c:spPr>
            <a:solidFill>
              <a:schemeClr val="accent2">
                <a:lumMod val="60000"/>
                <a:alpha val="75000"/>
              </a:schemeClr>
            </a:solidFill>
            <a:ln w="25400">
              <a:noFill/>
            </a:ln>
            <a:effectLst/>
          </c:spPr>
          <c:invertIfNegative val="0"/>
          <c:xVal>
            <c:numRef>
              <c:f>'Kinerja BUMN Konstruksi '!$C$10</c:f>
              <c:numCache>
                <c:formatCode>General</c:formatCode>
                <c:ptCount val="1"/>
                <c:pt idx="0">
                  <c:v>3630</c:v>
                </c:pt>
              </c:numCache>
            </c:numRef>
          </c:xVal>
          <c:yVal>
            <c:numRef>
              <c:f>'Kinerja BUMN Konstruksi '!$I$10</c:f>
              <c:numCache>
                <c:formatCode>0.00%</c:formatCode>
                <c:ptCount val="1"/>
                <c:pt idx="0">
                  <c:v>0.13800000000000001</c:v>
                </c:pt>
              </c:numCache>
            </c:numRef>
          </c:yVal>
          <c:bubbleSize>
            <c:numRef>
              <c:f>'Kinerja BUMN Konstruksi '!$C$10</c:f>
              <c:numCache>
                <c:formatCode>General</c:formatCode>
                <c:ptCount val="1"/>
                <c:pt idx="0">
                  <c:v>3630</c:v>
                </c:pt>
              </c:numCache>
            </c:numRef>
          </c:bubbleSize>
          <c:bubble3D val="0"/>
        </c:ser>
        <c:ser>
          <c:idx val="8"/>
          <c:order val="8"/>
          <c:tx>
            <c:strRef>
              <c:f>'Kinerja BUMN Konstruksi '!$B$11</c:f>
              <c:strCache>
                <c:ptCount val="1"/>
                <c:pt idx="0">
                  <c:v>PT Acset Indonusa Tbk</c:v>
                </c:pt>
              </c:strCache>
            </c:strRef>
          </c:tx>
          <c:spPr>
            <a:solidFill>
              <a:schemeClr val="accent3">
                <a:lumMod val="60000"/>
                <a:alpha val="75000"/>
              </a:schemeClr>
            </a:solidFill>
            <a:ln w="25400">
              <a:noFill/>
            </a:ln>
            <a:effectLst/>
          </c:spPr>
          <c:invertIfNegative val="0"/>
          <c:xVal>
            <c:numRef>
              <c:f>'Kinerja BUMN Konstruksi '!$C$11</c:f>
              <c:numCache>
                <c:formatCode>General</c:formatCode>
                <c:ptCount val="1"/>
                <c:pt idx="0">
                  <c:v>2483.6999999999998</c:v>
                </c:pt>
              </c:numCache>
            </c:numRef>
          </c:xVal>
          <c:yVal>
            <c:numRef>
              <c:f>'Kinerja BUMN Konstruksi '!$I$11</c:f>
              <c:numCache>
                <c:formatCode>0.00%</c:formatCode>
                <c:ptCount val="1"/>
                <c:pt idx="0">
                  <c:v>0.21099999999999999</c:v>
                </c:pt>
              </c:numCache>
            </c:numRef>
          </c:yVal>
          <c:bubbleSize>
            <c:numRef>
              <c:f>'Kinerja BUMN Konstruksi '!$C$11</c:f>
              <c:numCache>
                <c:formatCode>General</c:formatCode>
                <c:ptCount val="1"/>
                <c:pt idx="0">
                  <c:v>2483.6999999999998</c:v>
                </c:pt>
              </c:numCache>
            </c:numRef>
          </c:bubbleSize>
          <c:bubble3D val="0"/>
        </c:ser>
        <c:ser>
          <c:idx val="9"/>
          <c:order val="9"/>
          <c:tx>
            <c:strRef>
              <c:f>'Kinerja BUMN Konstruksi '!$B$12</c:f>
              <c:strCache>
                <c:ptCount val="1"/>
                <c:pt idx="0">
                  <c:v>PT Brantas Abipraya</c:v>
                </c:pt>
              </c:strCache>
            </c:strRef>
          </c:tx>
          <c:spPr>
            <a:solidFill>
              <a:schemeClr val="accent4">
                <a:lumMod val="60000"/>
                <a:alpha val="75000"/>
              </a:schemeClr>
            </a:solidFill>
            <a:ln w="25400">
              <a:noFill/>
            </a:ln>
            <a:effectLst/>
          </c:spPr>
          <c:invertIfNegative val="0"/>
          <c:xVal>
            <c:numRef>
              <c:f>'Kinerja BUMN Konstruksi '!$C$12</c:f>
              <c:numCache>
                <c:formatCode>General</c:formatCode>
                <c:ptCount val="1"/>
                <c:pt idx="0">
                  <c:v>1636.1</c:v>
                </c:pt>
              </c:numCache>
            </c:numRef>
          </c:xVal>
          <c:yVal>
            <c:numRef>
              <c:f>'Kinerja BUMN Konstruksi '!$I$12</c:f>
              <c:numCache>
                <c:formatCode>0.00%</c:formatCode>
                <c:ptCount val="1"/>
                <c:pt idx="0">
                  <c:v>0.24199999999999999</c:v>
                </c:pt>
              </c:numCache>
            </c:numRef>
          </c:yVal>
          <c:bubbleSize>
            <c:numRef>
              <c:f>'Kinerja BUMN Konstruksi '!$C$12</c:f>
              <c:numCache>
                <c:formatCode>General</c:formatCode>
                <c:ptCount val="1"/>
                <c:pt idx="0">
                  <c:v>1636.1</c:v>
                </c:pt>
              </c:numCache>
            </c:numRef>
          </c:bubbleSize>
          <c:bubble3D val="0"/>
        </c:ser>
        <c:ser>
          <c:idx val="10"/>
          <c:order val="10"/>
          <c:tx>
            <c:strRef>
              <c:f>'Kinerja BUMN Konstruksi '!$B$13</c:f>
              <c:strCache>
                <c:ptCount val="1"/>
                <c:pt idx="0">
                  <c:v>PT Nusa Raya Cipta Tbk</c:v>
                </c:pt>
              </c:strCache>
            </c:strRef>
          </c:tx>
          <c:spPr>
            <a:solidFill>
              <a:schemeClr val="accent5">
                <a:lumMod val="60000"/>
                <a:alpha val="75000"/>
              </a:schemeClr>
            </a:solidFill>
            <a:ln w="25400">
              <a:noFill/>
            </a:ln>
            <a:effectLst/>
          </c:spPr>
          <c:invertIfNegative val="0"/>
          <c:xVal>
            <c:numRef>
              <c:f>'Kinerja BUMN Konstruksi '!$C$13</c:f>
              <c:numCache>
                <c:formatCode>General</c:formatCode>
                <c:ptCount val="1"/>
                <c:pt idx="0">
                  <c:v>479.2</c:v>
                </c:pt>
              </c:numCache>
            </c:numRef>
          </c:xVal>
          <c:yVal>
            <c:numRef>
              <c:f>'Kinerja BUMN Konstruksi '!$I$13</c:f>
              <c:numCache>
                <c:formatCode>0.00%</c:formatCode>
                <c:ptCount val="1"/>
                <c:pt idx="0">
                  <c:v>0.186</c:v>
                </c:pt>
              </c:numCache>
            </c:numRef>
          </c:yVal>
          <c:bubbleSize>
            <c:numRef>
              <c:f>'Kinerja BUMN Konstruksi '!$C$13</c:f>
              <c:numCache>
                <c:formatCode>General</c:formatCode>
                <c:ptCount val="1"/>
                <c:pt idx="0">
                  <c:v>479.2</c:v>
                </c:pt>
              </c:numCache>
            </c:numRef>
          </c:bubbleSize>
          <c:bubble3D val="0"/>
        </c:ser>
        <c:ser>
          <c:idx val="11"/>
          <c:order val="11"/>
          <c:tx>
            <c:strRef>
              <c:f>'Kinerja BUMN Konstruksi '!$B$14</c:f>
              <c:strCache>
                <c:ptCount val="1"/>
                <c:pt idx="0">
                  <c:v>PT Amarta Karya</c:v>
                </c:pt>
              </c:strCache>
            </c:strRef>
          </c:tx>
          <c:spPr>
            <a:solidFill>
              <a:schemeClr val="accent6">
                <a:lumMod val="60000"/>
                <a:alpha val="75000"/>
              </a:schemeClr>
            </a:solidFill>
            <a:ln w="25400">
              <a:noFill/>
            </a:ln>
            <a:effectLst/>
          </c:spPr>
          <c:invertIfNegative val="0"/>
          <c:xVal>
            <c:numRef>
              <c:f>'Kinerja BUMN Konstruksi '!$C$14</c:f>
              <c:numCache>
                <c:formatCode>General</c:formatCode>
                <c:ptCount val="1"/>
                <c:pt idx="0">
                  <c:v>461.5</c:v>
                </c:pt>
              </c:numCache>
            </c:numRef>
          </c:xVal>
          <c:yVal>
            <c:numRef>
              <c:f>'Kinerja BUMN Konstruksi '!$I$14</c:f>
              <c:numCache>
                <c:formatCode>0.00%</c:formatCode>
                <c:ptCount val="1"/>
                <c:pt idx="0">
                  <c:v>0.29799999999999999</c:v>
                </c:pt>
              </c:numCache>
            </c:numRef>
          </c:yVal>
          <c:bubbleSize>
            <c:numRef>
              <c:f>'Kinerja BUMN Konstruksi '!$C$14</c:f>
              <c:numCache>
                <c:formatCode>General</c:formatCode>
                <c:ptCount val="1"/>
                <c:pt idx="0">
                  <c:v>461.5</c:v>
                </c:pt>
              </c:numCache>
            </c:numRef>
          </c:bubbleSize>
          <c:bubble3D val="0"/>
        </c:ser>
        <c:dLbls>
          <c:showLegendKey val="0"/>
          <c:showVal val="0"/>
          <c:showCatName val="0"/>
          <c:showSerName val="0"/>
          <c:showPercent val="0"/>
          <c:showBubbleSize val="0"/>
        </c:dLbls>
        <c:bubbleScale val="100"/>
        <c:showNegBubbles val="0"/>
        <c:axId val="877422320"/>
        <c:axId val="877414704"/>
      </c:bubbleChart>
      <c:valAx>
        <c:axId val="877422320"/>
        <c:scaling>
          <c:orientation val="minMax"/>
          <c:max val="18000"/>
          <c:min val="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877414704"/>
        <c:crosses val="autoZero"/>
        <c:crossBetween val="midCat"/>
        <c:majorUnit val="5000"/>
      </c:valAx>
      <c:valAx>
        <c:axId val="877414704"/>
        <c:scaling>
          <c:orientation val="minMax"/>
          <c:min val="0"/>
        </c:scaling>
        <c:delete val="0"/>
        <c:axPos val="l"/>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877422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Calibri" panose="020F050202020403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cap="all" spc="120" normalizeH="0" baseline="0">
                <a:solidFill>
                  <a:schemeClr val="tx1">
                    <a:lumMod val="65000"/>
                    <a:lumOff val="35000"/>
                  </a:schemeClr>
                </a:solidFill>
                <a:latin typeface="Calibri" panose="020F0502020204030204" pitchFamily="34" charset="0"/>
                <a:ea typeface="+mn-ea"/>
                <a:cs typeface="+mn-cs"/>
              </a:defRPr>
            </a:pPr>
            <a:r>
              <a:rPr lang="en-US" cap="none"/>
              <a:t>Business Activity</a:t>
            </a:r>
            <a:r>
              <a:rPr lang="en-US" cap="none" baseline="0"/>
              <a:t> by</a:t>
            </a:r>
            <a:r>
              <a:rPr lang="en-US" cap="none"/>
              <a:t> Segment 2014 VS 2013</a:t>
            </a:r>
          </a:p>
        </c:rich>
      </c:tx>
      <c:overlay val="0"/>
      <c:spPr>
        <a:noFill/>
        <a:ln>
          <a:noFill/>
        </a:ln>
        <a:effectLst/>
      </c:spPr>
      <c:txPr>
        <a:bodyPr rot="0" spcFirstLastPara="1" vertOverflow="ellipsis" vert="horz" wrap="square" anchor="ctr" anchorCtr="1"/>
        <a:lstStyle/>
        <a:p>
          <a:pPr>
            <a:defRPr sz="960" b="1" i="0" u="none" strike="noStrike" kern="1200" cap="all" spc="120" normalizeH="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barChart>
        <c:barDir val="col"/>
        <c:grouping val="clustered"/>
        <c:varyColors val="0"/>
        <c:ser>
          <c:idx val="0"/>
          <c:order val="0"/>
          <c:tx>
            <c:strRef>
              <c:f>'Operations Segment'!$A$3</c:f>
              <c:strCache>
                <c:ptCount val="1"/>
                <c:pt idx="0">
                  <c:v>Net Sales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Calibri" panose="020F050202020403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'Operations Segment'!$B$1:$I$2</c:f>
              <c:multiLvlStrCache>
                <c:ptCount val="8"/>
                <c:lvl>
                  <c:pt idx="0">
                    <c:v>IBL</c:v>
                  </c:pt>
                  <c:pt idx="1">
                    <c:v>IBL</c:v>
                  </c:pt>
                  <c:pt idx="2">
                    <c:v>EIP</c:v>
                  </c:pt>
                  <c:pt idx="3">
                    <c:v>EIP</c:v>
                  </c:pt>
                  <c:pt idx="4">
                    <c:v>IND</c:v>
                  </c:pt>
                  <c:pt idx="5">
                    <c:v>IND</c:v>
                  </c:pt>
                  <c:pt idx="6">
                    <c:v>RPO</c:v>
                  </c:pt>
                  <c:pt idx="7">
                    <c:v>RPO</c:v>
                  </c:pt>
                </c:lvl>
                <c:lvl>
                  <c:pt idx="0">
                    <c:v>2014</c:v>
                  </c:pt>
                  <c:pt idx="1">
                    <c:v>2013</c:v>
                  </c:pt>
                  <c:pt idx="2">
                    <c:v>2014</c:v>
                  </c:pt>
                  <c:pt idx="3">
                    <c:v>2013</c:v>
                  </c:pt>
                  <c:pt idx="4">
                    <c:v>2014</c:v>
                  </c:pt>
                  <c:pt idx="5">
                    <c:v>2013</c:v>
                  </c:pt>
                  <c:pt idx="6">
                    <c:v>2014</c:v>
                  </c:pt>
                  <c:pt idx="7">
                    <c:v>2013</c:v>
                  </c:pt>
                </c:lvl>
              </c:multiLvlStrCache>
            </c:multiLvlStrRef>
          </c:cat>
          <c:val>
            <c:numRef>
              <c:f>'Operations Segment'!$B$3:$I$3</c:f>
              <c:numCache>
                <c:formatCode>General</c:formatCode>
                <c:ptCount val="8"/>
                <c:pt idx="0">
                  <c:v>4799.45</c:v>
                </c:pt>
                <c:pt idx="1">
                  <c:v>5093.87</c:v>
                </c:pt>
                <c:pt idx="2">
                  <c:v>3189.97</c:v>
                </c:pt>
                <c:pt idx="3">
                  <c:v>2930.93</c:v>
                </c:pt>
                <c:pt idx="4">
                  <c:v>3555.82</c:v>
                </c:pt>
                <c:pt idx="5">
                  <c:v>3100.47</c:v>
                </c:pt>
                <c:pt idx="6">
                  <c:v>1300.3399999999999</c:v>
                </c:pt>
                <c:pt idx="7">
                  <c:v>1131.52</c:v>
                </c:pt>
              </c:numCache>
            </c:numRef>
          </c:val>
        </c:ser>
        <c:ser>
          <c:idx val="1"/>
          <c:order val="1"/>
          <c:tx>
            <c:strRef>
              <c:f>'Operations Segment'!$A$4</c:f>
              <c:strCache>
                <c:ptCount val="1"/>
                <c:pt idx="0">
                  <c:v>Cost of Sales and Operating Expenses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Calibri" panose="020F050202020403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'Operations Segment'!$B$1:$I$2</c:f>
              <c:multiLvlStrCache>
                <c:ptCount val="8"/>
                <c:lvl>
                  <c:pt idx="0">
                    <c:v>IBL</c:v>
                  </c:pt>
                  <c:pt idx="1">
                    <c:v>IBL</c:v>
                  </c:pt>
                  <c:pt idx="2">
                    <c:v>EIP</c:v>
                  </c:pt>
                  <c:pt idx="3">
                    <c:v>EIP</c:v>
                  </c:pt>
                  <c:pt idx="4">
                    <c:v>IND</c:v>
                  </c:pt>
                  <c:pt idx="5">
                    <c:v>IND</c:v>
                  </c:pt>
                  <c:pt idx="6">
                    <c:v>RPO</c:v>
                  </c:pt>
                  <c:pt idx="7">
                    <c:v>RPO</c:v>
                  </c:pt>
                </c:lvl>
                <c:lvl>
                  <c:pt idx="0">
                    <c:v>2014</c:v>
                  </c:pt>
                  <c:pt idx="1">
                    <c:v>2013</c:v>
                  </c:pt>
                  <c:pt idx="2">
                    <c:v>2014</c:v>
                  </c:pt>
                  <c:pt idx="3">
                    <c:v>2013</c:v>
                  </c:pt>
                  <c:pt idx="4">
                    <c:v>2014</c:v>
                  </c:pt>
                  <c:pt idx="5">
                    <c:v>2013</c:v>
                  </c:pt>
                  <c:pt idx="6">
                    <c:v>2014</c:v>
                  </c:pt>
                  <c:pt idx="7">
                    <c:v>2013</c:v>
                  </c:pt>
                </c:lvl>
              </c:multiLvlStrCache>
            </c:multiLvlStrRef>
          </c:cat>
          <c:val>
            <c:numRef>
              <c:f>'Operations Segment'!$B$4:$I$4</c:f>
              <c:numCache>
                <c:formatCode>General</c:formatCode>
                <c:ptCount val="8"/>
                <c:pt idx="0">
                  <c:v>4428.79</c:v>
                </c:pt>
                <c:pt idx="1">
                  <c:v>4674.3</c:v>
                </c:pt>
                <c:pt idx="2">
                  <c:v>2916.73</c:v>
                </c:pt>
                <c:pt idx="3">
                  <c:v>2686.66</c:v>
                </c:pt>
                <c:pt idx="4">
                  <c:v>3011.57</c:v>
                </c:pt>
                <c:pt idx="5">
                  <c:v>2634.76</c:v>
                </c:pt>
                <c:pt idx="6">
                  <c:v>1066.83</c:v>
                </c:pt>
                <c:pt idx="7">
                  <c:v>941.62</c:v>
                </c:pt>
              </c:numCache>
            </c:numRef>
          </c:val>
        </c:ser>
        <c:dLbls>
          <c:dLblPos val="outEnd"/>
          <c:showLegendKey val="0"/>
          <c:showVal val="1"/>
          <c:showCatName val="0"/>
          <c:showSerName val="0"/>
          <c:showPercent val="0"/>
          <c:showBubbleSize val="0"/>
        </c:dLbls>
        <c:gapWidth val="444"/>
        <c:overlap val="-90"/>
        <c:axId val="877418512"/>
        <c:axId val="720299504"/>
        <c:extLst>
          <c:ext xmlns:c15="http://schemas.microsoft.com/office/drawing/2012/chart" uri="{02D57815-91ED-43cb-92C2-25804820EDAC}">
            <c15:filteredBarSeries>
              <c15:ser>
                <c:idx val="2"/>
                <c:order val="2"/>
                <c:tx>
                  <c:strRef>
                    <c:extLst>
                      <c:ext uri="{02D57815-91ED-43cb-92C2-25804820EDAC}">
                        <c15:formulaRef>
                          <c15:sqref>'Operations Segment'!$A$5</c15:sqref>
                        </c15:formulaRef>
                      </c:ext>
                    </c:extLst>
                    <c:strCache>
                      <c:ptCount val="1"/>
                      <c:pt idx="0">
                        <c:v>Joint Venture Profit/Loss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Calibri" panose="020F0502020204030204" pitchFamily="34" charset="0"/>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multiLvlStrRef>
                    <c:extLst>
                      <c:ext uri="{02D57815-91ED-43cb-92C2-25804820EDAC}">
                        <c15:formulaRef>
                          <c15:sqref>'Operations Segment'!$B$1:$I$2</c15:sqref>
                        </c15:formulaRef>
                      </c:ext>
                    </c:extLst>
                    <c:multiLvlStrCache>
                      <c:ptCount val="8"/>
                      <c:lvl>
                        <c:pt idx="0">
                          <c:v>IBL</c:v>
                        </c:pt>
                        <c:pt idx="1">
                          <c:v>IBL</c:v>
                        </c:pt>
                        <c:pt idx="2">
                          <c:v>EIP</c:v>
                        </c:pt>
                        <c:pt idx="3">
                          <c:v>EIP</c:v>
                        </c:pt>
                        <c:pt idx="4">
                          <c:v>IND</c:v>
                        </c:pt>
                        <c:pt idx="5">
                          <c:v>IND</c:v>
                        </c:pt>
                        <c:pt idx="6">
                          <c:v>RPO</c:v>
                        </c:pt>
                        <c:pt idx="7">
                          <c:v>RPO</c:v>
                        </c:pt>
                      </c:lvl>
                      <c:lvl>
                        <c:pt idx="0">
                          <c:v>2014</c:v>
                        </c:pt>
                        <c:pt idx="1">
                          <c:v>2013</c:v>
                        </c:pt>
                        <c:pt idx="2">
                          <c:v>2014</c:v>
                        </c:pt>
                        <c:pt idx="3">
                          <c:v>2013</c:v>
                        </c:pt>
                        <c:pt idx="4">
                          <c:v>2014</c:v>
                        </c:pt>
                        <c:pt idx="5">
                          <c:v>2013</c:v>
                        </c:pt>
                        <c:pt idx="6">
                          <c:v>2014</c:v>
                        </c:pt>
                        <c:pt idx="7">
                          <c:v>2013</c:v>
                        </c:pt>
                      </c:lvl>
                    </c:multiLvlStrCache>
                  </c:multiLvlStrRef>
                </c:cat>
                <c:val>
                  <c:numRef>
                    <c:extLst>
                      <c:ext uri="{02D57815-91ED-43cb-92C2-25804820EDAC}">
                        <c15:formulaRef>
                          <c15:sqref>'Operations Segment'!$B$5:$I$5</c15:sqref>
                        </c15:formulaRef>
                      </c:ext>
                    </c:extLst>
                    <c:numCache>
                      <c:formatCode>General</c:formatCode>
                      <c:ptCount val="8"/>
                      <c:pt idx="0">
                        <c:v>294.23</c:v>
                      </c:pt>
                      <c:pt idx="1">
                        <c:v>235.91</c:v>
                      </c:pt>
                      <c:pt idx="2">
                        <c:v>75.33</c:v>
                      </c:pt>
                      <c:pt idx="3">
                        <c:v>25.11</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'Operations Segment'!$A$6</c15:sqref>
                        </c15:formulaRef>
                      </c:ext>
                    </c:extLst>
                    <c:strCache>
                      <c:ptCount val="1"/>
                      <c:pt idx="0">
                        <c:v>Total Operating Income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Calibri" panose="020F0502020204030204" pitchFamily="34" charset="0"/>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extLst xmlns:c15="http://schemas.microsoft.com/office/drawing/2012/chart">
                      <c:ext xmlns:c15="http://schemas.microsoft.com/office/drawing/2012/chart" uri="{02D57815-91ED-43cb-92C2-25804820EDAC}">
                        <c15:formulaRef>
                          <c15:sqref>'Operations Segment'!$B$1:$I$2</c15:sqref>
                        </c15:formulaRef>
                      </c:ext>
                    </c:extLst>
                    <c:multiLvlStrCache>
                      <c:ptCount val="8"/>
                      <c:lvl>
                        <c:pt idx="0">
                          <c:v>IBL</c:v>
                        </c:pt>
                        <c:pt idx="1">
                          <c:v>IBL</c:v>
                        </c:pt>
                        <c:pt idx="2">
                          <c:v>EIP</c:v>
                        </c:pt>
                        <c:pt idx="3">
                          <c:v>EIP</c:v>
                        </c:pt>
                        <c:pt idx="4">
                          <c:v>IND</c:v>
                        </c:pt>
                        <c:pt idx="5">
                          <c:v>IND</c:v>
                        </c:pt>
                        <c:pt idx="6">
                          <c:v>RPO</c:v>
                        </c:pt>
                        <c:pt idx="7">
                          <c:v>RPO</c:v>
                        </c:pt>
                      </c:lvl>
                      <c:lvl>
                        <c:pt idx="0">
                          <c:v>2014</c:v>
                        </c:pt>
                        <c:pt idx="1">
                          <c:v>2013</c:v>
                        </c:pt>
                        <c:pt idx="2">
                          <c:v>2014</c:v>
                        </c:pt>
                        <c:pt idx="3">
                          <c:v>2013</c:v>
                        </c:pt>
                        <c:pt idx="4">
                          <c:v>2014</c:v>
                        </c:pt>
                        <c:pt idx="5">
                          <c:v>2013</c:v>
                        </c:pt>
                        <c:pt idx="6">
                          <c:v>2014</c:v>
                        </c:pt>
                        <c:pt idx="7">
                          <c:v>2013</c:v>
                        </c:pt>
                      </c:lvl>
                    </c:multiLvlStrCache>
                  </c:multiLvlStrRef>
                </c:cat>
                <c:val>
                  <c:numRef>
                    <c:extLst xmlns:c15="http://schemas.microsoft.com/office/drawing/2012/chart">
                      <c:ext xmlns:c15="http://schemas.microsoft.com/office/drawing/2012/chart" uri="{02D57815-91ED-43cb-92C2-25804820EDAC}">
                        <c15:formulaRef>
                          <c15:sqref>'Operations Segment'!$B$6:$I$6</c15:sqref>
                        </c15:formulaRef>
                      </c:ext>
                    </c:extLst>
                    <c:numCache>
                      <c:formatCode>General</c:formatCode>
                      <c:ptCount val="8"/>
                      <c:pt idx="0">
                        <c:v>437.64</c:v>
                      </c:pt>
                      <c:pt idx="1">
                        <c:v>457.8</c:v>
                      </c:pt>
                      <c:pt idx="2">
                        <c:v>305.22000000000003</c:v>
                      </c:pt>
                      <c:pt idx="3">
                        <c:v>223.94</c:v>
                      </c:pt>
                      <c:pt idx="4">
                        <c:v>450.41</c:v>
                      </c:pt>
                      <c:pt idx="5">
                        <c:v>363.53</c:v>
                      </c:pt>
                      <c:pt idx="6">
                        <c:v>207.65</c:v>
                      </c:pt>
                      <c:pt idx="7">
                        <c:v>170.69</c:v>
                      </c:pt>
                    </c:numCache>
                  </c:numRef>
                </c:val>
              </c15:ser>
            </c15:filteredBarSeries>
            <c15:filteredBarSeries>
              <c15:ser>
                <c:idx val="4"/>
                <c:order val="4"/>
                <c:tx>
                  <c:strRef>
                    <c:extLst xmlns:c15="http://schemas.microsoft.com/office/drawing/2012/chart">
                      <c:ext xmlns:c15="http://schemas.microsoft.com/office/drawing/2012/chart" uri="{02D57815-91ED-43cb-92C2-25804820EDAC}">
                        <c15:formulaRef>
                          <c15:sqref>'Operations Segment'!$A$7</c15:sqref>
                        </c15:formulaRef>
                      </c:ext>
                    </c:extLst>
                    <c:strCache>
                      <c:ptCount val="1"/>
                      <c:pt idx="0">
                        <c:v>Income Attributable to Parent Entity Owner</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Calibri" panose="020F0502020204030204" pitchFamily="34" charset="0"/>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extLst xmlns:c15="http://schemas.microsoft.com/office/drawing/2012/chart">
                      <c:ext xmlns:c15="http://schemas.microsoft.com/office/drawing/2012/chart" uri="{02D57815-91ED-43cb-92C2-25804820EDAC}">
                        <c15:formulaRef>
                          <c15:sqref>'Operations Segment'!$B$1:$I$2</c15:sqref>
                        </c15:formulaRef>
                      </c:ext>
                    </c:extLst>
                    <c:multiLvlStrCache>
                      <c:ptCount val="8"/>
                      <c:lvl>
                        <c:pt idx="0">
                          <c:v>IBL</c:v>
                        </c:pt>
                        <c:pt idx="1">
                          <c:v>IBL</c:v>
                        </c:pt>
                        <c:pt idx="2">
                          <c:v>EIP</c:v>
                        </c:pt>
                        <c:pt idx="3">
                          <c:v>EIP</c:v>
                        </c:pt>
                        <c:pt idx="4">
                          <c:v>IND</c:v>
                        </c:pt>
                        <c:pt idx="5">
                          <c:v>IND</c:v>
                        </c:pt>
                        <c:pt idx="6">
                          <c:v>RPO</c:v>
                        </c:pt>
                        <c:pt idx="7">
                          <c:v>RPO</c:v>
                        </c:pt>
                      </c:lvl>
                      <c:lvl>
                        <c:pt idx="0">
                          <c:v>2014</c:v>
                        </c:pt>
                        <c:pt idx="1">
                          <c:v>2013</c:v>
                        </c:pt>
                        <c:pt idx="2">
                          <c:v>2014</c:v>
                        </c:pt>
                        <c:pt idx="3">
                          <c:v>2013</c:v>
                        </c:pt>
                        <c:pt idx="4">
                          <c:v>2014</c:v>
                        </c:pt>
                        <c:pt idx="5">
                          <c:v>2013</c:v>
                        </c:pt>
                        <c:pt idx="6">
                          <c:v>2014</c:v>
                        </c:pt>
                        <c:pt idx="7">
                          <c:v>2013</c:v>
                        </c:pt>
                      </c:lvl>
                    </c:multiLvlStrCache>
                  </c:multiLvlStrRef>
                </c:cat>
                <c:val>
                  <c:numRef>
                    <c:extLst xmlns:c15="http://schemas.microsoft.com/office/drawing/2012/chart">
                      <c:ext xmlns:c15="http://schemas.microsoft.com/office/drawing/2012/chart" uri="{02D57815-91ED-43cb-92C2-25804820EDAC}">
                        <c15:formulaRef>
                          <c15:sqref>'Operations Segment'!$B$7:$I$7</c15:sqref>
                        </c15:formulaRef>
                      </c:ext>
                    </c:extLst>
                    <c:numCache>
                      <c:formatCode>General</c:formatCode>
                      <c:ptCount val="8"/>
                      <c:pt idx="0">
                        <c:v>199.55</c:v>
                      </c:pt>
                      <c:pt idx="1">
                        <c:v>203.39</c:v>
                      </c:pt>
                      <c:pt idx="2">
                        <c:v>94.25</c:v>
                      </c:pt>
                      <c:pt idx="3">
                        <c:v>84.71</c:v>
                      </c:pt>
                      <c:pt idx="4">
                        <c:v>218.25</c:v>
                      </c:pt>
                      <c:pt idx="5">
                        <c:v>217.88</c:v>
                      </c:pt>
                      <c:pt idx="6">
                        <c:v>103.14</c:v>
                      </c:pt>
                      <c:pt idx="7">
                        <c:v>77.09</c:v>
                      </c:pt>
                    </c:numCache>
                  </c:numRef>
                </c:val>
              </c15:ser>
            </c15:filteredBarSeries>
          </c:ext>
        </c:extLst>
      </c:barChart>
      <c:catAx>
        <c:axId val="877418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Calibri" panose="020F0502020204030204" pitchFamily="34" charset="0"/>
                <a:ea typeface="+mn-ea"/>
                <a:cs typeface="+mn-cs"/>
              </a:defRPr>
            </a:pPr>
            <a:endParaRPr lang="en-US"/>
          </a:p>
        </c:txPr>
        <c:crossAx val="720299504"/>
        <c:crosses val="autoZero"/>
        <c:auto val="1"/>
        <c:lblAlgn val="ctr"/>
        <c:lblOffset val="100"/>
        <c:noMultiLvlLbl val="0"/>
      </c:catAx>
      <c:valAx>
        <c:axId val="720299504"/>
        <c:scaling>
          <c:orientation val="minMax"/>
        </c:scaling>
        <c:delete val="1"/>
        <c:axPos val="l"/>
        <c:numFmt formatCode="General" sourceLinked="1"/>
        <c:majorTickMark val="none"/>
        <c:minorTickMark val="none"/>
        <c:tickLblPos val="nextTo"/>
        <c:crossAx val="877418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a:latin typeface="Calibri" panose="020F050202020403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pieChart>
        <c:varyColors val="1"/>
        <c:ser>
          <c:idx val="0"/>
          <c:order val="0"/>
          <c:tx>
            <c:strRef>
              <c:f>'Operations Segment'!$A$3</c:f>
              <c:strCache>
                <c:ptCount val="1"/>
                <c:pt idx="0">
                  <c:v>Net 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multiLvlStrRef>
              <c:f>'Operations Segment'!$B$1:$I$2</c:f>
              <c:multiLvlStrCache>
                <c:ptCount val="4"/>
                <c:lvl>
                  <c:pt idx="0">
                    <c:v>IBL</c:v>
                  </c:pt>
                  <c:pt idx="1">
                    <c:v>EIP</c:v>
                  </c:pt>
                  <c:pt idx="2">
                    <c:v>IND</c:v>
                  </c:pt>
                  <c:pt idx="3">
                    <c:v>RPO</c:v>
                  </c:pt>
                </c:lvl>
                <c:lvl>
                  <c:pt idx="0">
                    <c:v>2014</c:v>
                  </c:pt>
                  <c:pt idx="1">
                    <c:v>2014</c:v>
                  </c:pt>
                  <c:pt idx="2">
                    <c:v>2014</c:v>
                  </c:pt>
                  <c:pt idx="3">
                    <c:v>2014</c:v>
                  </c:pt>
                </c:lvl>
              </c:multiLvlStrCache>
            </c:multiLvlStrRef>
          </c:cat>
          <c:val>
            <c:numRef>
              <c:f>'Operations Segment'!$B$3:$I$3</c:f>
              <c:numCache>
                <c:formatCode>General</c:formatCode>
                <c:ptCount val="4"/>
                <c:pt idx="0">
                  <c:v>4799.45</c:v>
                </c:pt>
                <c:pt idx="1">
                  <c:v>3189.97</c:v>
                </c:pt>
                <c:pt idx="2">
                  <c:v>3555.82</c:v>
                </c:pt>
                <c:pt idx="3">
                  <c:v>1300.3399999999999</c:v>
                </c:pt>
              </c:numCache>
            </c:numRef>
          </c:val>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r>
              <a:rPr lang="en-US"/>
              <a:t>Fin. Constr.</a:t>
            </a:r>
            <a:r>
              <a:rPr lang="en-US" baseline="0"/>
              <a:t> </a:t>
            </a:r>
            <a:r>
              <a:rPr lang="en-US"/>
              <a:t>in Monetary Value - Outside Java</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lineChart>
        <c:grouping val="standard"/>
        <c:varyColors val="0"/>
        <c:ser>
          <c:idx val="4"/>
          <c:order val="4"/>
          <c:tx>
            <c:strRef>
              <c:f>table!$A$12</c:f>
              <c:strCache>
                <c:ptCount val="1"/>
                <c:pt idx="0">
                  <c:v>KALIMANTAN TIMUR</c:v>
                </c:pt>
              </c:strCache>
            </c:strRef>
          </c:tx>
          <c:spPr>
            <a:ln w="28575" cap="rnd">
              <a:solidFill>
                <a:schemeClr val="accent5"/>
              </a:solidFill>
              <a:round/>
            </a:ln>
            <a:effectLst/>
          </c:spPr>
          <c:marker>
            <c:symbol val="none"/>
          </c:marker>
          <c:cat>
            <c:strRef>
              <c:f>table!$B$5:$I$5</c:f>
              <c:strCache>
                <c:ptCount val="8"/>
                <c:pt idx="0">
                  <c:v>2007</c:v>
                </c:pt>
                <c:pt idx="1">
                  <c:v>2008</c:v>
                </c:pt>
                <c:pt idx="2">
                  <c:v>2009</c:v>
                </c:pt>
                <c:pt idx="3">
                  <c:v>2010</c:v>
                </c:pt>
                <c:pt idx="4">
                  <c:v>2011</c:v>
                </c:pt>
                <c:pt idx="5">
                  <c:v>2012</c:v>
                </c:pt>
                <c:pt idx="6">
                  <c:v>2013</c:v>
                </c:pt>
                <c:pt idx="7">
                  <c:v>2014</c:v>
                </c:pt>
              </c:strCache>
            </c:strRef>
          </c:cat>
          <c:val>
            <c:numRef>
              <c:f>table!$B$12:$I$12</c:f>
              <c:numCache>
                <c:formatCode>General</c:formatCode>
                <c:ptCount val="8"/>
                <c:pt idx="0">
                  <c:v>988592</c:v>
                </c:pt>
                <c:pt idx="1">
                  <c:v>1372805</c:v>
                </c:pt>
                <c:pt idx="2">
                  <c:v>1528665</c:v>
                </c:pt>
                <c:pt idx="3">
                  <c:v>2350030</c:v>
                </c:pt>
                <c:pt idx="4">
                  <c:v>3074213</c:v>
                </c:pt>
                <c:pt idx="5">
                  <c:v>3861184</c:v>
                </c:pt>
                <c:pt idx="6">
                  <c:v>4522165</c:v>
                </c:pt>
                <c:pt idx="7">
                  <c:v>5359416</c:v>
                </c:pt>
              </c:numCache>
            </c:numRef>
          </c:val>
          <c:smooth val="0"/>
        </c:ser>
        <c:ser>
          <c:idx val="5"/>
          <c:order val="5"/>
          <c:tx>
            <c:strRef>
              <c:f>table!$A$21</c:f>
              <c:strCache>
                <c:ptCount val="1"/>
                <c:pt idx="0">
                  <c:v>KALIMANTAN SELATAN</c:v>
                </c:pt>
              </c:strCache>
            </c:strRef>
          </c:tx>
          <c:spPr>
            <a:ln w="28575" cap="rnd">
              <a:solidFill>
                <a:schemeClr val="accent6"/>
              </a:solidFill>
              <a:round/>
            </a:ln>
            <a:effectLst/>
          </c:spPr>
          <c:marker>
            <c:symbol val="none"/>
          </c:marker>
          <c:cat>
            <c:strRef>
              <c:f>table!$B$5:$I$5</c:f>
              <c:strCache>
                <c:ptCount val="8"/>
                <c:pt idx="0">
                  <c:v>2007</c:v>
                </c:pt>
                <c:pt idx="1">
                  <c:v>2008</c:v>
                </c:pt>
                <c:pt idx="2">
                  <c:v>2009</c:v>
                </c:pt>
                <c:pt idx="3">
                  <c:v>2010</c:v>
                </c:pt>
                <c:pt idx="4">
                  <c:v>2011</c:v>
                </c:pt>
                <c:pt idx="5">
                  <c:v>2012</c:v>
                </c:pt>
                <c:pt idx="6">
                  <c:v>2013</c:v>
                </c:pt>
                <c:pt idx="7">
                  <c:v>2014</c:v>
                </c:pt>
              </c:strCache>
            </c:strRef>
          </c:cat>
          <c:val>
            <c:numRef>
              <c:f>table!$B$21:$I$21</c:f>
              <c:numCache>
                <c:formatCode>General</c:formatCode>
                <c:ptCount val="8"/>
                <c:pt idx="0">
                  <c:v>643207</c:v>
                </c:pt>
                <c:pt idx="1">
                  <c:v>683310</c:v>
                </c:pt>
                <c:pt idx="2">
                  <c:v>584655</c:v>
                </c:pt>
                <c:pt idx="3">
                  <c:v>1092458</c:v>
                </c:pt>
                <c:pt idx="4">
                  <c:v>1697640</c:v>
                </c:pt>
                <c:pt idx="5">
                  <c:v>1802878</c:v>
                </c:pt>
                <c:pt idx="6">
                  <c:v>1925426</c:v>
                </c:pt>
                <c:pt idx="7">
                  <c:v>2088170</c:v>
                </c:pt>
              </c:numCache>
            </c:numRef>
          </c:val>
          <c:smooth val="0"/>
        </c:ser>
        <c:ser>
          <c:idx val="6"/>
          <c:order val="6"/>
          <c:tx>
            <c:strRef>
              <c:f>table!$A$11</c:f>
              <c:strCache>
                <c:ptCount val="1"/>
                <c:pt idx="0">
                  <c:v>RIAU</c:v>
                </c:pt>
              </c:strCache>
            </c:strRef>
          </c:tx>
          <c:spPr>
            <a:ln w="28575" cap="rnd">
              <a:solidFill>
                <a:schemeClr val="accent1">
                  <a:lumMod val="60000"/>
                </a:schemeClr>
              </a:solidFill>
              <a:round/>
            </a:ln>
            <a:effectLst/>
          </c:spPr>
          <c:marker>
            <c:symbol val="none"/>
          </c:marker>
          <c:cat>
            <c:strRef>
              <c:f>table!$B$5:$I$5</c:f>
              <c:strCache>
                <c:ptCount val="8"/>
                <c:pt idx="0">
                  <c:v>2007</c:v>
                </c:pt>
                <c:pt idx="1">
                  <c:v>2008</c:v>
                </c:pt>
                <c:pt idx="2">
                  <c:v>2009</c:v>
                </c:pt>
                <c:pt idx="3">
                  <c:v>2010</c:v>
                </c:pt>
                <c:pt idx="4">
                  <c:v>2011</c:v>
                </c:pt>
                <c:pt idx="5">
                  <c:v>2012</c:v>
                </c:pt>
                <c:pt idx="6">
                  <c:v>2013</c:v>
                </c:pt>
                <c:pt idx="7">
                  <c:v>2014</c:v>
                </c:pt>
              </c:strCache>
            </c:strRef>
          </c:cat>
          <c:val>
            <c:numRef>
              <c:f>table!$B$11:$I$11</c:f>
              <c:numCache>
                <c:formatCode>General</c:formatCode>
                <c:ptCount val="8"/>
                <c:pt idx="0">
                  <c:v>930141</c:v>
                </c:pt>
                <c:pt idx="1">
                  <c:v>1499231</c:v>
                </c:pt>
                <c:pt idx="2">
                  <c:v>1071264</c:v>
                </c:pt>
                <c:pt idx="3">
                  <c:v>3856425</c:v>
                </c:pt>
                <c:pt idx="4">
                  <c:v>5078283</c:v>
                </c:pt>
                <c:pt idx="5">
                  <c:v>6068636</c:v>
                </c:pt>
                <c:pt idx="6">
                  <c:v>7018212</c:v>
                </c:pt>
                <c:pt idx="7">
                  <c:v>8398432</c:v>
                </c:pt>
              </c:numCache>
            </c:numRef>
          </c:val>
          <c:smooth val="0"/>
        </c:ser>
        <c:ser>
          <c:idx val="7"/>
          <c:order val="7"/>
          <c:tx>
            <c:strRef>
              <c:f>table!$A$14</c:f>
              <c:strCache>
                <c:ptCount val="1"/>
                <c:pt idx="0">
                  <c:v>SUMATERA UTARA</c:v>
                </c:pt>
              </c:strCache>
            </c:strRef>
          </c:tx>
          <c:spPr>
            <a:ln w="28575" cap="rnd">
              <a:solidFill>
                <a:schemeClr val="accent2">
                  <a:lumMod val="60000"/>
                </a:schemeClr>
              </a:solidFill>
              <a:round/>
            </a:ln>
            <a:effectLst/>
          </c:spPr>
          <c:marker>
            <c:symbol val="none"/>
          </c:marker>
          <c:cat>
            <c:strRef>
              <c:f>table!$B$5:$I$5</c:f>
              <c:strCache>
                <c:ptCount val="8"/>
                <c:pt idx="0">
                  <c:v>2007</c:v>
                </c:pt>
                <c:pt idx="1">
                  <c:v>2008</c:v>
                </c:pt>
                <c:pt idx="2">
                  <c:v>2009</c:v>
                </c:pt>
                <c:pt idx="3">
                  <c:v>2010</c:v>
                </c:pt>
                <c:pt idx="4">
                  <c:v>2011</c:v>
                </c:pt>
                <c:pt idx="5">
                  <c:v>2012</c:v>
                </c:pt>
                <c:pt idx="6">
                  <c:v>2013</c:v>
                </c:pt>
                <c:pt idx="7">
                  <c:v>2014</c:v>
                </c:pt>
              </c:strCache>
            </c:strRef>
          </c:cat>
          <c:val>
            <c:numRef>
              <c:f>table!$B$14:$I$14</c:f>
              <c:numCache>
                <c:formatCode>General</c:formatCode>
                <c:ptCount val="8"/>
                <c:pt idx="0">
                  <c:v>1434831</c:v>
                </c:pt>
                <c:pt idx="1">
                  <c:v>1036492</c:v>
                </c:pt>
                <c:pt idx="2">
                  <c:v>910750</c:v>
                </c:pt>
                <c:pt idx="3">
                  <c:v>2445471</c:v>
                </c:pt>
                <c:pt idx="4">
                  <c:v>2965949</c:v>
                </c:pt>
                <c:pt idx="5">
                  <c:v>3417414</c:v>
                </c:pt>
                <c:pt idx="6">
                  <c:v>3837984</c:v>
                </c:pt>
                <c:pt idx="7">
                  <c:v>4290832</c:v>
                </c:pt>
              </c:numCache>
            </c:numRef>
          </c:val>
          <c:smooth val="0"/>
        </c:ser>
        <c:ser>
          <c:idx val="8"/>
          <c:order val="8"/>
          <c:tx>
            <c:strRef>
              <c:f>table!$A$17</c:f>
              <c:strCache>
                <c:ptCount val="1"/>
                <c:pt idx="0">
                  <c:v>SULAWESI SELATAN</c:v>
                </c:pt>
              </c:strCache>
            </c:strRef>
          </c:tx>
          <c:spPr>
            <a:ln w="28575" cap="rnd">
              <a:solidFill>
                <a:schemeClr val="accent3">
                  <a:lumMod val="60000"/>
                </a:schemeClr>
              </a:solidFill>
              <a:round/>
            </a:ln>
            <a:effectLst/>
          </c:spPr>
          <c:marker>
            <c:symbol val="none"/>
          </c:marker>
          <c:cat>
            <c:strRef>
              <c:f>table!$B$5:$I$5</c:f>
              <c:strCache>
                <c:ptCount val="8"/>
                <c:pt idx="0">
                  <c:v>2007</c:v>
                </c:pt>
                <c:pt idx="1">
                  <c:v>2008</c:v>
                </c:pt>
                <c:pt idx="2">
                  <c:v>2009</c:v>
                </c:pt>
                <c:pt idx="3">
                  <c:v>2010</c:v>
                </c:pt>
                <c:pt idx="4">
                  <c:v>2011</c:v>
                </c:pt>
                <c:pt idx="5">
                  <c:v>2012</c:v>
                </c:pt>
                <c:pt idx="6">
                  <c:v>2013</c:v>
                </c:pt>
                <c:pt idx="7">
                  <c:v>2014</c:v>
                </c:pt>
              </c:strCache>
            </c:strRef>
          </c:cat>
          <c:val>
            <c:numRef>
              <c:f>table!$B$17:$I$17</c:f>
              <c:numCache>
                <c:formatCode>General</c:formatCode>
                <c:ptCount val="8"/>
                <c:pt idx="0">
                  <c:v>669535</c:v>
                </c:pt>
                <c:pt idx="1">
                  <c:v>721967</c:v>
                </c:pt>
                <c:pt idx="2">
                  <c:v>538320</c:v>
                </c:pt>
                <c:pt idx="3">
                  <c:v>1005304</c:v>
                </c:pt>
                <c:pt idx="4">
                  <c:v>1762723</c:v>
                </c:pt>
                <c:pt idx="5">
                  <c:v>2355816</c:v>
                </c:pt>
                <c:pt idx="6">
                  <c:v>2919434</c:v>
                </c:pt>
                <c:pt idx="7">
                  <c:v>3473813</c:v>
                </c:pt>
              </c:numCache>
            </c:numRef>
          </c:val>
          <c:smooth val="0"/>
        </c:ser>
        <c:dLbls>
          <c:showLegendKey val="0"/>
          <c:showVal val="0"/>
          <c:showCatName val="0"/>
          <c:showSerName val="0"/>
          <c:showPercent val="0"/>
          <c:showBubbleSize val="0"/>
        </c:dLbls>
        <c:smooth val="0"/>
        <c:axId val="720308752"/>
        <c:axId val="720310384"/>
        <c:extLst>
          <c:ext xmlns:c15="http://schemas.microsoft.com/office/drawing/2012/chart" uri="{02D57815-91ED-43cb-92C2-25804820EDAC}">
            <c15:filteredLineSeries>
              <c15:ser>
                <c:idx val="0"/>
                <c:order val="0"/>
                <c:tx>
                  <c:strRef>
                    <c:extLst>
                      <c:ext uri="{02D57815-91ED-43cb-92C2-25804820EDAC}">
                        <c15:formulaRef>
                          <c15:sqref>table!$A$7</c15:sqref>
                        </c15:formulaRef>
                      </c:ext>
                    </c:extLst>
                    <c:strCache>
                      <c:ptCount val="1"/>
                      <c:pt idx="0">
                        <c:v>DKI JAKARTA</c:v>
                      </c:pt>
                    </c:strCache>
                  </c:strRef>
                </c:tx>
                <c:spPr>
                  <a:ln w="28575" cap="rnd">
                    <a:solidFill>
                      <a:schemeClr val="accent1"/>
                    </a:solidFill>
                    <a:round/>
                  </a:ln>
                  <a:effectLst/>
                </c:spPr>
                <c:marker>
                  <c:symbol val="none"/>
                </c:marker>
                <c:cat>
                  <c:strRef>
                    <c:extLst>
                      <c:ext uri="{02D57815-91ED-43cb-92C2-25804820EDAC}">
                        <c15:formulaRef>
                          <c15:sqref>table!$B$5:$I$5</c15:sqref>
                        </c15:formulaRef>
                      </c:ext>
                    </c:extLst>
                    <c:strCache>
                      <c:ptCount val="8"/>
                      <c:pt idx="0">
                        <c:v>2007</c:v>
                      </c:pt>
                      <c:pt idx="1">
                        <c:v>2008</c:v>
                      </c:pt>
                      <c:pt idx="2">
                        <c:v>2009</c:v>
                      </c:pt>
                      <c:pt idx="3">
                        <c:v>2010</c:v>
                      </c:pt>
                      <c:pt idx="4">
                        <c:v>2011</c:v>
                      </c:pt>
                      <c:pt idx="5">
                        <c:v>2012</c:v>
                      </c:pt>
                      <c:pt idx="6">
                        <c:v>2013</c:v>
                      </c:pt>
                      <c:pt idx="7">
                        <c:v>2014</c:v>
                      </c:pt>
                    </c:strCache>
                  </c:strRef>
                </c:cat>
                <c:val>
                  <c:numRef>
                    <c:extLst>
                      <c:ext uri="{02D57815-91ED-43cb-92C2-25804820EDAC}">
                        <c15:formulaRef>
                          <c15:sqref>table!$B$7:$I$7</c15:sqref>
                        </c15:formulaRef>
                      </c:ext>
                    </c:extLst>
                    <c:numCache>
                      <c:formatCode>General</c:formatCode>
                      <c:ptCount val="8"/>
                      <c:pt idx="0">
                        <c:v>7768240</c:v>
                      </c:pt>
                      <c:pt idx="1">
                        <c:v>7382661</c:v>
                      </c:pt>
                      <c:pt idx="2">
                        <c:v>5826669</c:v>
                      </c:pt>
                      <c:pt idx="3">
                        <c:v>20085421</c:v>
                      </c:pt>
                      <c:pt idx="4">
                        <c:v>32774940</c:v>
                      </c:pt>
                      <c:pt idx="5">
                        <c:v>39240200</c:v>
                      </c:pt>
                      <c:pt idx="6">
                        <c:v>46600732</c:v>
                      </c:pt>
                      <c:pt idx="7">
                        <c:v>52662893</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table!$A$8</c15:sqref>
                        </c15:formulaRef>
                      </c:ext>
                    </c:extLst>
                    <c:strCache>
                      <c:ptCount val="1"/>
                      <c:pt idx="0">
                        <c:v>JAWA TIMUR</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table!$B$5:$I$5</c15:sqref>
                        </c15:formulaRef>
                      </c:ext>
                    </c:extLst>
                    <c:strCache>
                      <c:ptCount val="8"/>
                      <c:pt idx="0">
                        <c:v>2007</c:v>
                      </c:pt>
                      <c:pt idx="1">
                        <c:v>2008</c:v>
                      </c:pt>
                      <c:pt idx="2">
                        <c:v>2009</c:v>
                      </c:pt>
                      <c:pt idx="3">
                        <c:v>2010</c:v>
                      </c:pt>
                      <c:pt idx="4">
                        <c:v>2011</c:v>
                      </c:pt>
                      <c:pt idx="5">
                        <c:v>2012</c:v>
                      </c:pt>
                      <c:pt idx="6">
                        <c:v>2013</c:v>
                      </c:pt>
                      <c:pt idx="7">
                        <c:v>2014</c:v>
                      </c:pt>
                    </c:strCache>
                  </c:strRef>
                </c:cat>
                <c:val>
                  <c:numRef>
                    <c:extLst xmlns:c15="http://schemas.microsoft.com/office/drawing/2012/chart">
                      <c:ext xmlns:c15="http://schemas.microsoft.com/office/drawing/2012/chart" uri="{02D57815-91ED-43cb-92C2-25804820EDAC}">
                        <c15:formulaRef>
                          <c15:sqref>table!$B$8:$I$8</c15:sqref>
                        </c15:formulaRef>
                      </c:ext>
                    </c:extLst>
                    <c:numCache>
                      <c:formatCode>General</c:formatCode>
                      <c:ptCount val="8"/>
                      <c:pt idx="0">
                        <c:v>5298648</c:v>
                      </c:pt>
                      <c:pt idx="1">
                        <c:v>3721029</c:v>
                      </c:pt>
                      <c:pt idx="2">
                        <c:v>2958558</c:v>
                      </c:pt>
                      <c:pt idx="3">
                        <c:v>14682038</c:v>
                      </c:pt>
                      <c:pt idx="4">
                        <c:v>16962545</c:v>
                      </c:pt>
                      <c:pt idx="5">
                        <c:v>19803656</c:v>
                      </c:pt>
                      <c:pt idx="6">
                        <c:v>22658581</c:v>
                      </c:pt>
                      <c:pt idx="7">
                        <c:v>25800464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table!$A$9</c15:sqref>
                        </c15:formulaRef>
                      </c:ext>
                    </c:extLst>
                    <c:strCache>
                      <c:ptCount val="1"/>
                      <c:pt idx="0">
                        <c:v>JAWA BARAT</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table!$B$5:$I$5</c15:sqref>
                        </c15:formulaRef>
                      </c:ext>
                    </c:extLst>
                    <c:strCache>
                      <c:ptCount val="8"/>
                      <c:pt idx="0">
                        <c:v>2007</c:v>
                      </c:pt>
                      <c:pt idx="1">
                        <c:v>2008</c:v>
                      </c:pt>
                      <c:pt idx="2">
                        <c:v>2009</c:v>
                      </c:pt>
                      <c:pt idx="3">
                        <c:v>2010</c:v>
                      </c:pt>
                      <c:pt idx="4">
                        <c:v>2011</c:v>
                      </c:pt>
                      <c:pt idx="5">
                        <c:v>2012</c:v>
                      </c:pt>
                      <c:pt idx="6">
                        <c:v>2013</c:v>
                      </c:pt>
                      <c:pt idx="7">
                        <c:v>2014</c:v>
                      </c:pt>
                    </c:strCache>
                  </c:strRef>
                </c:cat>
                <c:val>
                  <c:numRef>
                    <c:extLst xmlns:c15="http://schemas.microsoft.com/office/drawing/2012/chart">
                      <c:ext xmlns:c15="http://schemas.microsoft.com/office/drawing/2012/chart" uri="{02D57815-91ED-43cb-92C2-25804820EDAC}">
                        <c15:formulaRef>
                          <c15:sqref>table!$B$9:$I$9</c15:sqref>
                        </c15:formulaRef>
                      </c:ext>
                    </c:extLst>
                    <c:numCache>
                      <c:formatCode>General</c:formatCode>
                      <c:ptCount val="8"/>
                      <c:pt idx="0">
                        <c:v>6482918</c:v>
                      </c:pt>
                      <c:pt idx="1">
                        <c:v>3397880</c:v>
                      </c:pt>
                      <c:pt idx="2">
                        <c:v>4241596</c:v>
                      </c:pt>
                      <c:pt idx="3">
                        <c:v>10637250</c:v>
                      </c:pt>
                      <c:pt idx="4">
                        <c:v>10623185</c:v>
                      </c:pt>
                      <c:pt idx="5">
                        <c:v>12672000</c:v>
                      </c:pt>
                      <c:pt idx="6">
                        <c:v>14609295</c:v>
                      </c:pt>
                      <c:pt idx="7">
                        <c:v>16617338</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table!$A$10</c15:sqref>
                        </c15:formulaRef>
                      </c:ext>
                    </c:extLst>
                    <c:strCache>
                      <c:ptCount val="1"/>
                      <c:pt idx="0">
                        <c:v>JAWA TENGAH</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table!$B$5:$I$5</c15:sqref>
                        </c15:formulaRef>
                      </c:ext>
                    </c:extLst>
                    <c:strCache>
                      <c:ptCount val="8"/>
                      <c:pt idx="0">
                        <c:v>2007</c:v>
                      </c:pt>
                      <c:pt idx="1">
                        <c:v>2008</c:v>
                      </c:pt>
                      <c:pt idx="2">
                        <c:v>2009</c:v>
                      </c:pt>
                      <c:pt idx="3">
                        <c:v>2010</c:v>
                      </c:pt>
                      <c:pt idx="4">
                        <c:v>2011</c:v>
                      </c:pt>
                      <c:pt idx="5">
                        <c:v>2012</c:v>
                      </c:pt>
                      <c:pt idx="6">
                        <c:v>2013</c:v>
                      </c:pt>
                      <c:pt idx="7">
                        <c:v>2014</c:v>
                      </c:pt>
                    </c:strCache>
                  </c:strRef>
                </c:cat>
                <c:val>
                  <c:numRef>
                    <c:extLst xmlns:c15="http://schemas.microsoft.com/office/drawing/2012/chart">
                      <c:ext xmlns:c15="http://schemas.microsoft.com/office/drawing/2012/chart" uri="{02D57815-91ED-43cb-92C2-25804820EDAC}">
                        <c15:formulaRef>
                          <c15:sqref>table!$B$10:$I$10</c15:sqref>
                        </c15:formulaRef>
                      </c:ext>
                    </c:extLst>
                    <c:numCache>
                      <c:formatCode>General</c:formatCode>
                      <c:ptCount val="8"/>
                      <c:pt idx="0">
                        <c:v>2485661</c:v>
                      </c:pt>
                      <c:pt idx="1">
                        <c:v>1153942</c:v>
                      </c:pt>
                      <c:pt idx="2">
                        <c:v>1525941</c:v>
                      </c:pt>
                      <c:pt idx="3">
                        <c:v>5178285</c:v>
                      </c:pt>
                      <c:pt idx="4">
                        <c:v>6148840</c:v>
                      </c:pt>
                      <c:pt idx="5">
                        <c:v>8239746</c:v>
                      </c:pt>
                      <c:pt idx="6">
                        <c:v>10535788</c:v>
                      </c:pt>
                      <c:pt idx="7">
                        <c:v>12654660</c:v>
                      </c:pt>
                    </c:numCache>
                  </c:numRef>
                </c:val>
                <c:smooth val="0"/>
              </c15:ser>
            </c15:filteredLineSeries>
          </c:ext>
        </c:extLst>
      </c:lineChart>
      <c:catAx>
        <c:axId val="72030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720310384"/>
        <c:crosses val="autoZero"/>
        <c:auto val="1"/>
        <c:lblAlgn val="ctr"/>
        <c:lblOffset val="100"/>
        <c:noMultiLvlLbl val="0"/>
      </c:catAx>
      <c:valAx>
        <c:axId val="72031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720308752"/>
        <c:crosses val="autoZero"/>
        <c:crossBetween val="between"/>
        <c:dispUnits>
          <c:builtInUnit val="millions"/>
          <c:dispUnitsLbl>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Calibri" panose="020F050202020403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r>
              <a:rPr lang="en-US"/>
              <a:t>Fin. Constr. in Monetary Value - Java</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lineChart>
        <c:grouping val="standard"/>
        <c:varyColors val="0"/>
        <c:ser>
          <c:idx val="0"/>
          <c:order val="0"/>
          <c:tx>
            <c:strRef>
              <c:f>table!$A$7</c:f>
              <c:strCache>
                <c:ptCount val="1"/>
                <c:pt idx="0">
                  <c:v>DKI JAKARTA</c:v>
                </c:pt>
              </c:strCache>
              <c:extLst xmlns:c15="http://schemas.microsoft.com/office/drawing/2012/chart"/>
            </c:strRef>
          </c:tx>
          <c:spPr>
            <a:ln w="28575" cap="rnd">
              <a:solidFill>
                <a:schemeClr val="accent1"/>
              </a:solidFill>
              <a:round/>
            </a:ln>
            <a:effectLst/>
          </c:spPr>
          <c:marker>
            <c:symbol val="none"/>
          </c:marker>
          <c:cat>
            <c:strRef>
              <c:f>table!$B$5:$I$5</c:f>
              <c:strCache>
                <c:ptCount val="8"/>
                <c:pt idx="0">
                  <c:v>2007</c:v>
                </c:pt>
                <c:pt idx="1">
                  <c:v>2008</c:v>
                </c:pt>
                <c:pt idx="2">
                  <c:v>2009</c:v>
                </c:pt>
                <c:pt idx="3">
                  <c:v>2010</c:v>
                </c:pt>
                <c:pt idx="4">
                  <c:v>2011</c:v>
                </c:pt>
                <c:pt idx="5">
                  <c:v>2012</c:v>
                </c:pt>
                <c:pt idx="6">
                  <c:v>2013</c:v>
                </c:pt>
                <c:pt idx="7">
                  <c:v>2014</c:v>
                </c:pt>
              </c:strCache>
              <c:extLst xmlns:c15="http://schemas.microsoft.com/office/drawing/2012/chart"/>
            </c:strRef>
          </c:cat>
          <c:val>
            <c:numRef>
              <c:f>table!$B$7:$I$7</c:f>
              <c:numCache>
                <c:formatCode>General</c:formatCode>
                <c:ptCount val="8"/>
                <c:pt idx="0">
                  <c:v>7768240</c:v>
                </c:pt>
                <c:pt idx="1">
                  <c:v>7382661</c:v>
                </c:pt>
                <c:pt idx="2">
                  <c:v>5826669</c:v>
                </c:pt>
                <c:pt idx="3">
                  <c:v>20085421</c:v>
                </c:pt>
                <c:pt idx="4">
                  <c:v>32774940</c:v>
                </c:pt>
                <c:pt idx="5">
                  <c:v>39240200</c:v>
                </c:pt>
                <c:pt idx="6">
                  <c:v>46600732</c:v>
                </c:pt>
                <c:pt idx="7">
                  <c:v>52662893</c:v>
                </c:pt>
              </c:numCache>
              <c:extLst xmlns:c15="http://schemas.microsoft.com/office/drawing/2012/chart"/>
            </c:numRef>
          </c:val>
          <c:smooth val="0"/>
        </c:ser>
        <c:ser>
          <c:idx val="1"/>
          <c:order val="1"/>
          <c:tx>
            <c:strRef>
              <c:f>table!$A$8</c:f>
              <c:strCache>
                <c:ptCount val="1"/>
                <c:pt idx="0">
                  <c:v>JAWA TIMUR</c:v>
                </c:pt>
              </c:strCache>
              <c:extLst xmlns:c15="http://schemas.microsoft.com/office/drawing/2012/chart"/>
            </c:strRef>
          </c:tx>
          <c:spPr>
            <a:ln w="28575" cap="rnd">
              <a:solidFill>
                <a:schemeClr val="accent2"/>
              </a:solidFill>
              <a:round/>
            </a:ln>
            <a:effectLst/>
          </c:spPr>
          <c:marker>
            <c:symbol val="none"/>
          </c:marker>
          <c:cat>
            <c:strRef>
              <c:f>table!$B$5:$I$5</c:f>
              <c:strCache>
                <c:ptCount val="8"/>
                <c:pt idx="0">
                  <c:v>2007</c:v>
                </c:pt>
                <c:pt idx="1">
                  <c:v>2008</c:v>
                </c:pt>
                <c:pt idx="2">
                  <c:v>2009</c:v>
                </c:pt>
                <c:pt idx="3">
                  <c:v>2010</c:v>
                </c:pt>
                <c:pt idx="4">
                  <c:v>2011</c:v>
                </c:pt>
                <c:pt idx="5">
                  <c:v>2012</c:v>
                </c:pt>
                <c:pt idx="6">
                  <c:v>2013</c:v>
                </c:pt>
                <c:pt idx="7">
                  <c:v>2014</c:v>
                </c:pt>
              </c:strCache>
              <c:extLst xmlns:c15="http://schemas.microsoft.com/office/drawing/2012/chart"/>
            </c:strRef>
          </c:cat>
          <c:val>
            <c:numRef>
              <c:f>table!$B$8:$I$8</c:f>
              <c:numCache>
                <c:formatCode>General</c:formatCode>
                <c:ptCount val="8"/>
                <c:pt idx="0">
                  <c:v>5298648</c:v>
                </c:pt>
                <c:pt idx="1">
                  <c:v>3721029</c:v>
                </c:pt>
                <c:pt idx="2">
                  <c:v>2958558</c:v>
                </c:pt>
                <c:pt idx="3">
                  <c:v>14682038</c:v>
                </c:pt>
                <c:pt idx="4">
                  <c:v>16962545</c:v>
                </c:pt>
                <c:pt idx="5">
                  <c:v>19803656</c:v>
                </c:pt>
                <c:pt idx="6">
                  <c:v>22658581</c:v>
                </c:pt>
                <c:pt idx="7">
                  <c:v>25800464</c:v>
                </c:pt>
              </c:numCache>
              <c:extLst xmlns:c15="http://schemas.microsoft.com/office/drawing/2012/chart"/>
            </c:numRef>
          </c:val>
          <c:smooth val="0"/>
        </c:ser>
        <c:ser>
          <c:idx val="2"/>
          <c:order val="2"/>
          <c:tx>
            <c:strRef>
              <c:f>table!$A$9</c:f>
              <c:strCache>
                <c:ptCount val="1"/>
                <c:pt idx="0">
                  <c:v>JAWA BARAT</c:v>
                </c:pt>
              </c:strCache>
              <c:extLst xmlns:c15="http://schemas.microsoft.com/office/drawing/2012/chart"/>
            </c:strRef>
          </c:tx>
          <c:spPr>
            <a:ln w="28575" cap="rnd">
              <a:solidFill>
                <a:schemeClr val="accent3"/>
              </a:solidFill>
              <a:round/>
            </a:ln>
            <a:effectLst/>
          </c:spPr>
          <c:marker>
            <c:symbol val="none"/>
          </c:marker>
          <c:cat>
            <c:strRef>
              <c:f>table!$B$5:$I$5</c:f>
              <c:strCache>
                <c:ptCount val="8"/>
                <c:pt idx="0">
                  <c:v>2007</c:v>
                </c:pt>
                <c:pt idx="1">
                  <c:v>2008</c:v>
                </c:pt>
                <c:pt idx="2">
                  <c:v>2009</c:v>
                </c:pt>
                <c:pt idx="3">
                  <c:v>2010</c:v>
                </c:pt>
                <c:pt idx="4">
                  <c:v>2011</c:v>
                </c:pt>
                <c:pt idx="5">
                  <c:v>2012</c:v>
                </c:pt>
                <c:pt idx="6">
                  <c:v>2013</c:v>
                </c:pt>
                <c:pt idx="7">
                  <c:v>2014</c:v>
                </c:pt>
              </c:strCache>
              <c:extLst xmlns:c15="http://schemas.microsoft.com/office/drawing/2012/chart"/>
            </c:strRef>
          </c:cat>
          <c:val>
            <c:numRef>
              <c:f>table!$B$9:$I$9</c:f>
              <c:numCache>
                <c:formatCode>General</c:formatCode>
                <c:ptCount val="8"/>
                <c:pt idx="0">
                  <c:v>6482918</c:v>
                </c:pt>
                <c:pt idx="1">
                  <c:v>3397880</c:v>
                </c:pt>
                <c:pt idx="2">
                  <c:v>4241596</c:v>
                </c:pt>
                <c:pt idx="3">
                  <c:v>10637250</c:v>
                </c:pt>
                <c:pt idx="4">
                  <c:v>10623185</c:v>
                </c:pt>
                <c:pt idx="5">
                  <c:v>12672000</c:v>
                </c:pt>
                <c:pt idx="6">
                  <c:v>14609295</c:v>
                </c:pt>
                <c:pt idx="7">
                  <c:v>16617338</c:v>
                </c:pt>
              </c:numCache>
              <c:extLst xmlns:c15="http://schemas.microsoft.com/office/drawing/2012/chart"/>
            </c:numRef>
          </c:val>
          <c:smooth val="0"/>
        </c:ser>
        <c:ser>
          <c:idx val="3"/>
          <c:order val="3"/>
          <c:tx>
            <c:strRef>
              <c:f>table!$A$10</c:f>
              <c:strCache>
                <c:ptCount val="1"/>
                <c:pt idx="0">
                  <c:v>JAWA TENGAH</c:v>
                </c:pt>
              </c:strCache>
              <c:extLst xmlns:c15="http://schemas.microsoft.com/office/drawing/2012/chart"/>
            </c:strRef>
          </c:tx>
          <c:spPr>
            <a:ln w="28575" cap="rnd">
              <a:solidFill>
                <a:schemeClr val="accent4"/>
              </a:solidFill>
              <a:round/>
            </a:ln>
            <a:effectLst/>
          </c:spPr>
          <c:marker>
            <c:symbol val="none"/>
          </c:marker>
          <c:cat>
            <c:strRef>
              <c:f>table!$B$5:$I$5</c:f>
              <c:strCache>
                <c:ptCount val="8"/>
                <c:pt idx="0">
                  <c:v>2007</c:v>
                </c:pt>
                <c:pt idx="1">
                  <c:v>2008</c:v>
                </c:pt>
                <c:pt idx="2">
                  <c:v>2009</c:v>
                </c:pt>
                <c:pt idx="3">
                  <c:v>2010</c:v>
                </c:pt>
                <c:pt idx="4">
                  <c:v>2011</c:v>
                </c:pt>
                <c:pt idx="5">
                  <c:v>2012</c:v>
                </c:pt>
                <c:pt idx="6">
                  <c:v>2013</c:v>
                </c:pt>
                <c:pt idx="7">
                  <c:v>2014</c:v>
                </c:pt>
              </c:strCache>
              <c:extLst xmlns:c15="http://schemas.microsoft.com/office/drawing/2012/chart"/>
            </c:strRef>
          </c:cat>
          <c:val>
            <c:numRef>
              <c:f>table!$B$10:$I$10</c:f>
              <c:numCache>
                <c:formatCode>General</c:formatCode>
                <c:ptCount val="8"/>
                <c:pt idx="0">
                  <c:v>2485661</c:v>
                </c:pt>
                <c:pt idx="1">
                  <c:v>1153942</c:v>
                </c:pt>
                <c:pt idx="2">
                  <c:v>1525941</c:v>
                </c:pt>
                <c:pt idx="3">
                  <c:v>5178285</c:v>
                </c:pt>
                <c:pt idx="4">
                  <c:v>6148840</c:v>
                </c:pt>
                <c:pt idx="5">
                  <c:v>8239746</c:v>
                </c:pt>
                <c:pt idx="6">
                  <c:v>10535788</c:v>
                </c:pt>
                <c:pt idx="7">
                  <c:v>12654660</c:v>
                </c:pt>
              </c:numCache>
              <c:extLst xmlns:c15="http://schemas.microsoft.com/office/drawing/2012/chart"/>
            </c:numRef>
          </c:val>
          <c:smooth val="0"/>
        </c:ser>
        <c:dLbls>
          <c:showLegendKey val="0"/>
          <c:showVal val="0"/>
          <c:showCatName val="0"/>
          <c:showSerName val="0"/>
          <c:showPercent val="0"/>
          <c:showBubbleSize val="0"/>
        </c:dLbls>
        <c:smooth val="0"/>
        <c:axId val="720294064"/>
        <c:axId val="720300592"/>
        <c:extLst>
          <c:ext xmlns:c15="http://schemas.microsoft.com/office/drawing/2012/chart" uri="{02D57815-91ED-43cb-92C2-25804820EDAC}">
            <c15:filteredLineSeries>
              <c15:ser>
                <c:idx val="4"/>
                <c:order val="4"/>
                <c:tx>
                  <c:strRef>
                    <c:extLst>
                      <c:ext uri="{02D57815-91ED-43cb-92C2-25804820EDAC}">
                        <c15:formulaRef>
                          <c15:sqref>table!$A$12</c15:sqref>
                        </c15:formulaRef>
                      </c:ext>
                    </c:extLst>
                    <c:strCache>
                      <c:ptCount val="1"/>
                      <c:pt idx="0">
                        <c:v>KALIMANTAN TIMUR</c:v>
                      </c:pt>
                    </c:strCache>
                  </c:strRef>
                </c:tx>
                <c:spPr>
                  <a:ln w="28575" cap="rnd">
                    <a:solidFill>
                      <a:schemeClr val="accent5"/>
                    </a:solidFill>
                    <a:round/>
                  </a:ln>
                  <a:effectLst/>
                </c:spPr>
                <c:marker>
                  <c:symbol val="none"/>
                </c:marker>
                <c:cat>
                  <c:strRef>
                    <c:extLst>
                      <c:ext uri="{02D57815-91ED-43cb-92C2-25804820EDAC}">
                        <c15:formulaRef>
                          <c15:sqref>table!$B$5:$I$5</c15:sqref>
                        </c15:formulaRef>
                      </c:ext>
                    </c:extLst>
                    <c:strCache>
                      <c:ptCount val="8"/>
                      <c:pt idx="0">
                        <c:v>2007</c:v>
                      </c:pt>
                      <c:pt idx="1">
                        <c:v>2008</c:v>
                      </c:pt>
                      <c:pt idx="2">
                        <c:v>2009</c:v>
                      </c:pt>
                      <c:pt idx="3">
                        <c:v>2010</c:v>
                      </c:pt>
                      <c:pt idx="4">
                        <c:v>2011</c:v>
                      </c:pt>
                      <c:pt idx="5">
                        <c:v>2012</c:v>
                      </c:pt>
                      <c:pt idx="6">
                        <c:v>2013</c:v>
                      </c:pt>
                      <c:pt idx="7">
                        <c:v>2014</c:v>
                      </c:pt>
                    </c:strCache>
                  </c:strRef>
                </c:cat>
                <c:val>
                  <c:numRef>
                    <c:extLst>
                      <c:ext uri="{02D57815-91ED-43cb-92C2-25804820EDAC}">
                        <c15:formulaRef>
                          <c15:sqref>table!$B$12:$I$12</c15:sqref>
                        </c15:formulaRef>
                      </c:ext>
                    </c:extLst>
                    <c:numCache>
                      <c:formatCode>General</c:formatCode>
                      <c:ptCount val="8"/>
                      <c:pt idx="0">
                        <c:v>988592</c:v>
                      </c:pt>
                      <c:pt idx="1">
                        <c:v>1372805</c:v>
                      </c:pt>
                      <c:pt idx="2">
                        <c:v>1528665</c:v>
                      </c:pt>
                      <c:pt idx="3">
                        <c:v>2350030</c:v>
                      </c:pt>
                      <c:pt idx="4">
                        <c:v>3074213</c:v>
                      </c:pt>
                      <c:pt idx="5">
                        <c:v>3861184</c:v>
                      </c:pt>
                      <c:pt idx="6">
                        <c:v>4522165</c:v>
                      </c:pt>
                      <c:pt idx="7">
                        <c:v>5359416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table!$A$21</c15:sqref>
                        </c15:formulaRef>
                      </c:ext>
                    </c:extLst>
                    <c:strCache>
                      <c:ptCount val="1"/>
                      <c:pt idx="0">
                        <c:v>KALIMANTAN SELATAN</c:v>
                      </c:pt>
                    </c:strCache>
                  </c:strRef>
                </c:tx>
                <c:spPr>
                  <a:ln w="2857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table!$B$5:$I$5</c15:sqref>
                        </c15:formulaRef>
                      </c:ext>
                    </c:extLst>
                    <c:strCache>
                      <c:ptCount val="8"/>
                      <c:pt idx="0">
                        <c:v>2007</c:v>
                      </c:pt>
                      <c:pt idx="1">
                        <c:v>2008</c:v>
                      </c:pt>
                      <c:pt idx="2">
                        <c:v>2009</c:v>
                      </c:pt>
                      <c:pt idx="3">
                        <c:v>2010</c:v>
                      </c:pt>
                      <c:pt idx="4">
                        <c:v>2011</c:v>
                      </c:pt>
                      <c:pt idx="5">
                        <c:v>2012</c:v>
                      </c:pt>
                      <c:pt idx="6">
                        <c:v>2013</c:v>
                      </c:pt>
                      <c:pt idx="7">
                        <c:v>2014</c:v>
                      </c:pt>
                    </c:strCache>
                  </c:strRef>
                </c:cat>
                <c:val>
                  <c:numRef>
                    <c:extLst xmlns:c15="http://schemas.microsoft.com/office/drawing/2012/chart">
                      <c:ext xmlns:c15="http://schemas.microsoft.com/office/drawing/2012/chart" uri="{02D57815-91ED-43cb-92C2-25804820EDAC}">
                        <c15:formulaRef>
                          <c15:sqref>table!$B$21:$I$21</c15:sqref>
                        </c15:formulaRef>
                      </c:ext>
                    </c:extLst>
                    <c:numCache>
                      <c:formatCode>General</c:formatCode>
                      <c:ptCount val="8"/>
                      <c:pt idx="0">
                        <c:v>643207</c:v>
                      </c:pt>
                      <c:pt idx="1">
                        <c:v>683310</c:v>
                      </c:pt>
                      <c:pt idx="2">
                        <c:v>584655</c:v>
                      </c:pt>
                      <c:pt idx="3">
                        <c:v>1092458</c:v>
                      </c:pt>
                      <c:pt idx="4">
                        <c:v>1697640</c:v>
                      </c:pt>
                      <c:pt idx="5">
                        <c:v>1802878</c:v>
                      </c:pt>
                      <c:pt idx="6">
                        <c:v>1925426</c:v>
                      </c:pt>
                      <c:pt idx="7">
                        <c:v>2088170</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table!$A$11</c15:sqref>
                        </c15:formulaRef>
                      </c:ext>
                    </c:extLst>
                    <c:strCache>
                      <c:ptCount val="1"/>
                      <c:pt idx="0">
                        <c:v>RIAU</c:v>
                      </c:pt>
                    </c:strCache>
                  </c:strRef>
                </c:tx>
                <c:spPr>
                  <a:ln w="2857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table!$B$5:$I$5</c15:sqref>
                        </c15:formulaRef>
                      </c:ext>
                    </c:extLst>
                    <c:strCache>
                      <c:ptCount val="8"/>
                      <c:pt idx="0">
                        <c:v>2007</c:v>
                      </c:pt>
                      <c:pt idx="1">
                        <c:v>2008</c:v>
                      </c:pt>
                      <c:pt idx="2">
                        <c:v>2009</c:v>
                      </c:pt>
                      <c:pt idx="3">
                        <c:v>2010</c:v>
                      </c:pt>
                      <c:pt idx="4">
                        <c:v>2011</c:v>
                      </c:pt>
                      <c:pt idx="5">
                        <c:v>2012</c:v>
                      </c:pt>
                      <c:pt idx="6">
                        <c:v>2013</c:v>
                      </c:pt>
                      <c:pt idx="7">
                        <c:v>2014</c:v>
                      </c:pt>
                    </c:strCache>
                  </c:strRef>
                </c:cat>
                <c:val>
                  <c:numRef>
                    <c:extLst xmlns:c15="http://schemas.microsoft.com/office/drawing/2012/chart">
                      <c:ext xmlns:c15="http://schemas.microsoft.com/office/drawing/2012/chart" uri="{02D57815-91ED-43cb-92C2-25804820EDAC}">
                        <c15:formulaRef>
                          <c15:sqref>table!$B$11:$I$11</c15:sqref>
                        </c15:formulaRef>
                      </c:ext>
                    </c:extLst>
                    <c:numCache>
                      <c:formatCode>General</c:formatCode>
                      <c:ptCount val="8"/>
                      <c:pt idx="0">
                        <c:v>930141</c:v>
                      </c:pt>
                      <c:pt idx="1">
                        <c:v>1499231</c:v>
                      </c:pt>
                      <c:pt idx="2">
                        <c:v>1071264</c:v>
                      </c:pt>
                      <c:pt idx="3">
                        <c:v>3856425</c:v>
                      </c:pt>
                      <c:pt idx="4">
                        <c:v>5078283</c:v>
                      </c:pt>
                      <c:pt idx="5">
                        <c:v>6068636</c:v>
                      </c:pt>
                      <c:pt idx="6">
                        <c:v>7018212</c:v>
                      </c:pt>
                      <c:pt idx="7">
                        <c:v>8398432</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table!$A$14</c15:sqref>
                        </c15:formulaRef>
                      </c:ext>
                    </c:extLst>
                    <c:strCache>
                      <c:ptCount val="1"/>
                      <c:pt idx="0">
                        <c:v>SUMATERA UTARA</c:v>
                      </c:pt>
                    </c:strCache>
                  </c:strRef>
                </c:tx>
                <c:spPr>
                  <a:ln w="2857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table!$B$5:$I$5</c15:sqref>
                        </c15:formulaRef>
                      </c:ext>
                    </c:extLst>
                    <c:strCache>
                      <c:ptCount val="8"/>
                      <c:pt idx="0">
                        <c:v>2007</c:v>
                      </c:pt>
                      <c:pt idx="1">
                        <c:v>2008</c:v>
                      </c:pt>
                      <c:pt idx="2">
                        <c:v>2009</c:v>
                      </c:pt>
                      <c:pt idx="3">
                        <c:v>2010</c:v>
                      </c:pt>
                      <c:pt idx="4">
                        <c:v>2011</c:v>
                      </c:pt>
                      <c:pt idx="5">
                        <c:v>2012</c:v>
                      </c:pt>
                      <c:pt idx="6">
                        <c:v>2013</c:v>
                      </c:pt>
                      <c:pt idx="7">
                        <c:v>2014</c:v>
                      </c:pt>
                    </c:strCache>
                  </c:strRef>
                </c:cat>
                <c:val>
                  <c:numRef>
                    <c:extLst xmlns:c15="http://schemas.microsoft.com/office/drawing/2012/chart">
                      <c:ext xmlns:c15="http://schemas.microsoft.com/office/drawing/2012/chart" uri="{02D57815-91ED-43cb-92C2-25804820EDAC}">
                        <c15:formulaRef>
                          <c15:sqref>table!$B$14:$I$14</c15:sqref>
                        </c15:formulaRef>
                      </c:ext>
                    </c:extLst>
                    <c:numCache>
                      <c:formatCode>General</c:formatCode>
                      <c:ptCount val="8"/>
                      <c:pt idx="0">
                        <c:v>1434831</c:v>
                      </c:pt>
                      <c:pt idx="1">
                        <c:v>1036492</c:v>
                      </c:pt>
                      <c:pt idx="2">
                        <c:v>910750</c:v>
                      </c:pt>
                      <c:pt idx="3">
                        <c:v>2445471</c:v>
                      </c:pt>
                      <c:pt idx="4">
                        <c:v>2965949</c:v>
                      </c:pt>
                      <c:pt idx="5">
                        <c:v>3417414</c:v>
                      </c:pt>
                      <c:pt idx="6">
                        <c:v>3837984</c:v>
                      </c:pt>
                      <c:pt idx="7">
                        <c:v>4290832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table!$A$17</c15:sqref>
                        </c15:formulaRef>
                      </c:ext>
                    </c:extLst>
                    <c:strCache>
                      <c:ptCount val="1"/>
                      <c:pt idx="0">
                        <c:v>SULAWESI SELATAN</c:v>
                      </c:pt>
                    </c:strCache>
                  </c:strRef>
                </c:tx>
                <c:spPr>
                  <a:ln w="2857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table!$B$5:$I$5</c15:sqref>
                        </c15:formulaRef>
                      </c:ext>
                    </c:extLst>
                    <c:strCache>
                      <c:ptCount val="8"/>
                      <c:pt idx="0">
                        <c:v>2007</c:v>
                      </c:pt>
                      <c:pt idx="1">
                        <c:v>2008</c:v>
                      </c:pt>
                      <c:pt idx="2">
                        <c:v>2009</c:v>
                      </c:pt>
                      <c:pt idx="3">
                        <c:v>2010</c:v>
                      </c:pt>
                      <c:pt idx="4">
                        <c:v>2011</c:v>
                      </c:pt>
                      <c:pt idx="5">
                        <c:v>2012</c:v>
                      </c:pt>
                      <c:pt idx="6">
                        <c:v>2013</c:v>
                      </c:pt>
                      <c:pt idx="7">
                        <c:v>2014</c:v>
                      </c:pt>
                    </c:strCache>
                  </c:strRef>
                </c:cat>
                <c:val>
                  <c:numRef>
                    <c:extLst xmlns:c15="http://schemas.microsoft.com/office/drawing/2012/chart">
                      <c:ext xmlns:c15="http://schemas.microsoft.com/office/drawing/2012/chart" uri="{02D57815-91ED-43cb-92C2-25804820EDAC}">
                        <c15:formulaRef>
                          <c15:sqref>table!$B$17:$I$17</c15:sqref>
                        </c15:formulaRef>
                      </c:ext>
                    </c:extLst>
                    <c:numCache>
                      <c:formatCode>General</c:formatCode>
                      <c:ptCount val="8"/>
                      <c:pt idx="0">
                        <c:v>669535</c:v>
                      </c:pt>
                      <c:pt idx="1">
                        <c:v>721967</c:v>
                      </c:pt>
                      <c:pt idx="2">
                        <c:v>538320</c:v>
                      </c:pt>
                      <c:pt idx="3">
                        <c:v>1005304</c:v>
                      </c:pt>
                      <c:pt idx="4">
                        <c:v>1762723</c:v>
                      </c:pt>
                      <c:pt idx="5">
                        <c:v>2355816</c:v>
                      </c:pt>
                      <c:pt idx="6">
                        <c:v>2919434</c:v>
                      </c:pt>
                      <c:pt idx="7">
                        <c:v>3473813</c:v>
                      </c:pt>
                    </c:numCache>
                  </c:numRef>
                </c:val>
                <c:smooth val="0"/>
              </c15:ser>
            </c15:filteredLineSeries>
          </c:ext>
        </c:extLst>
      </c:lineChart>
      <c:catAx>
        <c:axId val="72029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720300592"/>
        <c:crosses val="autoZero"/>
        <c:auto val="1"/>
        <c:lblAlgn val="ctr"/>
        <c:lblOffset val="100"/>
        <c:noMultiLvlLbl val="0"/>
      </c:catAx>
      <c:valAx>
        <c:axId val="72030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crossAx val="720294064"/>
        <c:crosses val="autoZero"/>
        <c:crossBetween val="between"/>
        <c:dispUnits>
          <c:builtInUnit val="millions"/>
          <c:dispUnitsLbl>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Calibri" panose="020F050202020403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Calibri" panose="020F050202020403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r>
              <a:rPr lang="en-US"/>
              <a:t>Professional in Construction by Province</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Calibri" panose="020F0502020204030204" pitchFamily="34" charset="0"/>
              <a:ea typeface="+mn-ea"/>
              <a:cs typeface="+mn-cs"/>
            </a:defRPr>
          </a:pPr>
          <a:endParaRPr lang="en-US"/>
        </a:p>
      </c:txPr>
    </c:title>
    <c:autoTitleDeleted val="0"/>
    <c:plotArea>
      <c:layout/>
      <c:pieChart>
        <c:varyColors val="1"/>
        <c:ser>
          <c:idx val="0"/>
          <c:order val="0"/>
          <c:tx>
            <c:v>Professional Worker</c:v>
          </c:tx>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Pt>
            <c:idx val="5"/>
            <c:bubble3D val="0"/>
            <c:spPr>
              <a:solidFill>
                <a:schemeClr val="accent6"/>
              </a:solidFill>
              <a:ln>
                <a:noFill/>
              </a:ln>
              <a:effectLst/>
            </c:spPr>
          </c:dPt>
          <c:dPt>
            <c:idx val="6"/>
            <c:bubble3D val="0"/>
            <c:spPr>
              <a:solidFill>
                <a:schemeClr val="accent1">
                  <a:lumMod val="60000"/>
                </a:schemeClr>
              </a:solidFill>
              <a:ln>
                <a:noFill/>
              </a:ln>
              <a:effectLst/>
            </c:spPr>
          </c:dPt>
          <c:dPt>
            <c:idx val="7"/>
            <c:bubble3D val="0"/>
            <c:spPr>
              <a:solidFill>
                <a:schemeClr val="accent2">
                  <a:lumMod val="60000"/>
                </a:schemeClr>
              </a:solidFill>
              <a:ln>
                <a:noFill/>
              </a:ln>
              <a:effectLst/>
            </c:spPr>
          </c:dPt>
          <c:dPt>
            <c:idx val="8"/>
            <c:bubble3D val="0"/>
            <c:spPr>
              <a:solidFill>
                <a:schemeClr val="accent3">
                  <a:lumMod val="60000"/>
                </a:schemeClr>
              </a:solidFill>
              <a:ln>
                <a:noFill/>
              </a:ln>
              <a:effectLst/>
            </c:spPr>
          </c:dPt>
          <c:dPt>
            <c:idx val="9"/>
            <c:bubble3D val="0"/>
            <c:spPr>
              <a:solidFill>
                <a:schemeClr val="accent4">
                  <a:lumMod val="60000"/>
                </a:schemeClr>
              </a:solidFill>
              <a:ln>
                <a:noFill/>
              </a:ln>
              <a:effectLst/>
            </c:spPr>
          </c:dPt>
          <c:dPt>
            <c:idx val="10"/>
            <c:bubble3D val="0"/>
            <c:spPr>
              <a:solidFill>
                <a:schemeClr val="accent5">
                  <a:lumMod val="60000"/>
                </a:schemeClr>
              </a:solidFill>
              <a:ln>
                <a:noFill/>
              </a:ln>
              <a:effectLst/>
            </c:spPr>
          </c:dPt>
          <c:dPt>
            <c:idx val="11"/>
            <c:bubble3D val="0"/>
            <c:spPr>
              <a:solidFill>
                <a:schemeClr val="accent6">
                  <a:lumMod val="60000"/>
                </a:schemeClr>
              </a:solidFill>
              <a:ln>
                <a:noFill/>
              </a:ln>
              <a:effectLst/>
            </c:spPr>
          </c:dPt>
          <c:dPt>
            <c:idx val="12"/>
            <c:bubble3D val="0"/>
            <c:spPr>
              <a:solidFill>
                <a:schemeClr val="accent1">
                  <a:lumMod val="80000"/>
                  <a:lumOff val="20000"/>
                </a:schemeClr>
              </a:solidFill>
              <a:ln>
                <a:noFill/>
              </a:ln>
              <a:effectLst/>
            </c:spPr>
          </c:dPt>
          <c:dPt>
            <c:idx val="13"/>
            <c:bubble3D val="0"/>
            <c:spPr>
              <a:solidFill>
                <a:schemeClr val="accent2">
                  <a:lumMod val="80000"/>
                  <a:lumOff val="20000"/>
                </a:schemeClr>
              </a:solidFill>
              <a:ln>
                <a:noFill/>
              </a:ln>
              <a:effectLst/>
            </c:spPr>
          </c:dPt>
          <c:dPt>
            <c:idx val="14"/>
            <c:bubble3D val="0"/>
            <c:spPr>
              <a:solidFill>
                <a:schemeClr val="accent3">
                  <a:lumMod val="80000"/>
                  <a:lumOff val="20000"/>
                </a:schemeClr>
              </a:solidFill>
              <a:ln>
                <a:noFill/>
              </a:ln>
              <a:effectLst/>
            </c:spPr>
          </c:dPt>
          <c:dPt>
            <c:idx val="15"/>
            <c:bubble3D val="0"/>
            <c:spPr>
              <a:solidFill>
                <a:schemeClr val="accent4">
                  <a:lumMod val="80000"/>
                  <a:lumOff val="20000"/>
                </a:schemeClr>
              </a:solidFill>
              <a:ln>
                <a:noFill/>
              </a:ln>
              <a:effectLst/>
            </c:spPr>
          </c:dPt>
          <c:dPt>
            <c:idx val="16"/>
            <c:bubble3D val="0"/>
            <c:spPr>
              <a:solidFill>
                <a:schemeClr val="accent5">
                  <a:lumMod val="80000"/>
                  <a:lumOff val="20000"/>
                </a:schemeClr>
              </a:solidFill>
              <a:ln>
                <a:noFill/>
              </a:ln>
              <a:effectLst/>
            </c:spPr>
          </c:dPt>
          <c:dPt>
            <c:idx val="17"/>
            <c:bubble3D val="0"/>
            <c:spPr>
              <a:solidFill>
                <a:schemeClr val="accent6">
                  <a:lumMod val="80000"/>
                  <a:lumOff val="20000"/>
                </a:schemeClr>
              </a:solidFill>
              <a:ln>
                <a:noFill/>
              </a:ln>
              <a:effectLst/>
            </c:spPr>
          </c:dPt>
          <c:dPt>
            <c:idx val="18"/>
            <c:bubble3D val="0"/>
            <c:spPr>
              <a:solidFill>
                <a:schemeClr val="accent1">
                  <a:lumMod val="80000"/>
                </a:schemeClr>
              </a:solidFill>
              <a:ln>
                <a:noFill/>
              </a:ln>
              <a:effectLst/>
            </c:spPr>
          </c:dPt>
          <c:dPt>
            <c:idx val="19"/>
            <c:bubble3D val="0"/>
            <c:spPr>
              <a:solidFill>
                <a:schemeClr val="accent2">
                  <a:lumMod val="80000"/>
                </a:schemeClr>
              </a:solidFill>
              <a:ln>
                <a:noFill/>
              </a:ln>
              <a:effectLst/>
            </c:spPr>
          </c:dPt>
          <c:dPt>
            <c:idx val="20"/>
            <c:bubble3D val="0"/>
            <c:spPr>
              <a:solidFill>
                <a:schemeClr val="accent3">
                  <a:lumMod val="80000"/>
                </a:schemeClr>
              </a:solidFill>
              <a:ln>
                <a:noFill/>
              </a:ln>
              <a:effectLst/>
            </c:spPr>
          </c:dPt>
          <c:dPt>
            <c:idx val="21"/>
            <c:bubble3D val="0"/>
            <c:spPr>
              <a:solidFill>
                <a:schemeClr val="accent4">
                  <a:lumMod val="80000"/>
                </a:schemeClr>
              </a:solidFill>
              <a:ln>
                <a:noFill/>
              </a:ln>
              <a:effectLst/>
            </c:spPr>
          </c:dPt>
          <c:dPt>
            <c:idx val="22"/>
            <c:bubble3D val="0"/>
            <c:spPr>
              <a:solidFill>
                <a:schemeClr val="accent5">
                  <a:lumMod val="80000"/>
                </a:schemeClr>
              </a:solidFill>
              <a:ln>
                <a:noFill/>
              </a:ln>
              <a:effectLst/>
            </c:spPr>
          </c:dPt>
          <c:dPt>
            <c:idx val="23"/>
            <c:bubble3D val="0"/>
            <c:spPr>
              <a:solidFill>
                <a:schemeClr val="accent6">
                  <a:lumMod val="80000"/>
                </a:schemeClr>
              </a:solidFill>
              <a:ln>
                <a:noFill/>
              </a:ln>
              <a:effectLst/>
            </c:spPr>
          </c:dPt>
          <c:dPt>
            <c:idx val="24"/>
            <c:bubble3D val="0"/>
            <c:spPr>
              <a:solidFill>
                <a:schemeClr val="accent1">
                  <a:lumMod val="60000"/>
                  <a:lumOff val="40000"/>
                </a:schemeClr>
              </a:solidFill>
              <a:ln>
                <a:noFill/>
              </a:ln>
              <a:effectLst/>
            </c:spPr>
          </c:dPt>
          <c:dPt>
            <c:idx val="25"/>
            <c:bubble3D val="0"/>
            <c:spPr>
              <a:solidFill>
                <a:schemeClr val="accent2">
                  <a:lumMod val="60000"/>
                  <a:lumOff val="40000"/>
                </a:schemeClr>
              </a:solidFill>
              <a:ln>
                <a:noFill/>
              </a:ln>
              <a:effectLst/>
            </c:spPr>
          </c:dPt>
          <c:dPt>
            <c:idx val="26"/>
            <c:bubble3D val="0"/>
            <c:spPr>
              <a:solidFill>
                <a:schemeClr val="accent3">
                  <a:lumMod val="60000"/>
                  <a:lumOff val="40000"/>
                </a:schemeClr>
              </a:solidFill>
              <a:ln>
                <a:noFill/>
              </a:ln>
              <a:effectLst/>
            </c:spPr>
          </c:dPt>
          <c:dPt>
            <c:idx val="27"/>
            <c:bubble3D val="0"/>
            <c:spPr>
              <a:solidFill>
                <a:schemeClr val="accent4">
                  <a:lumMod val="60000"/>
                  <a:lumOff val="40000"/>
                </a:schemeClr>
              </a:solidFill>
              <a:ln>
                <a:noFill/>
              </a:ln>
              <a:effectLst/>
            </c:spPr>
          </c:dPt>
          <c:dPt>
            <c:idx val="28"/>
            <c:bubble3D val="0"/>
            <c:spPr>
              <a:solidFill>
                <a:schemeClr val="accent5">
                  <a:lumMod val="60000"/>
                  <a:lumOff val="40000"/>
                </a:schemeClr>
              </a:solidFill>
              <a:ln>
                <a:noFill/>
              </a:ln>
              <a:effectLst/>
            </c:spPr>
          </c:dPt>
          <c:dPt>
            <c:idx val="29"/>
            <c:bubble3D val="0"/>
            <c:spPr>
              <a:solidFill>
                <a:schemeClr val="accent6">
                  <a:lumMod val="60000"/>
                  <a:lumOff val="40000"/>
                </a:schemeClr>
              </a:solidFill>
              <a:ln>
                <a:noFill/>
              </a:ln>
              <a:effectLst/>
            </c:spPr>
          </c:dPt>
          <c:dPt>
            <c:idx val="30"/>
            <c:bubble3D val="0"/>
            <c:spPr>
              <a:solidFill>
                <a:schemeClr val="accent1">
                  <a:lumMod val="50000"/>
                </a:schemeClr>
              </a:solidFill>
              <a:ln>
                <a:noFill/>
              </a:ln>
              <a:effectLst/>
            </c:spPr>
          </c:dPt>
          <c:dPt>
            <c:idx val="31"/>
            <c:bubble3D val="0"/>
            <c:spPr>
              <a:solidFill>
                <a:schemeClr val="accent2">
                  <a:lumMod val="50000"/>
                </a:schemeClr>
              </a:solidFill>
              <a:ln>
                <a:noFill/>
              </a:ln>
              <a:effectLst/>
            </c:spPr>
          </c:dPt>
          <c:dPt>
            <c:idx val="32"/>
            <c:bubble3D val="0"/>
            <c:spPr>
              <a:solidFill>
                <a:schemeClr val="accent3">
                  <a:lumMod val="50000"/>
                </a:schemeClr>
              </a:solidFill>
              <a:ln>
                <a:noFill/>
              </a:ln>
              <a:effectLst/>
            </c:spPr>
          </c:dPt>
          <c:dPt>
            <c:idx val="33"/>
            <c:bubble3D val="0"/>
            <c:spPr>
              <a:solidFill>
                <a:schemeClr val="accent4">
                  <a:lumMod val="50000"/>
                </a:schemeClr>
              </a:solidFill>
              <a:ln>
                <a:noFill/>
              </a:ln>
              <a:effectLst/>
            </c:spPr>
          </c:dPt>
          <c:dLbls>
            <c:dLbl>
              <c:idx val="3"/>
              <c:layout>
                <c:manualLayout>
                  <c:x val="7.1078016584870535E-2"/>
                  <c:y val="5.55555555555555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chemeClr val="dk1">
                          <a:lumMod val="65000"/>
                          <a:lumOff val="35000"/>
                        </a:schemeClr>
                      </a:solidFill>
                      <a:latin typeface="Calibri" panose="020F0502020204030204" pitchFamily="34" charset="0"/>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dLbl>
              <c:idx val="10"/>
              <c:layout>
                <c:manualLayout>
                  <c:x val="-1.3538669825689688E-2"/>
                  <c:y val="-0.2222222222222224"/>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chemeClr val="dk1">
                          <a:lumMod val="65000"/>
                          <a:lumOff val="35000"/>
                        </a:schemeClr>
                      </a:solidFill>
                      <a:latin typeface="Calibri" panose="020F0502020204030204" pitchFamily="34" charset="0"/>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Calibri" panose="020F0502020204030204" pitchFamily="34"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table!$A$6:$A$39</c:f>
              <c:strCache>
                <c:ptCount val="34"/>
                <c:pt idx="0">
                  <c:v>ACEH</c:v>
                </c:pt>
                <c:pt idx="1">
                  <c:v>SUMATERA UTARA</c:v>
                </c:pt>
                <c:pt idx="2">
                  <c:v>SUMATERA BARAT</c:v>
                </c:pt>
                <c:pt idx="3">
                  <c:v>RIAU</c:v>
                </c:pt>
                <c:pt idx="4">
                  <c:v>JAMBI</c:v>
                </c:pt>
                <c:pt idx="5">
                  <c:v>SUMATERA SELATAN</c:v>
                </c:pt>
                <c:pt idx="6">
                  <c:v>BENGKULU</c:v>
                </c:pt>
                <c:pt idx="7">
                  <c:v>LAMPUNG</c:v>
                </c:pt>
                <c:pt idx="8">
                  <c:v>KEP. BANGKA BELITUNG</c:v>
                </c:pt>
                <c:pt idx="9">
                  <c:v>KEP. RIAU</c:v>
                </c:pt>
                <c:pt idx="10">
                  <c:v>DKI JAKARTA</c:v>
                </c:pt>
                <c:pt idx="11">
                  <c:v>JAWA BARAT</c:v>
                </c:pt>
                <c:pt idx="12">
                  <c:v>JAWA TENGAH</c:v>
                </c:pt>
                <c:pt idx="13">
                  <c:v>DI YOGYAKARTA</c:v>
                </c:pt>
                <c:pt idx="14">
                  <c:v>JAWA TIMUR</c:v>
                </c:pt>
                <c:pt idx="15">
                  <c:v>BANTEN</c:v>
                </c:pt>
                <c:pt idx="16">
                  <c:v>BALI</c:v>
                </c:pt>
                <c:pt idx="17">
                  <c:v>NUSA TENGGARA BARAT</c:v>
                </c:pt>
                <c:pt idx="18">
                  <c:v>NUSA TENGGARA TIMUR</c:v>
                </c:pt>
                <c:pt idx="19">
                  <c:v>KALIMANTAN BARAT</c:v>
                </c:pt>
                <c:pt idx="20">
                  <c:v>KALIMANTAN TENGAH</c:v>
                </c:pt>
                <c:pt idx="21">
                  <c:v>KALIMANTAN SELATAN</c:v>
                </c:pt>
                <c:pt idx="22">
                  <c:v>KALIMANTAN TIMUR</c:v>
                </c:pt>
                <c:pt idx="23">
                  <c:v>KALIMANTAN UTARA</c:v>
                </c:pt>
                <c:pt idx="24">
                  <c:v>SULAWESI UTARA</c:v>
                </c:pt>
                <c:pt idx="25">
                  <c:v>SULAWESI TENGAH</c:v>
                </c:pt>
                <c:pt idx="26">
                  <c:v>SULAWESI SELATAN</c:v>
                </c:pt>
                <c:pt idx="27">
                  <c:v>SULAWESI TENGGARA</c:v>
                </c:pt>
                <c:pt idx="28">
                  <c:v>GORONTALO</c:v>
                </c:pt>
                <c:pt idx="29">
                  <c:v>SULAWESI BARAT</c:v>
                </c:pt>
                <c:pt idx="30">
                  <c:v>MALUKU</c:v>
                </c:pt>
                <c:pt idx="31">
                  <c:v>MALUKU UTARA</c:v>
                </c:pt>
                <c:pt idx="32">
                  <c:v>PAPUA BARAT</c:v>
                </c:pt>
                <c:pt idx="33">
                  <c:v>PAPUA</c:v>
                </c:pt>
              </c:strCache>
            </c:strRef>
          </c:cat>
          <c:val>
            <c:numRef>
              <c:f>table!$E$6:$E$39</c:f>
              <c:numCache>
                <c:formatCode>General</c:formatCode>
                <c:ptCount val="34"/>
                <c:pt idx="0">
                  <c:v>568</c:v>
                </c:pt>
                <c:pt idx="1">
                  <c:v>2380</c:v>
                </c:pt>
                <c:pt idx="2">
                  <c:v>413</c:v>
                </c:pt>
                <c:pt idx="3">
                  <c:v>4306</c:v>
                </c:pt>
                <c:pt idx="4">
                  <c:v>434</c:v>
                </c:pt>
                <c:pt idx="5">
                  <c:v>210</c:v>
                </c:pt>
                <c:pt idx="6">
                  <c:v>82</c:v>
                </c:pt>
                <c:pt idx="7">
                  <c:v>891</c:v>
                </c:pt>
                <c:pt idx="8">
                  <c:v>43</c:v>
                </c:pt>
                <c:pt idx="9">
                  <c:v>320</c:v>
                </c:pt>
                <c:pt idx="10">
                  <c:v>48994</c:v>
                </c:pt>
                <c:pt idx="11">
                  <c:v>2193</c:v>
                </c:pt>
                <c:pt idx="12">
                  <c:v>1569</c:v>
                </c:pt>
                <c:pt idx="13">
                  <c:v>571</c:v>
                </c:pt>
                <c:pt idx="14">
                  <c:v>1993</c:v>
                </c:pt>
                <c:pt idx="15">
                  <c:v>245</c:v>
                </c:pt>
                <c:pt idx="16">
                  <c:v>491</c:v>
                </c:pt>
                <c:pt idx="17">
                  <c:v>303</c:v>
                </c:pt>
                <c:pt idx="18">
                  <c:v>334</c:v>
                </c:pt>
                <c:pt idx="19">
                  <c:v>559</c:v>
                </c:pt>
                <c:pt idx="20">
                  <c:v>251</c:v>
                </c:pt>
                <c:pt idx="21">
                  <c:v>303</c:v>
                </c:pt>
                <c:pt idx="22">
                  <c:v>941</c:v>
                </c:pt>
                <c:pt idx="23">
                  <c:v>0</c:v>
                </c:pt>
                <c:pt idx="24">
                  <c:v>314</c:v>
                </c:pt>
                <c:pt idx="25">
                  <c:v>143</c:v>
                </c:pt>
                <c:pt idx="26">
                  <c:v>1284</c:v>
                </c:pt>
                <c:pt idx="27">
                  <c:v>184</c:v>
                </c:pt>
                <c:pt idx="28">
                  <c:v>32</c:v>
                </c:pt>
                <c:pt idx="29">
                  <c:v>36</c:v>
                </c:pt>
                <c:pt idx="30">
                  <c:v>360</c:v>
                </c:pt>
                <c:pt idx="31">
                  <c:v>96</c:v>
                </c:pt>
                <c:pt idx="32">
                  <c:v>247</c:v>
                </c:pt>
                <c:pt idx="33">
                  <c:v>336</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Calibri" panose="020F050202020403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8F8BC-66B7-4312-AF07-BDB1B6F566B3}">
  <ds:schemaRefs>
    <ds:schemaRef ds:uri="http://schemas.microsoft.com/sharepoint/v3/contenttype/forms"/>
  </ds:schemaRefs>
</ds:datastoreItem>
</file>

<file path=customXml/itemProps3.xml><?xml version="1.0" encoding="utf-8"?>
<ds:datastoreItem xmlns:ds="http://schemas.openxmlformats.org/officeDocument/2006/customXml" ds:itemID="{A06426A1-47D0-4DE3-A304-ED29FED5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232</TotalTime>
  <Pages>4</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K40IJ</dc:creator>
  <cp:keywords/>
  <dc:description/>
  <cp:lastModifiedBy>ASUS K40IJ</cp:lastModifiedBy>
  <cp:revision>9</cp:revision>
  <cp:lastPrinted>2016-02-18T17:47:00Z</cp:lastPrinted>
  <dcterms:created xsi:type="dcterms:W3CDTF">2016-02-18T13:30:00Z</dcterms:created>
  <dcterms:modified xsi:type="dcterms:W3CDTF">2016-02-18T17:47:00Z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TC039786279991</vt:lpwstr>
  </property>
</Properties>
</file>